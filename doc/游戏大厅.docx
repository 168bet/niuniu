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14" w:rsidRDefault="00745314" w:rsidP="00E45381"/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策划</w:t>
      </w:r>
    </w:p>
    <w:p w:rsidR="00DC285D" w:rsidRDefault="00E15B3C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游戏大厅</w:t>
      </w:r>
    </w:p>
    <w:p w:rsidR="00DC285D" w:rsidRPr="00756F2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/>
    <w:p w:rsidR="00DC285D" w:rsidRDefault="00DC285D" w:rsidP="00DC285D">
      <w:r>
        <w:rPr>
          <w:szCs w:val="18"/>
        </w:rPr>
        <w:br w:type="page"/>
      </w:r>
    </w:p>
    <w:p w:rsidR="00DC285D" w:rsidRDefault="00DC285D" w:rsidP="00DC285D">
      <w:pPr>
        <w:pStyle w:val="TOC"/>
      </w:pPr>
      <w:r>
        <w:rPr>
          <w:lang w:val="zh-CN"/>
        </w:rPr>
        <w:lastRenderedPageBreak/>
        <w:t>目录</w:t>
      </w:r>
    </w:p>
    <w:p w:rsidR="00F4631A" w:rsidRDefault="0048251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482516">
        <w:fldChar w:fldCharType="begin"/>
      </w:r>
      <w:r w:rsidR="00DC285D">
        <w:instrText xml:space="preserve"> TOC \o "1-3" \h \z \u </w:instrText>
      </w:r>
      <w:r w:rsidRPr="00482516">
        <w:fldChar w:fldCharType="separate"/>
      </w:r>
      <w:hyperlink w:anchor="_Toc458109976" w:history="1">
        <w:r w:rsidR="00F4631A" w:rsidRPr="00CE5A7A">
          <w:rPr>
            <w:rStyle w:val="af1"/>
            <w:rFonts w:hint="eastAsia"/>
            <w:noProof/>
          </w:rPr>
          <w:t>一</w:t>
        </w:r>
        <w:r w:rsidR="00F4631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4631A" w:rsidRPr="00CE5A7A">
          <w:rPr>
            <w:rStyle w:val="af1"/>
            <w:rFonts w:hint="eastAsia"/>
            <w:noProof/>
          </w:rPr>
          <w:t>设计说明</w:t>
        </w:r>
        <w:r w:rsidR="00F4631A">
          <w:rPr>
            <w:noProof/>
            <w:webHidden/>
          </w:rPr>
          <w:tab/>
        </w:r>
        <w:r w:rsidR="00F4631A">
          <w:rPr>
            <w:noProof/>
            <w:webHidden/>
          </w:rPr>
          <w:fldChar w:fldCharType="begin"/>
        </w:r>
        <w:r w:rsidR="00F4631A">
          <w:rPr>
            <w:noProof/>
            <w:webHidden/>
          </w:rPr>
          <w:instrText xml:space="preserve"> PAGEREF _Toc458109976 \h </w:instrText>
        </w:r>
        <w:r w:rsidR="00F4631A">
          <w:rPr>
            <w:noProof/>
            <w:webHidden/>
          </w:rPr>
        </w:r>
        <w:r w:rsidR="00F4631A">
          <w:rPr>
            <w:noProof/>
            <w:webHidden/>
          </w:rPr>
          <w:fldChar w:fldCharType="separate"/>
        </w:r>
        <w:r w:rsidR="00F4631A">
          <w:rPr>
            <w:noProof/>
            <w:webHidden/>
          </w:rPr>
          <w:t>3</w:t>
        </w:r>
        <w:r w:rsidR="00F4631A">
          <w:rPr>
            <w:noProof/>
            <w:webHidden/>
          </w:rPr>
          <w:fldChar w:fldCharType="end"/>
        </w:r>
      </w:hyperlink>
    </w:p>
    <w:p w:rsidR="00F4631A" w:rsidRDefault="00F4631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8109977" w:history="1">
        <w:r w:rsidRPr="00CE5A7A">
          <w:rPr>
            <w:rStyle w:val="af1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5A7A">
          <w:rPr>
            <w:rStyle w:val="af1"/>
            <w:noProof/>
          </w:rPr>
          <w:t>UI</w:t>
        </w:r>
        <w:r w:rsidRPr="00CE5A7A">
          <w:rPr>
            <w:rStyle w:val="af1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78" w:history="1">
        <w:r w:rsidRPr="00CE5A7A">
          <w:rPr>
            <w:rStyle w:val="af1"/>
            <w:rFonts w:ascii="黑体"/>
            <w:noProof/>
          </w:rPr>
          <w:t>2.1</w:t>
        </w:r>
        <w:r w:rsidRPr="00CE5A7A">
          <w:rPr>
            <w:rStyle w:val="af1"/>
            <w:noProof/>
          </w:rPr>
          <w:t xml:space="preserve"> UI</w:t>
        </w:r>
        <w:r w:rsidRPr="00CE5A7A">
          <w:rPr>
            <w:rStyle w:val="af1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8109979" w:history="1">
        <w:r w:rsidRPr="00CE5A7A">
          <w:rPr>
            <w:rStyle w:val="af1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5A7A">
          <w:rPr>
            <w:rStyle w:val="af1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0" w:history="1">
        <w:r w:rsidRPr="00CE5A7A">
          <w:rPr>
            <w:rStyle w:val="af1"/>
            <w:rFonts w:ascii="黑体"/>
            <w:noProof/>
          </w:rPr>
          <w:t>3.1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签到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1" w:history="1">
        <w:r w:rsidRPr="00CE5A7A">
          <w:rPr>
            <w:rStyle w:val="af1"/>
            <w:rFonts w:ascii="黑体"/>
            <w:noProof/>
          </w:rPr>
          <w:t>3.2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3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109982" w:history="1">
        <w:r w:rsidRPr="00CE5A7A">
          <w:rPr>
            <w:rStyle w:val="af1"/>
            <w:rFonts w:ascii="黑体"/>
            <w:noProof/>
          </w:rPr>
          <w:t>3.2.1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3" w:history="1">
        <w:r w:rsidRPr="00CE5A7A">
          <w:rPr>
            <w:rStyle w:val="af1"/>
            <w:rFonts w:ascii="黑体"/>
            <w:noProof/>
          </w:rPr>
          <w:t>3.3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客服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4" w:history="1">
        <w:r w:rsidRPr="00CE5A7A">
          <w:rPr>
            <w:rStyle w:val="af1"/>
            <w:rFonts w:ascii="黑体"/>
            <w:noProof/>
          </w:rPr>
          <w:t>3.4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财富排行榜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3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109985" w:history="1">
        <w:r w:rsidRPr="00CE5A7A">
          <w:rPr>
            <w:rStyle w:val="af1"/>
            <w:rFonts w:ascii="黑体"/>
            <w:noProof/>
          </w:rPr>
          <w:t>3.4.1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排序规则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6" w:history="1">
        <w:r w:rsidRPr="00CE5A7A">
          <w:rPr>
            <w:rStyle w:val="af1"/>
            <w:rFonts w:ascii="黑体"/>
            <w:noProof/>
          </w:rPr>
          <w:t>3.5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更多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7" w:history="1">
        <w:r w:rsidRPr="00CE5A7A">
          <w:rPr>
            <w:rStyle w:val="af1"/>
            <w:rFonts w:ascii="黑体"/>
            <w:noProof/>
          </w:rPr>
          <w:t>3.6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免费金币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88" w:history="1">
        <w:r w:rsidRPr="00CE5A7A">
          <w:rPr>
            <w:rStyle w:val="af1"/>
            <w:rFonts w:ascii="黑体"/>
            <w:noProof/>
          </w:rPr>
          <w:t>3.7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跑马灯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8109989" w:history="1">
        <w:r w:rsidRPr="00CE5A7A">
          <w:rPr>
            <w:rStyle w:val="af1"/>
            <w:rFonts w:hint="eastAsia"/>
            <w:noProof/>
          </w:rPr>
          <w:t>四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5A7A">
          <w:rPr>
            <w:rStyle w:val="af1"/>
            <w:rFonts w:hint="eastAsia"/>
            <w:noProof/>
          </w:rPr>
          <w:t>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631A" w:rsidRDefault="00F4631A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109990" w:history="1">
        <w:r w:rsidRPr="00CE5A7A">
          <w:rPr>
            <w:rStyle w:val="af1"/>
            <w:rFonts w:ascii="黑体"/>
            <w:noProof/>
          </w:rPr>
          <w:t>4.1</w:t>
        </w:r>
        <w:r w:rsidRPr="00CE5A7A">
          <w:rPr>
            <w:rStyle w:val="af1"/>
            <w:rFonts w:hint="eastAsia"/>
            <w:noProof/>
          </w:rPr>
          <w:t xml:space="preserve"> </w:t>
        </w:r>
        <w:r w:rsidRPr="00CE5A7A">
          <w:rPr>
            <w:rStyle w:val="af1"/>
            <w:rFonts w:hint="eastAsia"/>
            <w:noProof/>
          </w:rPr>
          <w:t>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_Toc458109990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285D" w:rsidRDefault="00482516" w:rsidP="00DC285D">
      <w:r>
        <w:fldChar w:fldCharType="end"/>
      </w:r>
    </w:p>
    <w:p w:rsidR="00DC285D" w:rsidRDefault="00DC285D" w:rsidP="00DC285D">
      <w:r>
        <w:br w:type="page"/>
      </w:r>
    </w:p>
    <w:p w:rsidR="009E29B1" w:rsidRDefault="007A63BE" w:rsidP="007A63BE">
      <w:pPr>
        <w:pStyle w:val="1"/>
      </w:pPr>
      <w:bookmarkStart w:id="0" w:name="_Toc458109976"/>
      <w:r>
        <w:rPr>
          <w:rFonts w:hint="eastAsia"/>
        </w:rPr>
        <w:lastRenderedPageBreak/>
        <w:t>设计说明</w:t>
      </w:r>
      <w:bookmarkEnd w:id="0"/>
    </w:p>
    <w:p w:rsidR="00F97329" w:rsidRPr="00FA02E6" w:rsidRDefault="007A63BE" w:rsidP="007B1760">
      <w:pPr>
        <w:pStyle w:val="a3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当前文档主要讲述，</w:t>
      </w:r>
      <w:r w:rsidR="00F97329" w:rsidRPr="00FA02E6">
        <w:rPr>
          <w:rFonts w:ascii="微软雅黑" w:eastAsia="微软雅黑" w:hAnsi="微软雅黑" w:hint="eastAsia"/>
          <w:sz w:val="18"/>
          <w:szCs w:val="18"/>
        </w:rPr>
        <w:t>如下：</w:t>
      </w:r>
    </w:p>
    <w:p w:rsidR="00F97329" w:rsidRPr="00FA02E6" w:rsidRDefault="004027A5" w:rsidP="007B1760">
      <w:pPr>
        <w:pStyle w:val="a3"/>
        <w:numPr>
          <w:ilvl w:val="1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UI界面</w:t>
      </w:r>
    </w:p>
    <w:p w:rsidR="007A63BE" w:rsidRPr="00FA02E6" w:rsidRDefault="00F97329" w:rsidP="007B1760">
      <w:pPr>
        <w:pStyle w:val="a3"/>
        <w:numPr>
          <w:ilvl w:val="1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相关设定</w:t>
      </w:r>
      <w:r w:rsidR="00E15B3C">
        <w:rPr>
          <w:rFonts w:ascii="微软雅黑" w:eastAsia="微软雅黑" w:hAnsi="微软雅黑" w:hint="eastAsia"/>
          <w:sz w:val="18"/>
          <w:szCs w:val="18"/>
        </w:rPr>
        <w:t>说明</w:t>
      </w:r>
    </w:p>
    <w:p w:rsidR="00F97329" w:rsidRDefault="004E3A19" w:rsidP="004E3A19">
      <w:pPr>
        <w:pStyle w:val="1"/>
      </w:pPr>
      <w:bookmarkStart w:id="1" w:name="_Toc458109977"/>
      <w:r>
        <w:rPr>
          <w:rFonts w:hint="eastAsia"/>
        </w:rPr>
        <w:t>UI</w:t>
      </w:r>
      <w:r>
        <w:rPr>
          <w:rFonts w:hint="eastAsia"/>
        </w:rPr>
        <w:t>说明</w:t>
      </w:r>
      <w:bookmarkEnd w:id="1"/>
    </w:p>
    <w:p w:rsidR="00CC1052" w:rsidRDefault="004027A5" w:rsidP="00CC1052">
      <w:pPr>
        <w:pStyle w:val="21"/>
      </w:pPr>
      <w:bookmarkStart w:id="2" w:name="_Toc458109978"/>
      <w:r>
        <w:rPr>
          <w:rFonts w:hint="eastAsia"/>
        </w:rPr>
        <w:t>UI</w:t>
      </w:r>
      <w:r>
        <w:rPr>
          <w:rFonts w:hint="eastAsia"/>
        </w:rPr>
        <w:t>界面</w:t>
      </w:r>
      <w:bookmarkEnd w:id="2"/>
    </w:p>
    <w:p w:rsidR="00C63FA5" w:rsidRPr="00C63FA5" w:rsidRDefault="00C63FA5" w:rsidP="007B1760">
      <w:pPr>
        <w:pStyle w:val="a3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当玩家点击，分享链接或其他途径进入游戏后，显示界面如下图：</w:t>
      </w:r>
    </w:p>
    <w:p w:rsidR="00C63FA5" w:rsidRPr="00C63FA5" w:rsidRDefault="00C63FA5" w:rsidP="00C63FA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3589" cy="3019246"/>
            <wp:effectExtent l="19050" t="0" r="2361" b="0"/>
            <wp:docPr id="1" name="图片 1" descr="C:\Users\DESTINY\AppData\Roaming\Tencent\Users\375797480\QQ\WinTemp\RichOle\1N37TSC@OW26GOIOU[D9I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INY\AppData\Roaming\Tencent\Users\375797480\QQ\WinTemp\RichOle\1N37TSC@OW26GOIOU[D9IT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48" cy="302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A5" w:rsidRDefault="00C63FA5" w:rsidP="007B1760">
      <w:pPr>
        <w:pStyle w:val="a3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当前界面内显示，消息、客服、排行榜、更多（设置）、任务等相关功能按钮</w:t>
      </w:r>
    </w:p>
    <w:p w:rsidR="0057570E" w:rsidRDefault="0057570E" w:rsidP="007B1760">
      <w:pPr>
        <w:pStyle w:val="a3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当玩家每日首次登陆将弹出签到、公告等相关界面</w:t>
      </w:r>
    </w:p>
    <w:p w:rsidR="00C63FA5" w:rsidRDefault="00C63FA5" w:rsidP="00C63FA5">
      <w:pPr>
        <w:pStyle w:val="1"/>
      </w:pPr>
      <w:bookmarkStart w:id="3" w:name="_Toc458109979"/>
      <w:r>
        <w:rPr>
          <w:rFonts w:hint="eastAsia"/>
        </w:rPr>
        <w:t>功能说明</w:t>
      </w:r>
      <w:bookmarkEnd w:id="3"/>
    </w:p>
    <w:p w:rsidR="00921F64" w:rsidRDefault="00921F64" w:rsidP="00C63FA5">
      <w:pPr>
        <w:pStyle w:val="21"/>
      </w:pPr>
      <w:bookmarkStart w:id="4" w:name="_Toc458109980"/>
      <w:r>
        <w:rPr>
          <w:rFonts w:hint="eastAsia"/>
        </w:rPr>
        <w:t>签到</w:t>
      </w:r>
      <w:bookmarkEnd w:id="4"/>
    </w:p>
    <w:p w:rsidR="00921F64" w:rsidRPr="00921F64" w:rsidRDefault="00921F64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 w:rsidRPr="00921F64">
        <w:rPr>
          <w:rFonts w:ascii="微软雅黑" w:eastAsia="微软雅黑" w:hAnsi="微软雅黑" w:hint="eastAsia"/>
          <w:sz w:val="18"/>
          <w:szCs w:val="18"/>
        </w:rPr>
        <w:t xml:space="preserve">当玩家登录游戏后，将弹出签到页面，显示如下图： </w:t>
      </w:r>
    </w:p>
    <w:p w:rsidR="00921F64" w:rsidRDefault="00921F64" w:rsidP="00921F6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1760224" cy="1017767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13" cy="101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F64" w:rsidRDefault="00921F64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当前签到为连续7日签到，每7天为一个循环</w:t>
      </w:r>
    </w:p>
    <w:p w:rsidR="00921F64" w:rsidRDefault="000D7B7D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如玩家有一日尚未签到，则</w:t>
      </w:r>
      <w:r w:rsidR="00921F64">
        <w:rPr>
          <w:rFonts w:ascii="微软雅黑" w:eastAsia="微软雅黑" w:hAnsi="微软雅黑" w:hint="eastAsia"/>
          <w:sz w:val="18"/>
          <w:szCs w:val="18"/>
        </w:rPr>
        <w:t>签到天数重新计算</w:t>
      </w:r>
    </w:p>
    <w:p w:rsidR="00CF488D" w:rsidRDefault="00CF488D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当前7天签到奖励，</w:t>
      </w:r>
      <w:r w:rsidR="00AC7397">
        <w:rPr>
          <w:rFonts w:ascii="微软雅黑" w:eastAsia="微软雅黑" w:hAnsi="微软雅黑" w:hint="eastAsia"/>
          <w:sz w:val="18"/>
          <w:szCs w:val="18"/>
        </w:rPr>
        <w:t>可由运营</w:t>
      </w:r>
      <w:r>
        <w:rPr>
          <w:rFonts w:ascii="微软雅黑" w:eastAsia="微软雅黑" w:hAnsi="微软雅黑" w:hint="eastAsia"/>
          <w:sz w:val="18"/>
          <w:szCs w:val="18"/>
        </w:rPr>
        <w:t>后台进行配置</w:t>
      </w:r>
    </w:p>
    <w:p w:rsidR="0057570E" w:rsidRDefault="00CF488D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如当前玩家为VIP</w:t>
      </w:r>
      <w:r w:rsidR="008333C1">
        <w:rPr>
          <w:rFonts w:ascii="微软雅黑" w:eastAsia="微软雅黑" w:hAnsi="微软雅黑" w:hint="eastAsia"/>
          <w:sz w:val="18"/>
          <w:szCs w:val="18"/>
        </w:rPr>
        <w:t>玩家，可在固定日期内获得双倍或多倍</w:t>
      </w:r>
      <w:r>
        <w:rPr>
          <w:rFonts w:ascii="微软雅黑" w:eastAsia="微软雅黑" w:hAnsi="微软雅黑" w:hint="eastAsia"/>
          <w:sz w:val="18"/>
          <w:szCs w:val="18"/>
        </w:rPr>
        <w:t>奖励</w:t>
      </w:r>
    </w:p>
    <w:p w:rsidR="00CF488D" w:rsidRPr="00CF488D" w:rsidRDefault="0057570E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如：第2、4、</w:t>
      </w:r>
      <w:r w:rsidR="00AC7397">
        <w:rPr>
          <w:rFonts w:ascii="微软雅黑" w:eastAsia="微软雅黑" w:hAnsi="微软雅黑" w:hint="eastAsia"/>
          <w:sz w:val="18"/>
          <w:szCs w:val="18"/>
        </w:rPr>
        <w:t>7天</w:t>
      </w:r>
      <w:r>
        <w:rPr>
          <w:rFonts w:ascii="微软雅黑" w:eastAsia="微软雅黑" w:hAnsi="微软雅黑" w:hint="eastAsia"/>
          <w:sz w:val="18"/>
          <w:szCs w:val="18"/>
        </w:rPr>
        <w:t>为VIP1双倍奖励</w:t>
      </w:r>
    </w:p>
    <w:p w:rsidR="00921F64" w:rsidRDefault="00CF488D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当玩家点击签到按钮后，将关闭当前界面，并弹出提示：恭喜您获得XXXXX金币</w:t>
      </w:r>
    </w:p>
    <w:p w:rsidR="00AC7397" w:rsidRPr="00921F64" w:rsidRDefault="00AC7397" w:rsidP="007B1760">
      <w:pPr>
        <w:pStyle w:val="a3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如当前玩家尚未点签到，则无法进入大厅界面</w:t>
      </w:r>
    </w:p>
    <w:p w:rsidR="00C63FA5" w:rsidRDefault="00C63FA5" w:rsidP="00C63FA5">
      <w:pPr>
        <w:pStyle w:val="21"/>
      </w:pPr>
      <w:bookmarkStart w:id="5" w:name="_Toc458109981"/>
      <w:r>
        <w:rPr>
          <w:rFonts w:hint="eastAsia"/>
        </w:rPr>
        <w:t>消息</w:t>
      </w:r>
      <w:bookmarkEnd w:id="5"/>
    </w:p>
    <w:p w:rsidR="00C63FA5" w:rsidRPr="00265389" w:rsidRDefault="00C63FA5" w:rsidP="007B1760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 w:rsidRPr="00265389">
        <w:rPr>
          <w:rFonts w:ascii="微软雅黑" w:eastAsia="微软雅黑" w:hAnsi="微软雅黑" w:hint="eastAsia"/>
          <w:sz w:val="18"/>
          <w:szCs w:val="18"/>
        </w:rPr>
        <w:t>当玩家在当前主界面内点击设置按钮后，显示界面如下图：</w:t>
      </w:r>
    </w:p>
    <w:p w:rsidR="00C63FA5" w:rsidRPr="00C63FA5" w:rsidRDefault="00C63FA5" w:rsidP="00C63FA5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698271" cy="4317432"/>
            <wp:effectExtent l="19050" t="0" r="682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75" cy="432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89" w:rsidRDefault="00265389" w:rsidP="007B1760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如当前玩家收到新的消息后，在当前界面内，提示显示为红点</w:t>
      </w:r>
      <w:r w:rsidR="00F8249D">
        <w:rPr>
          <w:rFonts w:ascii="微软雅黑" w:eastAsia="微软雅黑" w:hAnsi="微软雅黑" w:hint="eastAsia"/>
          <w:sz w:val="18"/>
          <w:szCs w:val="18"/>
        </w:rPr>
        <w:t>或高亮提示</w:t>
      </w:r>
    </w:p>
    <w:p w:rsidR="00265389" w:rsidRDefault="00265389" w:rsidP="007B1760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当前消息显示为如下图:</w:t>
      </w:r>
    </w:p>
    <w:p w:rsidR="00265389" w:rsidRDefault="00265389" w:rsidP="00265389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1809750" cy="2055076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09" cy="205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42" w:rsidRDefault="00A16A42" w:rsidP="007B1760">
      <w:pPr>
        <w:pStyle w:val="a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当前界面，将显示道具图标以及发件人：昵称以及发件时间</w:t>
      </w:r>
    </w:p>
    <w:p w:rsidR="00F8249D" w:rsidRDefault="00F8249D" w:rsidP="007B1760">
      <w:pPr>
        <w:pStyle w:val="a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 w:rsidRPr="00F8249D">
        <w:rPr>
          <w:rFonts w:ascii="微软雅黑" w:eastAsia="微软雅黑" w:hAnsi="微软雅黑" w:hint="eastAsia"/>
          <w:sz w:val="18"/>
          <w:szCs w:val="18"/>
        </w:rPr>
        <w:t>当前界面内，默认显示玩家收到的消息，如当前有尚未领取的物品优先显示</w:t>
      </w:r>
    </w:p>
    <w:p w:rsidR="00265389" w:rsidRDefault="00F8249D" w:rsidP="007B1760">
      <w:pPr>
        <w:pStyle w:val="a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 w:rsidRPr="00F8249D">
        <w:rPr>
          <w:rFonts w:ascii="微软雅黑" w:eastAsia="微软雅黑" w:hAnsi="微软雅黑" w:hint="eastAsia"/>
          <w:sz w:val="18"/>
          <w:szCs w:val="18"/>
        </w:rPr>
        <w:t>当前排序按照发送时间进行排序</w:t>
      </w:r>
    </w:p>
    <w:p w:rsidR="00F8249D" w:rsidRDefault="00F8249D" w:rsidP="007B1760">
      <w:pPr>
        <w:pStyle w:val="a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 w:rsidRPr="00F8249D">
        <w:rPr>
          <w:rFonts w:ascii="微软雅黑" w:eastAsia="微软雅黑" w:hAnsi="微软雅黑" w:hint="eastAsia"/>
          <w:sz w:val="18"/>
          <w:szCs w:val="18"/>
        </w:rPr>
        <w:t>如当期玩家，已领取附件当前消息，则当前消息将自动删除</w:t>
      </w:r>
    </w:p>
    <w:p w:rsidR="00F8249D" w:rsidRDefault="00F8249D" w:rsidP="007B1760">
      <w:pPr>
        <w:pStyle w:val="a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如当前玩家点击系统消息后，显示界面如下图：</w:t>
      </w:r>
    </w:p>
    <w:p w:rsidR="00F8249D" w:rsidRDefault="00F8249D" w:rsidP="00265389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06008" cy="1932167"/>
            <wp:effectExtent l="19050" t="0" r="8492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93" cy="19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42" w:rsidRDefault="00520D4C" w:rsidP="007B1760">
      <w:pPr>
        <w:pStyle w:val="a3"/>
        <w:numPr>
          <w:ilvl w:val="0"/>
          <w:numId w:val="1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当前界面，将显示道具图标以及发件人，</w:t>
      </w:r>
      <w:r w:rsidR="00A16A42" w:rsidRPr="00A16A42">
        <w:rPr>
          <w:rFonts w:ascii="微软雅黑" w:eastAsia="微软雅黑" w:hAnsi="微软雅黑" w:hint="eastAsia"/>
          <w:sz w:val="18"/>
          <w:szCs w:val="18"/>
        </w:rPr>
        <w:t>昵称以及发件时间</w:t>
      </w:r>
    </w:p>
    <w:p w:rsidR="00F8249D" w:rsidRDefault="00F8249D" w:rsidP="007B1760">
      <w:pPr>
        <w:pStyle w:val="a3"/>
        <w:numPr>
          <w:ilvl w:val="0"/>
          <w:numId w:val="1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当前界面内玩家尚未领取系统奖励</w:t>
      </w:r>
    </w:p>
    <w:p w:rsidR="00F8249D" w:rsidRPr="00F8249D" w:rsidRDefault="00F8249D" w:rsidP="007B1760">
      <w:pPr>
        <w:pStyle w:val="a3"/>
        <w:numPr>
          <w:ilvl w:val="0"/>
          <w:numId w:val="11"/>
        </w:numPr>
        <w:rPr>
          <w:rFonts w:ascii="微软雅黑" w:eastAsia="微软雅黑" w:hAnsi="微软雅黑"/>
          <w:sz w:val="18"/>
          <w:szCs w:val="18"/>
        </w:rPr>
      </w:pPr>
      <w:r w:rsidRPr="00F8249D">
        <w:rPr>
          <w:rFonts w:ascii="微软雅黑" w:eastAsia="微软雅黑" w:hAnsi="微软雅黑" w:hint="eastAsia"/>
          <w:sz w:val="18"/>
          <w:szCs w:val="18"/>
        </w:rPr>
        <w:t>当前排序按照发送时间进行排序</w:t>
      </w:r>
    </w:p>
    <w:p w:rsidR="00F8249D" w:rsidRDefault="00F8249D" w:rsidP="007B1760">
      <w:pPr>
        <w:pStyle w:val="a3"/>
        <w:numPr>
          <w:ilvl w:val="0"/>
          <w:numId w:val="11"/>
        </w:numPr>
        <w:rPr>
          <w:rFonts w:ascii="微软雅黑" w:eastAsia="微软雅黑" w:hAnsi="微软雅黑"/>
          <w:sz w:val="18"/>
          <w:szCs w:val="18"/>
        </w:rPr>
      </w:pPr>
      <w:r w:rsidRPr="00F8249D">
        <w:rPr>
          <w:rFonts w:ascii="微软雅黑" w:eastAsia="微软雅黑" w:hAnsi="微软雅黑" w:hint="eastAsia"/>
          <w:sz w:val="18"/>
          <w:szCs w:val="18"/>
        </w:rPr>
        <w:t>如当期玩家，已领取附件当前消息，则当前消息将自动删除</w:t>
      </w:r>
    </w:p>
    <w:p w:rsidR="00F8249D" w:rsidRDefault="00F8249D" w:rsidP="00F8249D">
      <w:pPr>
        <w:pStyle w:val="3"/>
      </w:pPr>
      <w:bookmarkStart w:id="6" w:name="_Toc458109982"/>
      <w:r>
        <w:rPr>
          <w:rFonts w:hint="eastAsia"/>
        </w:rPr>
        <w:t>相关说明</w:t>
      </w:r>
      <w:bookmarkEnd w:id="6"/>
    </w:p>
    <w:p w:rsidR="00F8249D" w:rsidRDefault="00F8249D" w:rsidP="007B1760">
      <w:pPr>
        <w:pStyle w:val="a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当前玩家，点击关闭按钮后，当前界面将返回至主界面 </w:t>
      </w:r>
    </w:p>
    <w:p w:rsidR="00F8249D" w:rsidRDefault="00F8249D" w:rsidP="007B1760">
      <w:pPr>
        <w:pStyle w:val="a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当前消息排序默认为时间排序</w:t>
      </w:r>
    </w:p>
    <w:p w:rsidR="00F8249D" w:rsidRDefault="00F8249D" w:rsidP="007B1760">
      <w:pPr>
        <w:pStyle w:val="a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当前消息默认保存时间为15天，如当前玩家在15天尚未领取附件，系统将自动删除该条消息</w:t>
      </w:r>
    </w:p>
    <w:p w:rsidR="00F8249D" w:rsidRDefault="00FB47E3" w:rsidP="00FB47E3">
      <w:pPr>
        <w:pStyle w:val="21"/>
      </w:pPr>
      <w:bookmarkStart w:id="7" w:name="_Toc458109983"/>
      <w:r>
        <w:rPr>
          <w:rFonts w:hint="eastAsia"/>
        </w:rPr>
        <w:t>客服</w:t>
      </w:r>
      <w:bookmarkEnd w:id="7"/>
    </w:p>
    <w:p w:rsidR="00FB47E3" w:rsidRPr="006D35DC" w:rsidRDefault="00FB47E3" w:rsidP="007B1760">
      <w:pPr>
        <w:pStyle w:val="a3"/>
        <w:numPr>
          <w:ilvl w:val="0"/>
          <w:numId w:val="13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 xml:space="preserve">当玩家点击客服按钮后，显示界面如下图： </w:t>
      </w:r>
    </w:p>
    <w:p w:rsidR="00FB47E3" w:rsidRPr="006D35DC" w:rsidRDefault="00FB47E3" w:rsidP="00FB47E3">
      <w:pPr>
        <w:pStyle w:val="a3"/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901950" cy="17970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E3" w:rsidRPr="006D35DC" w:rsidRDefault="00FB47E3" w:rsidP="007B1760">
      <w:pPr>
        <w:pStyle w:val="a3"/>
        <w:numPr>
          <w:ilvl w:val="0"/>
          <w:numId w:val="13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当前界面内显示，客服相关信息</w:t>
      </w:r>
    </w:p>
    <w:p w:rsidR="00FB47E3" w:rsidRPr="006D35DC" w:rsidRDefault="00FB47E3" w:rsidP="007B1760">
      <w:pPr>
        <w:pStyle w:val="a3"/>
        <w:numPr>
          <w:ilvl w:val="0"/>
          <w:numId w:val="13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当玩家点击确定后，将关闭当前界面，返回至主界面</w:t>
      </w:r>
    </w:p>
    <w:p w:rsidR="00FB47E3" w:rsidRPr="006D35DC" w:rsidRDefault="00FB47E3" w:rsidP="007B1760">
      <w:pPr>
        <w:pStyle w:val="a3"/>
        <w:numPr>
          <w:ilvl w:val="0"/>
          <w:numId w:val="13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当玩家点击关闭按钮后，将关闭当前界面，返回至当前主界面</w:t>
      </w:r>
    </w:p>
    <w:p w:rsidR="00325A50" w:rsidRDefault="00325A50" w:rsidP="00325A50">
      <w:pPr>
        <w:pStyle w:val="21"/>
      </w:pPr>
      <w:bookmarkStart w:id="8" w:name="_Toc458109984"/>
      <w:r>
        <w:rPr>
          <w:rFonts w:hint="eastAsia"/>
        </w:rPr>
        <w:t>财富排行榜</w:t>
      </w:r>
      <w:bookmarkEnd w:id="8"/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 xml:space="preserve">当玩家点击财富排行榜后，界面将显示如下图： </w:t>
      </w:r>
    </w:p>
    <w:p w:rsidR="00325A50" w:rsidRPr="006D35DC" w:rsidRDefault="00325A50" w:rsidP="00325A50">
      <w:pPr>
        <w:pStyle w:val="a3"/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355340" cy="456374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 xml:space="preserve">当前游戏内排行榜非为2种：财富排行榜、钻石排行榜 </w:t>
      </w:r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当前财富排行榜内显示当前游戏内玩家金币/钻石排行</w:t>
      </w:r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lastRenderedPageBreak/>
        <w:t>当前排行榜最多可显示前100名玩家，排行</w:t>
      </w:r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如当前玩家排行在1000名以外时，当前玩家名次显示：您尚未入榜</w:t>
      </w:r>
    </w:p>
    <w:p w:rsidR="00325A50" w:rsidRPr="006D35DC" w:rsidRDefault="00325A50" w:rsidP="007B1760">
      <w:pPr>
        <w:pStyle w:val="a3"/>
        <w:numPr>
          <w:ilvl w:val="0"/>
          <w:numId w:val="14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 xml:space="preserve">如当前玩家排行在1000名以内是，将在最下方显示玩家名次以及相关货币数量 </w:t>
      </w:r>
    </w:p>
    <w:p w:rsidR="00325A50" w:rsidRDefault="00325A50" w:rsidP="00325A50">
      <w:pPr>
        <w:pStyle w:val="3"/>
      </w:pPr>
      <w:bookmarkStart w:id="9" w:name="_Toc458109985"/>
      <w:r>
        <w:rPr>
          <w:rFonts w:hint="eastAsia"/>
        </w:rPr>
        <w:t>排序规则</w:t>
      </w:r>
      <w:bookmarkEnd w:id="9"/>
    </w:p>
    <w:p w:rsidR="00325A50" w:rsidRPr="006D35DC" w:rsidRDefault="00325A50" w:rsidP="007B1760">
      <w:pPr>
        <w:pStyle w:val="a3"/>
        <w:numPr>
          <w:ilvl w:val="0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如当前排行内，如有玩家的金币/钻石数量相同时，则按照当前玩家</w:t>
      </w:r>
      <w:r w:rsidR="001C1572" w:rsidRPr="006D35DC">
        <w:rPr>
          <w:rFonts w:ascii="微软雅黑" w:eastAsia="微软雅黑" w:hAnsi="微软雅黑" w:hint="eastAsia"/>
          <w:sz w:val="18"/>
          <w:szCs w:val="18"/>
        </w:rPr>
        <w:t xml:space="preserve">ID进行排序 </w:t>
      </w:r>
    </w:p>
    <w:p w:rsidR="001C1572" w:rsidRPr="006D35DC" w:rsidRDefault="001C1572" w:rsidP="007B1760">
      <w:pPr>
        <w:pStyle w:val="a3"/>
        <w:numPr>
          <w:ilvl w:val="0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当前玩家金币/钻石，超过万位时，直接显示X.X万</w:t>
      </w:r>
    </w:p>
    <w:p w:rsidR="001C1572" w:rsidRPr="006D35DC" w:rsidRDefault="001C1572" w:rsidP="007B1760">
      <w:pPr>
        <w:pStyle w:val="a3"/>
        <w:numPr>
          <w:ilvl w:val="0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当前排行榜每日12重新排序</w:t>
      </w:r>
    </w:p>
    <w:p w:rsidR="001C1572" w:rsidRPr="006D35DC" w:rsidRDefault="001C1572" w:rsidP="007B1760">
      <w:pPr>
        <w:pStyle w:val="a3"/>
        <w:numPr>
          <w:ilvl w:val="0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如当前玩家连续1星期或1月内连续上榜则由系统发送奖励至玩家邮箱进行奖励</w:t>
      </w:r>
    </w:p>
    <w:p w:rsidR="001C1572" w:rsidRPr="006D35DC" w:rsidRDefault="001C1572" w:rsidP="007B1760">
      <w:pPr>
        <w:pStyle w:val="a3"/>
        <w:numPr>
          <w:ilvl w:val="0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>奖励金额游戏运营相关人员决定</w:t>
      </w:r>
    </w:p>
    <w:p w:rsidR="001C1572" w:rsidRDefault="001C1572" w:rsidP="001C1572">
      <w:pPr>
        <w:pStyle w:val="21"/>
      </w:pPr>
      <w:bookmarkStart w:id="10" w:name="_Toc458109986"/>
      <w:r>
        <w:rPr>
          <w:rFonts w:hint="eastAsia"/>
        </w:rPr>
        <w:t>更多</w:t>
      </w:r>
      <w:bookmarkEnd w:id="10"/>
    </w:p>
    <w:p w:rsidR="001C1572" w:rsidRDefault="006D35DC" w:rsidP="007B1760">
      <w:pPr>
        <w:pStyle w:val="a3"/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 w:rsidRPr="006D35DC">
        <w:rPr>
          <w:rFonts w:ascii="微软雅黑" w:eastAsia="微软雅黑" w:hAnsi="微软雅黑" w:hint="eastAsia"/>
          <w:sz w:val="18"/>
          <w:szCs w:val="18"/>
        </w:rPr>
        <w:t xml:space="preserve">当玩家点击更多按钮后将显示界面如下图： </w:t>
      </w:r>
    </w:p>
    <w:p w:rsidR="006D35DC" w:rsidRDefault="006D35DC" w:rsidP="001C1572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61984" cy="2043485"/>
            <wp:effectExtent l="19050" t="0" r="216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08" cy="204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DC" w:rsidRDefault="006D35DC" w:rsidP="001C1572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当玩家点击设置按钮后，显示界面如下图： </w:t>
      </w:r>
    </w:p>
    <w:p w:rsidR="006D35DC" w:rsidRDefault="00772DE9" w:rsidP="001C1572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56954" cy="124835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907" cy="124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E9" w:rsidRDefault="00772DE9" w:rsidP="007B1760">
      <w:pPr>
        <w:pStyle w:val="a3"/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音量调节用以调节当前游戏内,整体音效的开关</w:t>
      </w:r>
    </w:p>
    <w:p w:rsidR="00772DE9" w:rsidRDefault="00772DE9" w:rsidP="007B1760">
      <w:pPr>
        <w:pStyle w:val="a3"/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音效调节用以调节当前游戏内，游戏音效的开关，如：下注、按钮等音效，背景音乐等音乐除外</w:t>
      </w:r>
    </w:p>
    <w:p w:rsidR="00772DE9" w:rsidRDefault="00772DE9" w:rsidP="007B1760">
      <w:pPr>
        <w:pStyle w:val="a3"/>
        <w:numPr>
          <w:ilvl w:val="0"/>
          <w:numId w:val="16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当玩家点击二维码后，显示界面如下图：</w:t>
      </w:r>
    </w:p>
    <w:p w:rsidR="00772DE9" w:rsidRDefault="00772DE9" w:rsidP="001C1572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1536969" cy="1383527"/>
            <wp:effectExtent l="19050" t="0" r="6081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97" cy="13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E9" w:rsidRDefault="00772DE9" w:rsidP="007B1760">
      <w:pPr>
        <w:pStyle w:val="a3"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当前界面内显示，游戏链接二维码，以及说明：</w:t>
      </w:r>
    </w:p>
    <w:p w:rsidR="00772DE9" w:rsidRDefault="00772DE9" w:rsidP="007B1760">
      <w:pPr>
        <w:pStyle w:val="a3"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长按当前二维码将自动生成游戏网页链接，可以分享给好友</w:t>
      </w:r>
    </w:p>
    <w:p w:rsidR="00772DE9" w:rsidRDefault="00772DE9" w:rsidP="007B1760">
      <w:pPr>
        <w:pStyle w:val="a3"/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当玩家点击关闭按钮后关闭当前页面</w:t>
      </w:r>
    </w:p>
    <w:p w:rsidR="00772DE9" w:rsidRDefault="00E210C1" w:rsidP="00E210C1">
      <w:pPr>
        <w:pStyle w:val="21"/>
      </w:pPr>
      <w:bookmarkStart w:id="11" w:name="_Toc458109987"/>
      <w:r>
        <w:rPr>
          <w:rFonts w:hint="eastAsia"/>
        </w:rPr>
        <w:t>免费金币</w:t>
      </w:r>
      <w:bookmarkEnd w:id="11"/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玩家点击免费金币按钮后显示界面如下图： </w:t>
      </w:r>
    </w:p>
    <w:p w:rsidR="00E210C1" w:rsidRDefault="00E210C1" w:rsidP="00772DE9">
      <w:pPr>
        <w:pStyle w:val="a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96081" cy="2568271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31" cy="256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当前界面显示说明文字如下： </w:t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玩家身上金币数低于10W时，可领取免费金币</w:t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免费玩家每日最多可领取1次免费金币，最高金额为5W金币</w:t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VIP玩家每日最多可领取2次免费金币，最高金额为10W金币</w:t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当前玩家身上金币小于等于10W时，点击领取按钮后可获得面免费金币</w:t>
      </w:r>
    </w:p>
    <w:p w:rsidR="00E210C1" w:rsidRDefault="00E210C1" w:rsidP="007B1760">
      <w:pPr>
        <w:pStyle w:val="a3"/>
        <w:numPr>
          <w:ilvl w:val="0"/>
          <w:numId w:val="18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点击关闭或领取按钮后，界面将返回至主界面，并弹出提示： 恭喜您获得XXXXXX金币</w:t>
      </w:r>
    </w:p>
    <w:p w:rsidR="003946A3" w:rsidRPr="003946A3" w:rsidRDefault="003946A3" w:rsidP="003946A3">
      <w:pPr>
        <w:pStyle w:val="21"/>
      </w:pPr>
      <w:bookmarkStart w:id="12" w:name="_Toc458109988"/>
      <w:r>
        <w:rPr>
          <w:rFonts w:hint="eastAsia"/>
        </w:rPr>
        <w:t>跑马灯</w:t>
      </w:r>
      <w:bookmarkEnd w:id="12"/>
    </w:p>
    <w:p w:rsidR="003946A3" w:rsidRPr="003946A3" w:rsidRDefault="003946A3" w:rsidP="007B1760">
      <w:pPr>
        <w:pStyle w:val="a3"/>
        <w:numPr>
          <w:ilvl w:val="0"/>
          <w:numId w:val="19"/>
        </w:numPr>
        <w:rPr>
          <w:rFonts w:ascii="微软雅黑" w:eastAsia="微软雅黑" w:hAnsi="微软雅黑"/>
          <w:sz w:val="18"/>
          <w:szCs w:val="18"/>
        </w:rPr>
      </w:pPr>
      <w:r w:rsidRPr="003946A3">
        <w:rPr>
          <w:rFonts w:ascii="微软雅黑" w:eastAsia="微软雅黑" w:hAnsi="微软雅黑" w:hint="eastAsia"/>
          <w:sz w:val="18"/>
          <w:szCs w:val="18"/>
        </w:rPr>
        <w:t>入当前玩家在某一个房间获得100W以上的金币，显示接界面如下图：</w:t>
      </w:r>
    </w:p>
    <w:p w:rsidR="003946A3" w:rsidRPr="003946A3" w:rsidRDefault="003946A3" w:rsidP="003946A3">
      <w:pPr>
        <w:pStyle w:val="a3"/>
        <w:rPr>
          <w:rFonts w:ascii="微软雅黑" w:eastAsia="微软雅黑" w:hAnsi="微软雅黑"/>
          <w:sz w:val="18"/>
          <w:szCs w:val="18"/>
        </w:rPr>
      </w:pPr>
    </w:p>
    <w:p w:rsidR="003946A3" w:rsidRPr="003946A3" w:rsidRDefault="003946A3" w:rsidP="003946A3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946A3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2023059" cy="2337683"/>
            <wp:effectExtent l="19050" t="0" r="0" b="0"/>
            <wp:docPr id="39" name="图片 39" descr="C:\Users\DESTINY\AppData\Roaming\Tencent\Users\375797480\QQ\WinTemp\RichOle\0Y`{ZOK_~BR`K$6TA@@H[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STINY\AppData\Roaming\Tencent\Users\375797480\QQ\WinTemp\RichOle\0Y`{ZOK_~BR`K$6TA@@H[SU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93" cy="233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6A3" w:rsidRPr="003946A3" w:rsidRDefault="003946A3" w:rsidP="007B1760">
      <w:pPr>
        <w:pStyle w:val="a3"/>
        <w:numPr>
          <w:ilvl w:val="0"/>
          <w:numId w:val="19"/>
        </w:numPr>
        <w:rPr>
          <w:rFonts w:ascii="微软雅黑" w:eastAsia="微软雅黑" w:hAnsi="微软雅黑"/>
          <w:sz w:val="18"/>
          <w:szCs w:val="18"/>
        </w:rPr>
      </w:pPr>
      <w:r w:rsidRPr="003946A3">
        <w:rPr>
          <w:rFonts w:ascii="微软雅黑" w:eastAsia="微软雅黑" w:hAnsi="微软雅黑" w:hint="eastAsia"/>
          <w:sz w:val="18"/>
          <w:szCs w:val="18"/>
        </w:rPr>
        <w:t xml:space="preserve">系统将在跑马灯内发送消息： </w:t>
      </w:r>
    </w:p>
    <w:p w:rsidR="003946A3" w:rsidRPr="003946A3" w:rsidRDefault="003946A3" w:rsidP="007B1760">
      <w:pPr>
        <w:pStyle w:val="a3"/>
        <w:numPr>
          <w:ilvl w:val="0"/>
          <w:numId w:val="19"/>
        </w:numPr>
        <w:rPr>
          <w:rFonts w:ascii="微软雅黑" w:eastAsia="微软雅黑" w:hAnsi="微软雅黑"/>
          <w:sz w:val="18"/>
          <w:szCs w:val="18"/>
        </w:rPr>
      </w:pPr>
      <w:r w:rsidRPr="003946A3">
        <w:rPr>
          <w:rFonts w:ascii="微软雅黑" w:eastAsia="微软雅黑" w:hAnsi="微软雅黑" w:hint="eastAsia"/>
          <w:sz w:val="18"/>
          <w:szCs w:val="18"/>
        </w:rPr>
        <w:t>恭喜XXXXX玩家在，XXX房间内获得XXXXX金币～</w:t>
      </w:r>
    </w:p>
    <w:p w:rsidR="003946A3" w:rsidRPr="003946A3" w:rsidRDefault="003946A3" w:rsidP="007B1760">
      <w:pPr>
        <w:pStyle w:val="a3"/>
        <w:numPr>
          <w:ilvl w:val="0"/>
          <w:numId w:val="19"/>
        </w:numPr>
        <w:rPr>
          <w:rFonts w:ascii="微软雅黑" w:eastAsia="微软雅黑" w:hAnsi="微软雅黑"/>
          <w:sz w:val="18"/>
          <w:szCs w:val="18"/>
        </w:rPr>
      </w:pPr>
      <w:r w:rsidRPr="003946A3">
        <w:rPr>
          <w:rFonts w:ascii="微软雅黑" w:eastAsia="微软雅黑" w:hAnsi="微软雅黑" w:hint="eastAsia"/>
          <w:sz w:val="18"/>
          <w:szCs w:val="18"/>
        </w:rPr>
        <w:t>当前跑马灯可在游戏房间最上方显示</w:t>
      </w:r>
    </w:p>
    <w:p w:rsidR="003946A3" w:rsidRDefault="003946A3" w:rsidP="007B1760">
      <w:pPr>
        <w:pStyle w:val="a3"/>
        <w:numPr>
          <w:ilvl w:val="0"/>
          <w:numId w:val="19"/>
        </w:numPr>
        <w:rPr>
          <w:rFonts w:ascii="微软雅黑" w:eastAsia="微软雅黑" w:hAnsi="微软雅黑" w:hint="eastAsia"/>
          <w:sz w:val="18"/>
          <w:szCs w:val="18"/>
        </w:rPr>
      </w:pPr>
      <w:r w:rsidRPr="003946A3">
        <w:rPr>
          <w:rFonts w:ascii="微软雅黑" w:eastAsia="微软雅黑" w:hAnsi="微软雅黑" w:hint="eastAsia"/>
          <w:sz w:val="18"/>
          <w:szCs w:val="18"/>
        </w:rPr>
        <w:t>当前跑马灯为滚动播放，持续时间为1分钟</w:t>
      </w:r>
    </w:p>
    <w:p w:rsidR="00520D4C" w:rsidRDefault="00520D4C" w:rsidP="007B1760">
      <w:pPr>
        <w:pStyle w:val="a3"/>
        <w:numPr>
          <w:ilvl w:val="0"/>
          <w:numId w:val="1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当前跑马灯可由运营人员在后台进行实时编辑</w:t>
      </w:r>
    </w:p>
    <w:p w:rsidR="003946A3" w:rsidRDefault="00EE400C" w:rsidP="00EE400C">
      <w:pPr>
        <w:pStyle w:val="1"/>
      </w:pPr>
      <w:bookmarkStart w:id="13" w:name="_Toc458109989"/>
      <w:r>
        <w:rPr>
          <w:rFonts w:hint="eastAsia"/>
        </w:rPr>
        <w:t>相关说明</w:t>
      </w:r>
      <w:bookmarkEnd w:id="13"/>
    </w:p>
    <w:p w:rsidR="00EE400C" w:rsidRDefault="00EE400C" w:rsidP="00EE400C">
      <w:pPr>
        <w:pStyle w:val="21"/>
      </w:pPr>
      <w:bookmarkStart w:id="14" w:name="_Toc458109990"/>
      <w:r>
        <w:rPr>
          <w:rFonts w:hint="eastAsia"/>
        </w:rPr>
        <w:t>相关说明</w:t>
      </w:r>
      <w:bookmarkEnd w:id="14"/>
    </w:p>
    <w:p w:rsidR="00EE400C" w:rsidRPr="00EE400C" w:rsidRDefault="00EE400C" w:rsidP="007B1760">
      <w:pPr>
        <w:pStyle w:val="a3"/>
        <w:numPr>
          <w:ilvl w:val="0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当前文档内数值，均为暂定值，具体数值需协商</w:t>
      </w:r>
    </w:p>
    <w:p w:rsidR="00EE400C" w:rsidRPr="00EE400C" w:rsidRDefault="00EE400C" w:rsidP="007B1760">
      <w:pPr>
        <w:pStyle w:val="a3"/>
        <w:numPr>
          <w:ilvl w:val="0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当前文档内所描述功能为简述功能，如有疑问请及时提出</w:t>
      </w:r>
    </w:p>
    <w:p w:rsidR="00EE400C" w:rsidRDefault="00EE400C" w:rsidP="007B1760">
      <w:pPr>
        <w:pStyle w:val="a3"/>
        <w:numPr>
          <w:ilvl w:val="0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剩余功能说明请见，以下文档</w:t>
      </w:r>
    </w:p>
    <w:p w:rsidR="00B464AD" w:rsidRPr="00EE400C" w:rsidRDefault="00B464AD" w:rsidP="007B1760">
      <w:pPr>
        <w:pStyle w:val="a3"/>
        <w:numPr>
          <w:ilvl w:val="1"/>
          <w:numId w:val="20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《个人中心</w:t>
      </w:r>
      <w:r w:rsidR="00BE7A1D">
        <w:rPr>
          <w:rFonts w:ascii="微软雅黑" w:eastAsia="微软雅黑" w:hAnsi="微软雅黑" w:hint="eastAsia"/>
          <w:sz w:val="18"/>
          <w:szCs w:val="18"/>
        </w:rPr>
        <w:t>&amp;VIP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EE400C" w:rsidRPr="00EE400C" w:rsidRDefault="00EE400C" w:rsidP="007B1760">
      <w:pPr>
        <w:pStyle w:val="a3"/>
        <w:numPr>
          <w:ilvl w:val="1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《任务》</w:t>
      </w:r>
    </w:p>
    <w:p w:rsidR="00EE400C" w:rsidRPr="00EE400C" w:rsidRDefault="00EE400C" w:rsidP="007B1760">
      <w:pPr>
        <w:pStyle w:val="a3"/>
        <w:numPr>
          <w:ilvl w:val="1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《礼盒》</w:t>
      </w:r>
    </w:p>
    <w:p w:rsidR="00EE400C" w:rsidRPr="00EE400C" w:rsidRDefault="00EE400C" w:rsidP="007B1760">
      <w:pPr>
        <w:pStyle w:val="a3"/>
        <w:numPr>
          <w:ilvl w:val="1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 xml:space="preserve">《商城》 </w:t>
      </w:r>
    </w:p>
    <w:p w:rsidR="00E210C1" w:rsidRPr="00EE400C" w:rsidRDefault="00EE400C" w:rsidP="007B1760">
      <w:pPr>
        <w:pStyle w:val="a3"/>
        <w:numPr>
          <w:ilvl w:val="0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另：当前文档内UI界面为UI草图，实际效果以美术效果图为准</w:t>
      </w:r>
    </w:p>
    <w:p w:rsidR="00EE400C" w:rsidRPr="00EE400C" w:rsidRDefault="00EE400C" w:rsidP="007B1760">
      <w:pPr>
        <w:pStyle w:val="a3"/>
        <w:numPr>
          <w:ilvl w:val="0"/>
          <w:numId w:val="20"/>
        </w:numPr>
        <w:rPr>
          <w:rFonts w:ascii="微软雅黑" w:eastAsia="微软雅黑" w:hAnsi="微软雅黑"/>
          <w:sz w:val="18"/>
          <w:szCs w:val="18"/>
        </w:rPr>
      </w:pPr>
      <w:r w:rsidRPr="00EE400C">
        <w:rPr>
          <w:rFonts w:ascii="微软雅黑" w:eastAsia="微软雅黑" w:hAnsi="微软雅黑" w:hint="eastAsia"/>
          <w:sz w:val="18"/>
          <w:szCs w:val="18"/>
        </w:rPr>
        <w:t>当前UI逻辑图链接：</w:t>
      </w:r>
      <w:r w:rsidRPr="00EE400C">
        <w:rPr>
          <w:rFonts w:ascii="微软雅黑" w:eastAsia="微软雅黑" w:hAnsi="微软雅黑"/>
          <w:sz w:val="18"/>
          <w:szCs w:val="18"/>
        </w:rPr>
        <w:t>https://modao.cc/app/6wFcnnhZyENT1j085ToK3CiCvurRTaY</w:t>
      </w:r>
    </w:p>
    <w:sectPr w:rsidR="00EE400C" w:rsidRPr="00EE400C" w:rsidSect="004E7488">
      <w:headerReference w:type="default" r:id="rId20"/>
      <w:footerReference w:type="default" r:id="rId21"/>
      <w:pgSz w:w="11906" w:h="16838"/>
      <w:pgMar w:top="1736" w:right="2834" w:bottom="1440" w:left="1134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60" w:rsidRDefault="007B1760">
      <w:r>
        <w:separator/>
      </w:r>
    </w:p>
  </w:endnote>
  <w:endnote w:type="continuationSeparator" w:id="1">
    <w:p w:rsidR="007B1760" w:rsidRDefault="007B1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82" w:rsidRDefault="00DA4882">
    <w:pPr>
      <w:pStyle w:val="a9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4660DF" w:rsidRPr="006A13B9" w:rsidRDefault="004660DF" w:rsidP="00690E36">
    <w:pPr>
      <w:pStyle w:val="a9"/>
      <w:jc w:val="right"/>
      <w:rPr>
        <w:rFonts w:ascii="宋体" w:hAnsi="宋体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60" w:rsidRDefault="007B1760">
      <w:r>
        <w:separator/>
      </w:r>
    </w:p>
  </w:footnote>
  <w:footnote w:type="continuationSeparator" w:id="1">
    <w:p w:rsidR="007B1760" w:rsidRDefault="007B1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0DF" w:rsidRDefault="004660DF" w:rsidP="00901887">
    <w:pPr>
      <w:pStyle w:val="ab"/>
      <w:pBdr>
        <w:bottom w:val="single" w:sz="6" w:space="5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430FF2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FFFFFF83"/>
    <w:multiLevelType w:val="singleLevel"/>
    <w:tmpl w:val="B7B08DDA"/>
    <w:lvl w:ilvl="0">
      <w:start w:val="1"/>
      <w:numFmt w:val="bullet"/>
      <w:pStyle w:val="20"/>
      <w:lvlText w:val="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675EEC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5E476C"/>
    <w:lvl w:ilvl="0">
      <w:start w:val="1"/>
      <w:numFmt w:val="bullet"/>
      <w:pStyle w:val="a0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015964A0"/>
    <w:multiLevelType w:val="hybridMultilevel"/>
    <w:tmpl w:val="31A4A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B0E59DD"/>
    <w:multiLevelType w:val="singleLevel"/>
    <w:tmpl w:val="3530C102"/>
    <w:lvl w:ilvl="0">
      <w:start w:val="1"/>
      <w:numFmt w:val="decimal"/>
      <w:pStyle w:val="a1"/>
      <w:lvlText w:val="[R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6">
    <w:nsid w:val="14D72A21"/>
    <w:multiLevelType w:val="hybridMultilevel"/>
    <w:tmpl w:val="4926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C03F19"/>
    <w:multiLevelType w:val="hybridMultilevel"/>
    <w:tmpl w:val="A88C7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006BA8"/>
    <w:multiLevelType w:val="hybridMultilevel"/>
    <w:tmpl w:val="8D3E25A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0C5D14"/>
    <w:multiLevelType w:val="hybridMultilevel"/>
    <w:tmpl w:val="0FC68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0937BBE"/>
    <w:multiLevelType w:val="hybridMultilevel"/>
    <w:tmpl w:val="B292F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044767"/>
    <w:multiLevelType w:val="hybridMultilevel"/>
    <w:tmpl w:val="4378C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80365E"/>
    <w:multiLevelType w:val="hybridMultilevel"/>
    <w:tmpl w:val="1DB2A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731A72"/>
    <w:multiLevelType w:val="multilevel"/>
    <w:tmpl w:val="CFD47688"/>
    <w:lvl w:ilvl="0">
      <w:start w:val="1"/>
      <w:numFmt w:val="chineseCountingThousand"/>
      <w:pStyle w:val="1"/>
      <w:lvlText w:val="%1"/>
      <w:lvlJc w:val="left"/>
      <w:pPr>
        <w:ind w:left="420" w:hanging="420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34801CB"/>
    <w:multiLevelType w:val="hybridMultilevel"/>
    <w:tmpl w:val="1916C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47C224E"/>
    <w:multiLevelType w:val="hybridMultilevel"/>
    <w:tmpl w:val="A1BC2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64C41D8"/>
    <w:multiLevelType w:val="hybridMultilevel"/>
    <w:tmpl w:val="54828F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66A3AA5"/>
    <w:multiLevelType w:val="hybridMultilevel"/>
    <w:tmpl w:val="1E10B4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7582D76"/>
    <w:multiLevelType w:val="hybridMultilevel"/>
    <w:tmpl w:val="26D07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D6F6EAC"/>
    <w:multiLevelType w:val="hybridMultilevel"/>
    <w:tmpl w:val="D43CB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3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18"/>
  </w:num>
  <w:num w:numId="11">
    <w:abstractNumId w:val="9"/>
  </w:num>
  <w:num w:numId="12">
    <w:abstractNumId w:val="16"/>
  </w:num>
  <w:num w:numId="13">
    <w:abstractNumId w:val="10"/>
  </w:num>
  <w:num w:numId="14">
    <w:abstractNumId w:val="15"/>
  </w:num>
  <w:num w:numId="15">
    <w:abstractNumId w:val="17"/>
  </w:num>
  <w:num w:numId="16">
    <w:abstractNumId w:val="6"/>
  </w:num>
  <w:num w:numId="17">
    <w:abstractNumId w:val="7"/>
  </w:num>
  <w:num w:numId="18">
    <w:abstractNumId w:val="19"/>
  </w:num>
  <w:num w:numId="19">
    <w:abstractNumId w:val="11"/>
  </w:num>
  <w:num w:numId="20">
    <w:abstractNumId w:val="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attachedTemplate r:id="rId1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0681B"/>
    <w:rsid w:val="000002A5"/>
    <w:rsid w:val="00001824"/>
    <w:rsid w:val="00004A97"/>
    <w:rsid w:val="000074D4"/>
    <w:rsid w:val="00011C49"/>
    <w:rsid w:val="00012464"/>
    <w:rsid w:val="00013129"/>
    <w:rsid w:val="00014674"/>
    <w:rsid w:val="00014D0B"/>
    <w:rsid w:val="000175B8"/>
    <w:rsid w:val="0002147C"/>
    <w:rsid w:val="00024C87"/>
    <w:rsid w:val="00025E81"/>
    <w:rsid w:val="0002741E"/>
    <w:rsid w:val="00027ECE"/>
    <w:rsid w:val="000366B5"/>
    <w:rsid w:val="000406E7"/>
    <w:rsid w:val="00040B1E"/>
    <w:rsid w:val="00044E17"/>
    <w:rsid w:val="00045293"/>
    <w:rsid w:val="00047255"/>
    <w:rsid w:val="00053C13"/>
    <w:rsid w:val="00054E89"/>
    <w:rsid w:val="00061525"/>
    <w:rsid w:val="00061CD0"/>
    <w:rsid w:val="000624E3"/>
    <w:rsid w:val="000658D7"/>
    <w:rsid w:val="000716A8"/>
    <w:rsid w:val="00072C68"/>
    <w:rsid w:val="00074F01"/>
    <w:rsid w:val="00075BF8"/>
    <w:rsid w:val="00077959"/>
    <w:rsid w:val="0008009C"/>
    <w:rsid w:val="00080C67"/>
    <w:rsid w:val="00080ED2"/>
    <w:rsid w:val="000869C9"/>
    <w:rsid w:val="00087D7E"/>
    <w:rsid w:val="000926E8"/>
    <w:rsid w:val="00094C75"/>
    <w:rsid w:val="00095266"/>
    <w:rsid w:val="000B398B"/>
    <w:rsid w:val="000C2E5D"/>
    <w:rsid w:val="000C7935"/>
    <w:rsid w:val="000D3C2A"/>
    <w:rsid w:val="000D7B4F"/>
    <w:rsid w:val="000D7B7D"/>
    <w:rsid w:val="000F0D24"/>
    <w:rsid w:val="000F18C3"/>
    <w:rsid w:val="000F2B50"/>
    <w:rsid w:val="000F31F2"/>
    <w:rsid w:val="001037EB"/>
    <w:rsid w:val="001102D7"/>
    <w:rsid w:val="001157BB"/>
    <w:rsid w:val="00117643"/>
    <w:rsid w:val="00121EAE"/>
    <w:rsid w:val="00124996"/>
    <w:rsid w:val="0013060A"/>
    <w:rsid w:val="001318FE"/>
    <w:rsid w:val="001365ED"/>
    <w:rsid w:val="00137E08"/>
    <w:rsid w:val="00146F5D"/>
    <w:rsid w:val="001510FD"/>
    <w:rsid w:val="001539B4"/>
    <w:rsid w:val="0015590D"/>
    <w:rsid w:val="00166CD1"/>
    <w:rsid w:val="001701A5"/>
    <w:rsid w:val="00171B50"/>
    <w:rsid w:val="00196640"/>
    <w:rsid w:val="001A255C"/>
    <w:rsid w:val="001A2EF5"/>
    <w:rsid w:val="001A382A"/>
    <w:rsid w:val="001A3F2D"/>
    <w:rsid w:val="001A43F3"/>
    <w:rsid w:val="001C1572"/>
    <w:rsid w:val="001C25B7"/>
    <w:rsid w:val="001C3646"/>
    <w:rsid w:val="001C4CEC"/>
    <w:rsid w:val="001D1D26"/>
    <w:rsid w:val="001D3A82"/>
    <w:rsid w:val="001D3FEB"/>
    <w:rsid w:val="001D5D76"/>
    <w:rsid w:val="001D62C9"/>
    <w:rsid w:val="001D63F1"/>
    <w:rsid w:val="001E1F9D"/>
    <w:rsid w:val="001E434F"/>
    <w:rsid w:val="001F2314"/>
    <w:rsid w:val="001F2A40"/>
    <w:rsid w:val="00203FE1"/>
    <w:rsid w:val="00211037"/>
    <w:rsid w:val="00212364"/>
    <w:rsid w:val="00221BA6"/>
    <w:rsid w:val="00221F65"/>
    <w:rsid w:val="002224A6"/>
    <w:rsid w:val="00233A8C"/>
    <w:rsid w:val="00244BEA"/>
    <w:rsid w:val="00244E85"/>
    <w:rsid w:val="00263CFD"/>
    <w:rsid w:val="00265389"/>
    <w:rsid w:val="00281906"/>
    <w:rsid w:val="00283144"/>
    <w:rsid w:val="00283FCD"/>
    <w:rsid w:val="0028663B"/>
    <w:rsid w:val="00290DCB"/>
    <w:rsid w:val="00291231"/>
    <w:rsid w:val="00292653"/>
    <w:rsid w:val="0029307F"/>
    <w:rsid w:val="0029533F"/>
    <w:rsid w:val="00296C76"/>
    <w:rsid w:val="002A2EFC"/>
    <w:rsid w:val="002A3BDC"/>
    <w:rsid w:val="002B006B"/>
    <w:rsid w:val="002B60A7"/>
    <w:rsid w:val="002B7A5C"/>
    <w:rsid w:val="002C2DD2"/>
    <w:rsid w:val="002D0FE2"/>
    <w:rsid w:val="002D1561"/>
    <w:rsid w:val="002D2FF7"/>
    <w:rsid w:val="002D6E61"/>
    <w:rsid w:val="002F13F9"/>
    <w:rsid w:val="002F185B"/>
    <w:rsid w:val="002F33B3"/>
    <w:rsid w:val="002F7288"/>
    <w:rsid w:val="0030093A"/>
    <w:rsid w:val="00311A91"/>
    <w:rsid w:val="00312E3C"/>
    <w:rsid w:val="003137AF"/>
    <w:rsid w:val="003171C4"/>
    <w:rsid w:val="003175EF"/>
    <w:rsid w:val="003222E6"/>
    <w:rsid w:val="00323253"/>
    <w:rsid w:val="00324865"/>
    <w:rsid w:val="00325A50"/>
    <w:rsid w:val="00332954"/>
    <w:rsid w:val="00334D24"/>
    <w:rsid w:val="003378E4"/>
    <w:rsid w:val="00343061"/>
    <w:rsid w:val="00347606"/>
    <w:rsid w:val="003618CE"/>
    <w:rsid w:val="00370CB1"/>
    <w:rsid w:val="00384D4E"/>
    <w:rsid w:val="003946A3"/>
    <w:rsid w:val="003A077C"/>
    <w:rsid w:val="003A245E"/>
    <w:rsid w:val="003A4426"/>
    <w:rsid w:val="003B0066"/>
    <w:rsid w:val="003B1CF4"/>
    <w:rsid w:val="003C417C"/>
    <w:rsid w:val="003C418F"/>
    <w:rsid w:val="003C520F"/>
    <w:rsid w:val="003D094A"/>
    <w:rsid w:val="003D2F1F"/>
    <w:rsid w:val="003D5933"/>
    <w:rsid w:val="003E2812"/>
    <w:rsid w:val="003F597F"/>
    <w:rsid w:val="003F5B1D"/>
    <w:rsid w:val="004027A5"/>
    <w:rsid w:val="0040454A"/>
    <w:rsid w:val="00410F56"/>
    <w:rsid w:val="004113EF"/>
    <w:rsid w:val="0041276A"/>
    <w:rsid w:val="00416FC6"/>
    <w:rsid w:val="0042177C"/>
    <w:rsid w:val="00432F6A"/>
    <w:rsid w:val="004355CA"/>
    <w:rsid w:val="00436ACD"/>
    <w:rsid w:val="0044149A"/>
    <w:rsid w:val="0044371E"/>
    <w:rsid w:val="0044766C"/>
    <w:rsid w:val="00447C30"/>
    <w:rsid w:val="004500C8"/>
    <w:rsid w:val="00454555"/>
    <w:rsid w:val="00456B8F"/>
    <w:rsid w:val="0046073F"/>
    <w:rsid w:val="00460776"/>
    <w:rsid w:val="00460E3C"/>
    <w:rsid w:val="00461CB6"/>
    <w:rsid w:val="00462E18"/>
    <w:rsid w:val="004660DF"/>
    <w:rsid w:val="00466CF1"/>
    <w:rsid w:val="00467B8E"/>
    <w:rsid w:val="004707DE"/>
    <w:rsid w:val="00475A51"/>
    <w:rsid w:val="00475FA9"/>
    <w:rsid w:val="00481C84"/>
    <w:rsid w:val="00482516"/>
    <w:rsid w:val="0048672D"/>
    <w:rsid w:val="004949DC"/>
    <w:rsid w:val="00496AC8"/>
    <w:rsid w:val="00496D2E"/>
    <w:rsid w:val="004B33D1"/>
    <w:rsid w:val="004B621C"/>
    <w:rsid w:val="004C1766"/>
    <w:rsid w:val="004C534A"/>
    <w:rsid w:val="004C68C3"/>
    <w:rsid w:val="004D09D8"/>
    <w:rsid w:val="004D4BEC"/>
    <w:rsid w:val="004E1CA6"/>
    <w:rsid w:val="004E3A19"/>
    <w:rsid w:val="004E7488"/>
    <w:rsid w:val="004F1B50"/>
    <w:rsid w:val="004F3773"/>
    <w:rsid w:val="004F5AC2"/>
    <w:rsid w:val="00501DA1"/>
    <w:rsid w:val="00503E35"/>
    <w:rsid w:val="0050534D"/>
    <w:rsid w:val="00510682"/>
    <w:rsid w:val="00520D4C"/>
    <w:rsid w:val="00524FA2"/>
    <w:rsid w:val="005371AA"/>
    <w:rsid w:val="00542D5A"/>
    <w:rsid w:val="0054517C"/>
    <w:rsid w:val="0056411F"/>
    <w:rsid w:val="00565439"/>
    <w:rsid w:val="005661F1"/>
    <w:rsid w:val="00570C4C"/>
    <w:rsid w:val="00570E1E"/>
    <w:rsid w:val="00573EE7"/>
    <w:rsid w:val="0057570E"/>
    <w:rsid w:val="005771D8"/>
    <w:rsid w:val="005830CC"/>
    <w:rsid w:val="0058594A"/>
    <w:rsid w:val="00591BAA"/>
    <w:rsid w:val="00596695"/>
    <w:rsid w:val="005A2D8F"/>
    <w:rsid w:val="005A3635"/>
    <w:rsid w:val="005B0A81"/>
    <w:rsid w:val="005B1036"/>
    <w:rsid w:val="005B47C3"/>
    <w:rsid w:val="005B5B1F"/>
    <w:rsid w:val="005C570E"/>
    <w:rsid w:val="005C5714"/>
    <w:rsid w:val="005D1046"/>
    <w:rsid w:val="005D356E"/>
    <w:rsid w:val="005D3B0E"/>
    <w:rsid w:val="005D47A9"/>
    <w:rsid w:val="005D635A"/>
    <w:rsid w:val="005D6F3E"/>
    <w:rsid w:val="005E160D"/>
    <w:rsid w:val="005E4048"/>
    <w:rsid w:val="005E4A28"/>
    <w:rsid w:val="005E688C"/>
    <w:rsid w:val="005F28B3"/>
    <w:rsid w:val="005F77AE"/>
    <w:rsid w:val="00601EBF"/>
    <w:rsid w:val="00605845"/>
    <w:rsid w:val="0060706B"/>
    <w:rsid w:val="006105C7"/>
    <w:rsid w:val="0061132E"/>
    <w:rsid w:val="00614746"/>
    <w:rsid w:val="00622A46"/>
    <w:rsid w:val="006279F4"/>
    <w:rsid w:val="00630B6F"/>
    <w:rsid w:val="00630EA2"/>
    <w:rsid w:val="00632E27"/>
    <w:rsid w:val="00633318"/>
    <w:rsid w:val="00634ECD"/>
    <w:rsid w:val="006366D8"/>
    <w:rsid w:val="0065093B"/>
    <w:rsid w:val="0065193D"/>
    <w:rsid w:val="00653B24"/>
    <w:rsid w:val="006544EE"/>
    <w:rsid w:val="00654F45"/>
    <w:rsid w:val="006639F9"/>
    <w:rsid w:val="00665172"/>
    <w:rsid w:val="00665360"/>
    <w:rsid w:val="006656F8"/>
    <w:rsid w:val="00667F8B"/>
    <w:rsid w:val="00673001"/>
    <w:rsid w:val="00690E36"/>
    <w:rsid w:val="00694C70"/>
    <w:rsid w:val="00696197"/>
    <w:rsid w:val="006A275E"/>
    <w:rsid w:val="006B1AC0"/>
    <w:rsid w:val="006B3A8D"/>
    <w:rsid w:val="006B556E"/>
    <w:rsid w:val="006C06C1"/>
    <w:rsid w:val="006D125A"/>
    <w:rsid w:val="006D1CB7"/>
    <w:rsid w:val="006D35DC"/>
    <w:rsid w:val="006D5F2D"/>
    <w:rsid w:val="006D78FD"/>
    <w:rsid w:val="006E075E"/>
    <w:rsid w:val="006E23C3"/>
    <w:rsid w:val="006E261B"/>
    <w:rsid w:val="006E4C85"/>
    <w:rsid w:val="006F34C2"/>
    <w:rsid w:val="006F758C"/>
    <w:rsid w:val="0070009B"/>
    <w:rsid w:val="00702D09"/>
    <w:rsid w:val="0070747F"/>
    <w:rsid w:val="00711195"/>
    <w:rsid w:val="007144B7"/>
    <w:rsid w:val="00716D64"/>
    <w:rsid w:val="0072070C"/>
    <w:rsid w:val="00721156"/>
    <w:rsid w:val="00721CC6"/>
    <w:rsid w:val="00724422"/>
    <w:rsid w:val="007260D3"/>
    <w:rsid w:val="00745314"/>
    <w:rsid w:val="007465AB"/>
    <w:rsid w:val="00747069"/>
    <w:rsid w:val="00752FA7"/>
    <w:rsid w:val="007550B7"/>
    <w:rsid w:val="00756EF5"/>
    <w:rsid w:val="00767C66"/>
    <w:rsid w:val="00772DE9"/>
    <w:rsid w:val="00777AA0"/>
    <w:rsid w:val="007834C1"/>
    <w:rsid w:val="007852E1"/>
    <w:rsid w:val="00791E0A"/>
    <w:rsid w:val="00792F10"/>
    <w:rsid w:val="0079313D"/>
    <w:rsid w:val="007951C6"/>
    <w:rsid w:val="007A17DB"/>
    <w:rsid w:val="007A63BE"/>
    <w:rsid w:val="007A7F89"/>
    <w:rsid w:val="007B14BB"/>
    <w:rsid w:val="007B1760"/>
    <w:rsid w:val="007B7064"/>
    <w:rsid w:val="007C1F52"/>
    <w:rsid w:val="007C2783"/>
    <w:rsid w:val="007C3D97"/>
    <w:rsid w:val="007C69D8"/>
    <w:rsid w:val="007D521B"/>
    <w:rsid w:val="007E1120"/>
    <w:rsid w:val="007E2A09"/>
    <w:rsid w:val="007E3932"/>
    <w:rsid w:val="007E48A0"/>
    <w:rsid w:val="007E5458"/>
    <w:rsid w:val="007E54B4"/>
    <w:rsid w:val="007F1105"/>
    <w:rsid w:val="007F711E"/>
    <w:rsid w:val="007F78DA"/>
    <w:rsid w:val="00800A66"/>
    <w:rsid w:val="00800CBC"/>
    <w:rsid w:val="00806766"/>
    <w:rsid w:val="0081105F"/>
    <w:rsid w:val="00821096"/>
    <w:rsid w:val="00821248"/>
    <w:rsid w:val="00821701"/>
    <w:rsid w:val="00824B58"/>
    <w:rsid w:val="008257BE"/>
    <w:rsid w:val="008261CB"/>
    <w:rsid w:val="0083134D"/>
    <w:rsid w:val="008333C1"/>
    <w:rsid w:val="00836814"/>
    <w:rsid w:val="0084268D"/>
    <w:rsid w:val="0084300A"/>
    <w:rsid w:val="0084566D"/>
    <w:rsid w:val="00850D4C"/>
    <w:rsid w:val="00857FB1"/>
    <w:rsid w:val="00860653"/>
    <w:rsid w:val="00862879"/>
    <w:rsid w:val="008651F1"/>
    <w:rsid w:val="008709C3"/>
    <w:rsid w:val="00872B66"/>
    <w:rsid w:val="00876D57"/>
    <w:rsid w:val="00886206"/>
    <w:rsid w:val="00894B5B"/>
    <w:rsid w:val="00895B1B"/>
    <w:rsid w:val="008962AD"/>
    <w:rsid w:val="008A1677"/>
    <w:rsid w:val="008A364D"/>
    <w:rsid w:val="008A5716"/>
    <w:rsid w:val="008B12CA"/>
    <w:rsid w:val="008B305C"/>
    <w:rsid w:val="008C146D"/>
    <w:rsid w:val="008C345C"/>
    <w:rsid w:val="008C391F"/>
    <w:rsid w:val="008D271D"/>
    <w:rsid w:val="008D3456"/>
    <w:rsid w:val="008D64F4"/>
    <w:rsid w:val="008D7606"/>
    <w:rsid w:val="008D76F9"/>
    <w:rsid w:val="008E4366"/>
    <w:rsid w:val="008E4979"/>
    <w:rsid w:val="008E52EA"/>
    <w:rsid w:val="008E7467"/>
    <w:rsid w:val="008F18F4"/>
    <w:rsid w:val="008F2C2F"/>
    <w:rsid w:val="008F72A3"/>
    <w:rsid w:val="00901887"/>
    <w:rsid w:val="009035C9"/>
    <w:rsid w:val="00905FFE"/>
    <w:rsid w:val="0091202A"/>
    <w:rsid w:val="0091429F"/>
    <w:rsid w:val="00914D3F"/>
    <w:rsid w:val="00921F64"/>
    <w:rsid w:val="009231AD"/>
    <w:rsid w:val="00927D2D"/>
    <w:rsid w:val="009311EF"/>
    <w:rsid w:val="00932979"/>
    <w:rsid w:val="00933D9C"/>
    <w:rsid w:val="00935131"/>
    <w:rsid w:val="00935EDA"/>
    <w:rsid w:val="00937D8D"/>
    <w:rsid w:val="00942967"/>
    <w:rsid w:val="00942B1E"/>
    <w:rsid w:val="00945C62"/>
    <w:rsid w:val="009642D7"/>
    <w:rsid w:val="00966B81"/>
    <w:rsid w:val="009675FC"/>
    <w:rsid w:val="00972251"/>
    <w:rsid w:val="0097282A"/>
    <w:rsid w:val="00974568"/>
    <w:rsid w:val="009814B3"/>
    <w:rsid w:val="00996267"/>
    <w:rsid w:val="00996E07"/>
    <w:rsid w:val="009973BD"/>
    <w:rsid w:val="009B033D"/>
    <w:rsid w:val="009B1B89"/>
    <w:rsid w:val="009B4AC4"/>
    <w:rsid w:val="009B789D"/>
    <w:rsid w:val="009C173A"/>
    <w:rsid w:val="009C55AA"/>
    <w:rsid w:val="009D18A5"/>
    <w:rsid w:val="009D18D7"/>
    <w:rsid w:val="009D779B"/>
    <w:rsid w:val="009E00FD"/>
    <w:rsid w:val="009E29B1"/>
    <w:rsid w:val="009E6EB7"/>
    <w:rsid w:val="00A06A6D"/>
    <w:rsid w:val="00A1267D"/>
    <w:rsid w:val="00A160B3"/>
    <w:rsid w:val="00A16A42"/>
    <w:rsid w:val="00A2149C"/>
    <w:rsid w:val="00A2457B"/>
    <w:rsid w:val="00A27E38"/>
    <w:rsid w:val="00A3070E"/>
    <w:rsid w:val="00A3248B"/>
    <w:rsid w:val="00A36688"/>
    <w:rsid w:val="00A40332"/>
    <w:rsid w:val="00A42A79"/>
    <w:rsid w:val="00A431FE"/>
    <w:rsid w:val="00A450F6"/>
    <w:rsid w:val="00A54A88"/>
    <w:rsid w:val="00A54E26"/>
    <w:rsid w:val="00A60BC6"/>
    <w:rsid w:val="00A6480E"/>
    <w:rsid w:val="00A75A0E"/>
    <w:rsid w:val="00A77482"/>
    <w:rsid w:val="00A77E47"/>
    <w:rsid w:val="00A80BAE"/>
    <w:rsid w:val="00A87ABA"/>
    <w:rsid w:val="00A9366E"/>
    <w:rsid w:val="00AA0561"/>
    <w:rsid w:val="00AA0DB9"/>
    <w:rsid w:val="00AA0F9B"/>
    <w:rsid w:val="00AA21B0"/>
    <w:rsid w:val="00AB02AF"/>
    <w:rsid w:val="00AB1A99"/>
    <w:rsid w:val="00AB4C50"/>
    <w:rsid w:val="00AB5D19"/>
    <w:rsid w:val="00AB5F71"/>
    <w:rsid w:val="00AB6D9C"/>
    <w:rsid w:val="00AC1DB2"/>
    <w:rsid w:val="00AC1DEE"/>
    <w:rsid w:val="00AC2CAC"/>
    <w:rsid w:val="00AC3114"/>
    <w:rsid w:val="00AC7397"/>
    <w:rsid w:val="00AD0861"/>
    <w:rsid w:val="00AD1381"/>
    <w:rsid w:val="00AD7552"/>
    <w:rsid w:val="00AE00FB"/>
    <w:rsid w:val="00AE2AB7"/>
    <w:rsid w:val="00AE2DCC"/>
    <w:rsid w:val="00AE6267"/>
    <w:rsid w:val="00AF60C4"/>
    <w:rsid w:val="00B013B0"/>
    <w:rsid w:val="00B0590C"/>
    <w:rsid w:val="00B06814"/>
    <w:rsid w:val="00B30568"/>
    <w:rsid w:val="00B31C33"/>
    <w:rsid w:val="00B32525"/>
    <w:rsid w:val="00B42451"/>
    <w:rsid w:val="00B464AD"/>
    <w:rsid w:val="00B523F5"/>
    <w:rsid w:val="00B54F76"/>
    <w:rsid w:val="00B56E8B"/>
    <w:rsid w:val="00B62847"/>
    <w:rsid w:val="00B736DF"/>
    <w:rsid w:val="00B76113"/>
    <w:rsid w:val="00B76404"/>
    <w:rsid w:val="00B94FAA"/>
    <w:rsid w:val="00BA519A"/>
    <w:rsid w:val="00BA5B7A"/>
    <w:rsid w:val="00BB30EE"/>
    <w:rsid w:val="00BB4B2A"/>
    <w:rsid w:val="00BC3629"/>
    <w:rsid w:val="00BC4CBD"/>
    <w:rsid w:val="00BC6E2A"/>
    <w:rsid w:val="00BD0937"/>
    <w:rsid w:val="00BD181B"/>
    <w:rsid w:val="00BD366E"/>
    <w:rsid w:val="00BD65CF"/>
    <w:rsid w:val="00BE09DC"/>
    <w:rsid w:val="00BE21ED"/>
    <w:rsid w:val="00BE2FF4"/>
    <w:rsid w:val="00BE34AE"/>
    <w:rsid w:val="00BE605C"/>
    <w:rsid w:val="00BE7A1D"/>
    <w:rsid w:val="00BF384E"/>
    <w:rsid w:val="00C01114"/>
    <w:rsid w:val="00C02679"/>
    <w:rsid w:val="00C0681B"/>
    <w:rsid w:val="00C13415"/>
    <w:rsid w:val="00C17466"/>
    <w:rsid w:val="00C2005A"/>
    <w:rsid w:val="00C229FE"/>
    <w:rsid w:val="00C27815"/>
    <w:rsid w:val="00C34C5D"/>
    <w:rsid w:val="00C359FD"/>
    <w:rsid w:val="00C36E94"/>
    <w:rsid w:val="00C4212F"/>
    <w:rsid w:val="00C46354"/>
    <w:rsid w:val="00C4732E"/>
    <w:rsid w:val="00C5079F"/>
    <w:rsid w:val="00C517D0"/>
    <w:rsid w:val="00C519D5"/>
    <w:rsid w:val="00C520DD"/>
    <w:rsid w:val="00C528D7"/>
    <w:rsid w:val="00C61432"/>
    <w:rsid w:val="00C63FA5"/>
    <w:rsid w:val="00C65850"/>
    <w:rsid w:val="00C6793A"/>
    <w:rsid w:val="00C7117F"/>
    <w:rsid w:val="00C72B27"/>
    <w:rsid w:val="00C7531A"/>
    <w:rsid w:val="00C75AF6"/>
    <w:rsid w:val="00C81B09"/>
    <w:rsid w:val="00C835CF"/>
    <w:rsid w:val="00C864BE"/>
    <w:rsid w:val="00C87C0E"/>
    <w:rsid w:val="00C933A8"/>
    <w:rsid w:val="00C941FD"/>
    <w:rsid w:val="00C97AB6"/>
    <w:rsid w:val="00CA1E5D"/>
    <w:rsid w:val="00CA58C4"/>
    <w:rsid w:val="00CA6BD6"/>
    <w:rsid w:val="00CB1C0C"/>
    <w:rsid w:val="00CB59A3"/>
    <w:rsid w:val="00CB5DAE"/>
    <w:rsid w:val="00CB6303"/>
    <w:rsid w:val="00CC1052"/>
    <w:rsid w:val="00CC24B8"/>
    <w:rsid w:val="00CC4E3E"/>
    <w:rsid w:val="00CC6CDB"/>
    <w:rsid w:val="00CD1EA5"/>
    <w:rsid w:val="00CD564A"/>
    <w:rsid w:val="00CE0031"/>
    <w:rsid w:val="00CE11A4"/>
    <w:rsid w:val="00CE1FB4"/>
    <w:rsid w:val="00CE31AA"/>
    <w:rsid w:val="00CF179B"/>
    <w:rsid w:val="00CF3815"/>
    <w:rsid w:val="00CF488D"/>
    <w:rsid w:val="00D055CA"/>
    <w:rsid w:val="00D10830"/>
    <w:rsid w:val="00D11D9C"/>
    <w:rsid w:val="00D12BEE"/>
    <w:rsid w:val="00D23E5B"/>
    <w:rsid w:val="00D24631"/>
    <w:rsid w:val="00D24EA4"/>
    <w:rsid w:val="00D25540"/>
    <w:rsid w:val="00D25A9D"/>
    <w:rsid w:val="00D25EE8"/>
    <w:rsid w:val="00D26183"/>
    <w:rsid w:val="00D26223"/>
    <w:rsid w:val="00D325D9"/>
    <w:rsid w:val="00D3386A"/>
    <w:rsid w:val="00D41B48"/>
    <w:rsid w:val="00D42EBD"/>
    <w:rsid w:val="00D503E9"/>
    <w:rsid w:val="00D5170B"/>
    <w:rsid w:val="00D53A6E"/>
    <w:rsid w:val="00D60CA0"/>
    <w:rsid w:val="00D63139"/>
    <w:rsid w:val="00D640BA"/>
    <w:rsid w:val="00D72EFD"/>
    <w:rsid w:val="00D75973"/>
    <w:rsid w:val="00D82989"/>
    <w:rsid w:val="00DA0B56"/>
    <w:rsid w:val="00DA4882"/>
    <w:rsid w:val="00DB2EA7"/>
    <w:rsid w:val="00DB32A0"/>
    <w:rsid w:val="00DB477A"/>
    <w:rsid w:val="00DC285D"/>
    <w:rsid w:val="00DD12BC"/>
    <w:rsid w:val="00DD2026"/>
    <w:rsid w:val="00DD40C0"/>
    <w:rsid w:val="00DD7CD7"/>
    <w:rsid w:val="00DF06D6"/>
    <w:rsid w:val="00DF1D61"/>
    <w:rsid w:val="00DF1FC8"/>
    <w:rsid w:val="00DF3ACD"/>
    <w:rsid w:val="00E00CB3"/>
    <w:rsid w:val="00E04317"/>
    <w:rsid w:val="00E13274"/>
    <w:rsid w:val="00E145BE"/>
    <w:rsid w:val="00E1487C"/>
    <w:rsid w:val="00E1510E"/>
    <w:rsid w:val="00E15B3C"/>
    <w:rsid w:val="00E210C1"/>
    <w:rsid w:val="00E36671"/>
    <w:rsid w:val="00E37208"/>
    <w:rsid w:val="00E40E7B"/>
    <w:rsid w:val="00E45381"/>
    <w:rsid w:val="00E46333"/>
    <w:rsid w:val="00E47437"/>
    <w:rsid w:val="00E50168"/>
    <w:rsid w:val="00E5046A"/>
    <w:rsid w:val="00E51BD1"/>
    <w:rsid w:val="00E63859"/>
    <w:rsid w:val="00E646BA"/>
    <w:rsid w:val="00E6554B"/>
    <w:rsid w:val="00E6602D"/>
    <w:rsid w:val="00E66816"/>
    <w:rsid w:val="00E671EC"/>
    <w:rsid w:val="00E67D15"/>
    <w:rsid w:val="00E67FA9"/>
    <w:rsid w:val="00E7363F"/>
    <w:rsid w:val="00E74683"/>
    <w:rsid w:val="00E812CD"/>
    <w:rsid w:val="00E83CF5"/>
    <w:rsid w:val="00E87B2F"/>
    <w:rsid w:val="00E9544A"/>
    <w:rsid w:val="00E95937"/>
    <w:rsid w:val="00EA0B90"/>
    <w:rsid w:val="00EA33AB"/>
    <w:rsid w:val="00EA73D6"/>
    <w:rsid w:val="00EB23B7"/>
    <w:rsid w:val="00EB2AE7"/>
    <w:rsid w:val="00EB4A1A"/>
    <w:rsid w:val="00EC1150"/>
    <w:rsid w:val="00EC37AA"/>
    <w:rsid w:val="00EC49E5"/>
    <w:rsid w:val="00EC4FE2"/>
    <w:rsid w:val="00ED17C9"/>
    <w:rsid w:val="00ED3671"/>
    <w:rsid w:val="00EE3CBE"/>
    <w:rsid w:val="00EE400C"/>
    <w:rsid w:val="00EE411C"/>
    <w:rsid w:val="00EE65E7"/>
    <w:rsid w:val="00EF0DD2"/>
    <w:rsid w:val="00EF1347"/>
    <w:rsid w:val="00EF305F"/>
    <w:rsid w:val="00EF7F4E"/>
    <w:rsid w:val="00F06102"/>
    <w:rsid w:val="00F2452B"/>
    <w:rsid w:val="00F25183"/>
    <w:rsid w:val="00F31809"/>
    <w:rsid w:val="00F36199"/>
    <w:rsid w:val="00F424DB"/>
    <w:rsid w:val="00F42B28"/>
    <w:rsid w:val="00F4631A"/>
    <w:rsid w:val="00F47984"/>
    <w:rsid w:val="00F50960"/>
    <w:rsid w:val="00F515C1"/>
    <w:rsid w:val="00F542D4"/>
    <w:rsid w:val="00F56118"/>
    <w:rsid w:val="00F61248"/>
    <w:rsid w:val="00F613CF"/>
    <w:rsid w:val="00F633D4"/>
    <w:rsid w:val="00F709FA"/>
    <w:rsid w:val="00F72F9F"/>
    <w:rsid w:val="00F74FF5"/>
    <w:rsid w:val="00F822CD"/>
    <w:rsid w:val="00F8249D"/>
    <w:rsid w:val="00F82ED9"/>
    <w:rsid w:val="00F83880"/>
    <w:rsid w:val="00F97329"/>
    <w:rsid w:val="00FA02E6"/>
    <w:rsid w:val="00FA3858"/>
    <w:rsid w:val="00FA6E8F"/>
    <w:rsid w:val="00FB0B51"/>
    <w:rsid w:val="00FB47E3"/>
    <w:rsid w:val="00FB51CC"/>
    <w:rsid w:val="00FB71AE"/>
    <w:rsid w:val="00FC4A6A"/>
    <w:rsid w:val="00FC7362"/>
    <w:rsid w:val="00FD115D"/>
    <w:rsid w:val="00FD5CA6"/>
    <w:rsid w:val="00FE6685"/>
    <w:rsid w:val="00FE710B"/>
    <w:rsid w:val="00FF0A00"/>
    <w:rsid w:val="00FF0FA9"/>
    <w:rsid w:val="00FF2F0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C941FD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uiPriority w:val="22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C941FD"/>
    <w:pPr>
      <w:tabs>
        <w:tab w:val="right" w:leader="dot" w:pos="7928"/>
      </w:tabs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  <w:style w:type="paragraph" w:styleId="aff1">
    <w:name w:val="Normal (Web)"/>
    <w:basedOn w:val="a2"/>
    <w:uiPriority w:val="99"/>
    <w:unhideWhenUsed/>
    <w:rsid w:val="00AA0D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F1347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630B6F"/>
    <w:pPr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31616;&#21333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1BB2-CA55-4B54-B3E1-860DB737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简单文档</Template>
  <TotalTime>1428</TotalTime>
  <Pages>1</Pages>
  <Words>448</Words>
  <Characters>2559</Characters>
  <Application>Microsoft Office Word</Application>
  <DocSecurity>0</DocSecurity>
  <Lines>21</Lines>
  <Paragraphs>6</Paragraphs>
  <ScaleCrop>false</ScaleCrop>
  <Company>the9.com</Company>
  <LinksUpToDate>false</LinksUpToDate>
  <CharactersWithSpaces>3001</CharactersWithSpaces>
  <SharedDoc>false</SharedDoc>
  <HLinks>
    <vt:vector size="60" baseType="variant"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_Toc388022790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_Toc388022789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_Toc388022788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_Toc388022787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_Toc388022786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_Toc388022785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_Toc388022784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_Toc388022783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_Toc388022782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_Toc388022781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第九城市</dc:title>
  <dc:creator>jianhua Zhu</dc:creator>
  <cp:lastModifiedBy>DESTINY</cp:lastModifiedBy>
  <cp:revision>59</cp:revision>
  <cp:lastPrinted>2002-10-18T06:15:00Z</cp:lastPrinted>
  <dcterms:created xsi:type="dcterms:W3CDTF">2014-11-04T05:39:00Z</dcterms:created>
  <dcterms:modified xsi:type="dcterms:W3CDTF">2016-08-04T13:37:00Z</dcterms:modified>
</cp:coreProperties>
</file>