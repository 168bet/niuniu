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314" w:rsidRDefault="00745314" w:rsidP="00E45381"/>
    <w:p w:rsidR="00DC285D" w:rsidRDefault="00DC285D" w:rsidP="00DC285D">
      <w:pPr>
        <w:jc w:val="center"/>
        <w:rPr>
          <w:rFonts w:ascii="黑体" w:eastAsia="黑体"/>
          <w:sz w:val="30"/>
          <w:szCs w:val="30"/>
        </w:rPr>
      </w:pPr>
    </w:p>
    <w:p w:rsidR="00DC285D" w:rsidRDefault="00DC285D" w:rsidP="00DC285D">
      <w:pPr>
        <w:jc w:val="center"/>
        <w:rPr>
          <w:rFonts w:ascii="黑体" w:eastAsia="黑体"/>
          <w:sz w:val="30"/>
          <w:szCs w:val="30"/>
        </w:rPr>
      </w:pPr>
    </w:p>
    <w:p w:rsidR="00DC285D" w:rsidRDefault="00DC285D" w:rsidP="00DC285D">
      <w:pPr>
        <w:jc w:val="center"/>
        <w:rPr>
          <w:rFonts w:ascii="黑体" w:eastAsia="黑体"/>
          <w:sz w:val="30"/>
          <w:szCs w:val="30"/>
        </w:rPr>
      </w:pPr>
    </w:p>
    <w:p w:rsidR="00DC285D" w:rsidRDefault="00DC285D" w:rsidP="00DC285D">
      <w:pPr>
        <w:jc w:val="center"/>
        <w:rPr>
          <w:rFonts w:ascii="黑体" w:eastAsia="黑体"/>
          <w:sz w:val="30"/>
          <w:szCs w:val="30"/>
        </w:rPr>
      </w:pPr>
    </w:p>
    <w:p w:rsidR="00DC285D" w:rsidRDefault="00DC285D" w:rsidP="00DC285D">
      <w:pPr>
        <w:jc w:val="center"/>
        <w:rPr>
          <w:rFonts w:ascii="黑体" w:eastAsia="黑体"/>
          <w:sz w:val="30"/>
          <w:szCs w:val="30"/>
        </w:rPr>
      </w:pPr>
    </w:p>
    <w:p w:rsidR="00DC285D" w:rsidRDefault="00DC285D" w:rsidP="00DC285D">
      <w:pPr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策划</w:t>
      </w:r>
    </w:p>
    <w:p w:rsidR="00DC285D" w:rsidRDefault="001F0A4A" w:rsidP="00DC285D">
      <w:pPr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补充说明</w:t>
      </w:r>
      <w:r w:rsidR="003242BB">
        <w:rPr>
          <w:rFonts w:ascii="黑体" w:eastAsia="黑体" w:hint="eastAsia"/>
          <w:sz w:val="30"/>
          <w:szCs w:val="30"/>
        </w:rPr>
        <w:t xml:space="preserve"> </w:t>
      </w:r>
    </w:p>
    <w:p w:rsidR="00DC285D" w:rsidRPr="00756F2D" w:rsidRDefault="00DC285D" w:rsidP="00DC285D">
      <w:pPr>
        <w:jc w:val="center"/>
        <w:rPr>
          <w:rFonts w:ascii="黑体" w:eastAsia="黑体"/>
          <w:sz w:val="30"/>
          <w:szCs w:val="30"/>
        </w:rPr>
      </w:pPr>
    </w:p>
    <w:p w:rsidR="00DC285D" w:rsidRDefault="00DC285D" w:rsidP="00DC285D"/>
    <w:p w:rsidR="00DC285D" w:rsidRDefault="00DC285D" w:rsidP="00DC285D">
      <w:r>
        <w:rPr>
          <w:szCs w:val="18"/>
        </w:rPr>
        <w:br w:type="page"/>
      </w:r>
    </w:p>
    <w:p w:rsidR="00DC285D" w:rsidRDefault="00DC285D" w:rsidP="00DC285D">
      <w:pPr>
        <w:pStyle w:val="TOC"/>
      </w:pPr>
      <w:r>
        <w:rPr>
          <w:lang w:val="zh-CN"/>
        </w:rPr>
        <w:lastRenderedPageBreak/>
        <w:t>目录</w:t>
      </w:r>
    </w:p>
    <w:p w:rsidR="001F35BD" w:rsidRDefault="00DB3C54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 w:rsidR="00DC285D">
        <w:instrText xml:space="preserve"> TOC \o "1-3" \h \z \u </w:instrText>
      </w:r>
      <w:r>
        <w:fldChar w:fldCharType="separate"/>
      </w:r>
      <w:hyperlink w:anchor="_Toc459491324" w:history="1">
        <w:r w:rsidR="001F35BD" w:rsidRPr="00FE1A01">
          <w:rPr>
            <w:rStyle w:val="af1"/>
            <w:rFonts w:hint="eastAsia"/>
            <w:noProof/>
          </w:rPr>
          <w:t>一</w:t>
        </w:r>
        <w:r w:rsidR="001F35B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F35BD" w:rsidRPr="00FE1A01">
          <w:rPr>
            <w:rStyle w:val="af1"/>
            <w:rFonts w:hint="eastAsia"/>
            <w:noProof/>
          </w:rPr>
          <w:t>设计说明</w:t>
        </w:r>
        <w:r w:rsidR="001F35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35BD">
          <w:rPr>
            <w:noProof/>
            <w:webHidden/>
          </w:rPr>
          <w:instrText xml:space="preserve"> PAGEREF _Toc459491324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35B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35BD" w:rsidRDefault="00F4549C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9491325" w:history="1">
        <w:r w:rsidR="001F35BD" w:rsidRPr="00FE1A01">
          <w:rPr>
            <w:rStyle w:val="af1"/>
            <w:rFonts w:hint="eastAsia"/>
            <w:noProof/>
          </w:rPr>
          <w:t>二</w:t>
        </w:r>
        <w:r w:rsidR="001F35B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F35BD" w:rsidRPr="00FE1A01">
          <w:rPr>
            <w:rStyle w:val="af1"/>
            <w:noProof/>
          </w:rPr>
          <w:t>UI</w:t>
        </w:r>
        <w:r w:rsidR="001F35BD" w:rsidRPr="00FE1A01">
          <w:rPr>
            <w:rStyle w:val="af1"/>
            <w:rFonts w:hint="eastAsia"/>
            <w:noProof/>
          </w:rPr>
          <w:t>说明</w:t>
        </w:r>
        <w:r w:rsidR="001F35BD">
          <w:rPr>
            <w:noProof/>
            <w:webHidden/>
          </w:rPr>
          <w:tab/>
        </w:r>
        <w:r w:rsidR="00DB3C54">
          <w:rPr>
            <w:noProof/>
            <w:webHidden/>
          </w:rPr>
          <w:fldChar w:fldCharType="begin"/>
        </w:r>
        <w:r w:rsidR="001F35BD">
          <w:rPr>
            <w:noProof/>
            <w:webHidden/>
          </w:rPr>
          <w:instrText xml:space="preserve"> PAGEREF _Toc459491325 \h </w:instrText>
        </w:r>
        <w:r w:rsidR="00DB3C54">
          <w:rPr>
            <w:noProof/>
            <w:webHidden/>
          </w:rPr>
        </w:r>
        <w:r w:rsidR="00DB3C54">
          <w:rPr>
            <w:noProof/>
            <w:webHidden/>
          </w:rPr>
          <w:fldChar w:fldCharType="separate"/>
        </w:r>
        <w:r w:rsidR="001F35BD">
          <w:rPr>
            <w:noProof/>
            <w:webHidden/>
          </w:rPr>
          <w:t>3</w:t>
        </w:r>
        <w:r w:rsidR="00DB3C54">
          <w:rPr>
            <w:noProof/>
            <w:webHidden/>
          </w:rPr>
          <w:fldChar w:fldCharType="end"/>
        </w:r>
      </w:hyperlink>
    </w:p>
    <w:p w:rsidR="001F35BD" w:rsidRDefault="00F4549C">
      <w:pPr>
        <w:pStyle w:val="23"/>
        <w:rPr>
          <w:rFonts w:asciiTheme="minorHAnsi" w:eastAsiaTheme="minorEastAsia" w:hAnsiTheme="minorHAnsi" w:cstheme="minorBidi"/>
          <w:noProof/>
          <w:szCs w:val="22"/>
        </w:rPr>
      </w:pPr>
      <w:hyperlink w:anchor="_Toc459491326" w:history="1">
        <w:r w:rsidR="001F35BD" w:rsidRPr="00FE1A01">
          <w:rPr>
            <w:rStyle w:val="af1"/>
            <w:rFonts w:ascii="黑体"/>
            <w:noProof/>
          </w:rPr>
          <w:t>2.1</w:t>
        </w:r>
        <w:r w:rsidR="001F35BD" w:rsidRPr="00FE1A01">
          <w:rPr>
            <w:rStyle w:val="af1"/>
            <w:noProof/>
          </w:rPr>
          <w:t xml:space="preserve"> UI</w:t>
        </w:r>
        <w:r w:rsidR="001F35BD" w:rsidRPr="00FE1A01">
          <w:rPr>
            <w:rStyle w:val="af1"/>
            <w:rFonts w:hint="eastAsia"/>
            <w:noProof/>
          </w:rPr>
          <w:t>界面</w:t>
        </w:r>
        <w:r w:rsidR="001F35BD">
          <w:rPr>
            <w:noProof/>
            <w:webHidden/>
          </w:rPr>
          <w:tab/>
        </w:r>
        <w:r w:rsidR="00DB3C54">
          <w:rPr>
            <w:noProof/>
            <w:webHidden/>
          </w:rPr>
          <w:fldChar w:fldCharType="begin"/>
        </w:r>
        <w:r w:rsidR="001F35BD">
          <w:rPr>
            <w:noProof/>
            <w:webHidden/>
          </w:rPr>
          <w:instrText xml:space="preserve"> PAGEREF _Toc459491326 \h </w:instrText>
        </w:r>
        <w:r w:rsidR="00DB3C54">
          <w:rPr>
            <w:noProof/>
            <w:webHidden/>
          </w:rPr>
        </w:r>
        <w:r w:rsidR="00DB3C54">
          <w:rPr>
            <w:noProof/>
            <w:webHidden/>
          </w:rPr>
          <w:fldChar w:fldCharType="separate"/>
        </w:r>
        <w:r w:rsidR="001F35BD">
          <w:rPr>
            <w:noProof/>
            <w:webHidden/>
          </w:rPr>
          <w:t>3</w:t>
        </w:r>
        <w:r w:rsidR="00DB3C54">
          <w:rPr>
            <w:noProof/>
            <w:webHidden/>
          </w:rPr>
          <w:fldChar w:fldCharType="end"/>
        </w:r>
      </w:hyperlink>
    </w:p>
    <w:p w:rsidR="00DC285D" w:rsidRDefault="00DB3C54" w:rsidP="00DC285D">
      <w:r>
        <w:fldChar w:fldCharType="end"/>
      </w:r>
    </w:p>
    <w:p w:rsidR="00DC285D" w:rsidRDefault="00DC285D" w:rsidP="00DC285D">
      <w:r>
        <w:br w:type="page"/>
      </w:r>
    </w:p>
    <w:p w:rsidR="009E29B1" w:rsidRDefault="007A63BE" w:rsidP="007A63BE">
      <w:pPr>
        <w:pStyle w:val="1"/>
      </w:pPr>
      <w:bookmarkStart w:id="0" w:name="_Toc459491324"/>
      <w:r>
        <w:rPr>
          <w:rFonts w:hint="eastAsia"/>
        </w:rPr>
        <w:lastRenderedPageBreak/>
        <w:t>设计说明</w:t>
      </w:r>
      <w:bookmarkEnd w:id="0"/>
    </w:p>
    <w:p w:rsidR="00F97329" w:rsidRPr="00FA02E6" w:rsidRDefault="007A63BE" w:rsidP="007A63BE">
      <w:pPr>
        <w:pStyle w:val="a3"/>
        <w:numPr>
          <w:ilvl w:val="0"/>
          <w:numId w:val="25"/>
        </w:numPr>
        <w:rPr>
          <w:rFonts w:ascii="微软雅黑" w:eastAsia="微软雅黑" w:hAnsi="微软雅黑"/>
          <w:sz w:val="18"/>
          <w:szCs w:val="18"/>
        </w:rPr>
      </w:pPr>
      <w:r w:rsidRPr="00FA02E6">
        <w:rPr>
          <w:rFonts w:ascii="微软雅黑" w:eastAsia="微软雅黑" w:hAnsi="微软雅黑" w:hint="eastAsia"/>
          <w:sz w:val="18"/>
          <w:szCs w:val="18"/>
        </w:rPr>
        <w:t>当前文档主要讲述，</w:t>
      </w:r>
      <w:r w:rsidR="00F97329" w:rsidRPr="00FA02E6">
        <w:rPr>
          <w:rFonts w:ascii="微软雅黑" w:eastAsia="微软雅黑" w:hAnsi="微软雅黑" w:hint="eastAsia"/>
          <w:sz w:val="18"/>
          <w:szCs w:val="18"/>
        </w:rPr>
        <w:t>如下：</w:t>
      </w:r>
    </w:p>
    <w:p w:rsidR="00F97329" w:rsidRPr="00FA02E6" w:rsidRDefault="001F0A4A" w:rsidP="00F97329">
      <w:pPr>
        <w:pStyle w:val="a3"/>
        <w:numPr>
          <w:ilvl w:val="1"/>
          <w:numId w:val="25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UI界面内相关文字说明</w:t>
      </w:r>
    </w:p>
    <w:p w:rsidR="007A63BE" w:rsidRPr="00FA02E6" w:rsidRDefault="00F97329" w:rsidP="00F97329">
      <w:pPr>
        <w:pStyle w:val="a3"/>
        <w:numPr>
          <w:ilvl w:val="1"/>
          <w:numId w:val="25"/>
        </w:numPr>
        <w:rPr>
          <w:rFonts w:ascii="微软雅黑" w:eastAsia="微软雅黑" w:hAnsi="微软雅黑"/>
          <w:sz w:val="18"/>
          <w:szCs w:val="18"/>
        </w:rPr>
      </w:pPr>
      <w:r w:rsidRPr="00FA02E6">
        <w:rPr>
          <w:rFonts w:ascii="微软雅黑" w:eastAsia="微软雅黑" w:hAnsi="微软雅黑" w:hint="eastAsia"/>
          <w:sz w:val="18"/>
          <w:szCs w:val="18"/>
        </w:rPr>
        <w:t>相关设定</w:t>
      </w:r>
      <w:r w:rsidR="001F0A4A">
        <w:rPr>
          <w:rFonts w:ascii="微软雅黑" w:eastAsia="微软雅黑" w:hAnsi="微软雅黑" w:hint="eastAsia"/>
          <w:sz w:val="18"/>
          <w:szCs w:val="18"/>
        </w:rPr>
        <w:t>补充说明</w:t>
      </w:r>
    </w:p>
    <w:p w:rsidR="00F97329" w:rsidRDefault="001F0A4A" w:rsidP="004E3A19">
      <w:pPr>
        <w:pStyle w:val="1"/>
      </w:pPr>
      <w:r>
        <w:rPr>
          <w:rFonts w:hint="eastAsia"/>
        </w:rPr>
        <w:t>补充说明</w:t>
      </w:r>
    </w:p>
    <w:p w:rsidR="00CC1052" w:rsidRDefault="00B5348D" w:rsidP="00CC1052">
      <w:pPr>
        <w:pStyle w:val="21"/>
        <w:rPr>
          <w:rFonts w:hint="eastAsia"/>
        </w:rPr>
      </w:pPr>
      <w:r>
        <w:rPr>
          <w:rFonts w:hint="eastAsia"/>
        </w:rPr>
        <w:t>七天签到金币配置</w:t>
      </w:r>
    </w:p>
    <w:p w:rsidR="00B5348D" w:rsidRDefault="00B5348D" w:rsidP="00E202BA">
      <w:pPr>
        <w:pStyle w:val="a3"/>
        <w:numPr>
          <w:ilvl w:val="0"/>
          <w:numId w:val="25"/>
        </w:numPr>
        <w:rPr>
          <w:rFonts w:ascii="微软雅黑" w:eastAsia="微软雅黑" w:hAnsi="微软雅黑" w:hint="eastAsia"/>
          <w:sz w:val="18"/>
          <w:szCs w:val="18"/>
        </w:rPr>
      </w:pPr>
      <w:r w:rsidRPr="00B5348D">
        <w:rPr>
          <w:rFonts w:ascii="微软雅黑" w:eastAsia="微软雅黑" w:hAnsi="微软雅黑" w:hint="eastAsia"/>
          <w:sz w:val="18"/>
          <w:szCs w:val="18"/>
        </w:rPr>
        <w:t>第一天</w:t>
      </w:r>
      <w:r>
        <w:rPr>
          <w:rFonts w:ascii="微软雅黑" w:eastAsia="微软雅黑" w:hAnsi="微软雅黑" w:hint="eastAsia"/>
          <w:sz w:val="18"/>
          <w:szCs w:val="18"/>
        </w:rPr>
        <w:t>：1000</w:t>
      </w:r>
    </w:p>
    <w:p w:rsidR="00B5348D" w:rsidRDefault="00B5348D" w:rsidP="00E202BA">
      <w:pPr>
        <w:pStyle w:val="a3"/>
        <w:numPr>
          <w:ilvl w:val="0"/>
          <w:numId w:val="25"/>
        </w:num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第二天：1880</w:t>
      </w:r>
    </w:p>
    <w:p w:rsidR="00B5348D" w:rsidRDefault="00B5348D" w:rsidP="00E202BA">
      <w:pPr>
        <w:pStyle w:val="a3"/>
        <w:numPr>
          <w:ilvl w:val="0"/>
          <w:numId w:val="25"/>
        </w:num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第三天：3000</w:t>
      </w:r>
    </w:p>
    <w:p w:rsidR="00B5348D" w:rsidRDefault="00B5348D" w:rsidP="00E202BA">
      <w:pPr>
        <w:pStyle w:val="a3"/>
        <w:numPr>
          <w:ilvl w:val="0"/>
          <w:numId w:val="25"/>
        </w:num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第四天：4880</w:t>
      </w:r>
    </w:p>
    <w:p w:rsidR="00B5348D" w:rsidRDefault="00B5348D" w:rsidP="00E202BA">
      <w:pPr>
        <w:pStyle w:val="a3"/>
        <w:numPr>
          <w:ilvl w:val="0"/>
          <w:numId w:val="25"/>
        </w:num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第五天：5000</w:t>
      </w:r>
    </w:p>
    <w:p w:rsidR="00B5348D" w:rsidRDefault="00B5348D" w:rsidP="00E202BA">
      <w:pPr>
        <w:pStyle w:val="a3"/>
        <w:numPr>
          <w:ilvl w:val="0"/>
          <w:numId w:val="25"/>
        </w:num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第六天：6880</w:t>
      </w:r>
    </w:p>
    <w:p w:rsidR="00B5348D" w:rsidRDefault="00B5348D" w:rsidP="00E202BA">
      <w:pPr>
        <w:pStyle w:val="a3"/>
        <w:numPr>
          <w:ilvl w:val="0"/>
          <w:numId w:val="25"/>
        </w:num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第七天：8880</w:t>
      </w:r>
    </w:p>
    <w:p w:rsidR="004752E1" w:rsidRDefault="004752E1" w:rsidP="00E202BA">
      <w:pPr>
        <w:pStyle w:val="a3"/>
        <w:numPr>
          <w:ilvl w:val="0"/>
          <w:numId w:val="25"/>
        </w:num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当前VIP4（包含VIP4）以上的玩家可领取双倍奖励</w:t>
      </w:r>
    </w:p>
    <w:p w:rsidR="00D472D0" w:rsidRPr="00D472D0" w:rsidRDefault="00D472D0" w:rsidP="00D472D0">
      <w:pPr>
        <w:pStyle w:val="21"/>
        <w:rPr>
          <w:rFonts w:hint="eastAsia"/>
        </w:rPr>
      </w:pPr>
      <w:r>
        <w:rPr>
          <w:rFonts w:hint="eastAsia"/>
        </w:rPr>
        <w:t>在线奖励</w:t>
      </w:r>
    </w:p>
    <w:p w:rsidR="00D472D0" w:rsidRDefault="00D472D0" w:rsidP="007629ED">
      <w:pPr>
        <w:pStyle w:val="a3"/>
        <w:numPr>
          <w:ilvl w:val="0"/>
          <w:numId w:val="45"/>
        </w:num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5分钟：880</w:t>
      </w:r>
    </w:p>
    <w:p w:rsidR="00D472D0" w:rsidRDefault="00D472D0" w:rsidP="007629ED">
      <w:pPr>
        <w:pStyle w:val="a3"/>
        <w:numPr>
          <w:ilvl w:val="0"/>
          <w:numId w:val="45"/>
        </w:num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15分钟：1880</w:t>
      </w:r>
    </w:p>
    <w:p w:rsidR="00D472D0" w:rsidRDefault="00D472D0" w:rsidP="007629ED">
      <w:pPr>
        <w:pStyle w:val="a3"/>
        <w:numPr>
          <w:ilvl w:val="0"/>
          <w:numId w:val="45"/>
        </w:num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30分钟：3000</w:t>
      </w:r>
    </w:p>
    <w:p w:rsidR="00D472D0" w:rsidRDefault="00D472D0" w:rsidP="007629ED">
      <w:pPr>
        <w:pStyle w:val="a3"/>
        <w:numPr>
          <w:ilvl w:val="0"/>
          <w:numId w:val="45"/>
        </w:num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45分钟：3580</w:t>
      </w:r>
    </w:p>
    <w:p w:rsidR="00D472D0" w:rsidRDefault="00D472D0" w:rsidP="007629ED">
      <w:pPr>
        <w:pStyle w:val="a3"/>
        <w:numPr>
          <w:ilvl w:val="0"/>
          <w:numId w:val="45"/>
        </w:num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50分钟：</w:t>
      </w:r>
      <w:r w:rsidR="002A03F0">
        <w:rPr>
          <w:rFonts w:ascii="微软雅黑" w:eastAsia="微软雅黑" w:hAnsi="微软雅黑" w:hint="eastAsia"/>
          <w:sz w:val="18"/>
          <w:szCs w:val="18"/>
        </w:rPr>
        <w:t>4880</w:t>
      </w:r>
    </w:p>
    <w:p w:rsidR="002A03F0" w:rsidRDefault="002A03F0" w:rsidP="007629ED">
      <w:pPr>
        <w:pStyle w:val="a3"/>
        <w:numPr>
          <w:ilvl w:val="0"/>
          <w:numId w:val="45"/>
        </w:num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60分钟：5880</w:t>
      </w:r>
    </w:p>
    <w:p w:rsidR="008527F3" w:rsidRDefault="008527F3" w:rsidP="008527F3">
      <w:pPr>
        <w:pStyle w:val="a3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在线奖励领取说明，当前玩家在线时长达到5分钟后可领取第一个奖励</w:t>
      </w:r>
    </w:p>
    <w:p w:rsidR="008527F3" w:rsidRDefault="008527F3" w:rsidP="008527F3">
      <w:pPr>
        <w:pStyle w:val="a3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如当前玩家尚未领取则后续无法开始计时</w:t>
      </w:r>
    </w:p>
    <w:p w:rsidR="00BC347A" w:rsidRDefault="00BC347A" w:rsidP="008527F3">
      <w:pPr>
        <w:pStyle w:val="a3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当前领取奖励后，奖励将直接加入玩家账号内</w:t>
      </w:r>
    </w:p>
    <w:p w:rsidR="008C0456" w:rsidRDefault="007629ED" w:rsidP="008527F3">
      <w:pPr>
        <w:pStyle w:val="a3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如当前时间未到，玩家点击在线奖励按钮后，</w:t>
      </w:r>
    </w:p>
    <w:p w:rsidR="007629ED" w:rsidRDefault="008C0456" w:rsidP="008C0456">
      <w:pPr>
        <w:pStyle w:val="a3"/>
        <w:ind w:left="425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弹出提示：</w:t>
      </w:r>
      <w:r w:rsidRPr="008C0456">
        <w:rPr>
          <w:rFonts w:ascii="微软雅黑" w:eastAsia="微软雅黑" w:hAnsi="微软雅黑" w:hint="eastAsia"/>
          <w:color w:val="0070C0"/>
          <w:sz w:val="18"/>
          <w:szCs w:val="18"/>
        </w:rPr>
        <w:t>距离上次领取还到X分钟，还不能领取奖励</w:t>
      </w:r>
    </w:p>
    <w:p w:rsidR="002A03F0" w:rsidRPr="00B5348D" w:rsidRDefault="008C0456" w:rsidP="008C0456">
      <w:pPr>
        <w:pStyle w:val="a3"/>
        <w:ind w:firstLine="425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当玩家点击确定后，返回当前主界面</w:t>
      </w:r>
      <w:bookmarkStart w:id="1" w:name="_GoBack"/>
      <w:bookmarkEnd w:id="1"/>
    </w:p>
    <w:p w:rsidR="00B5348D" w:rsidRDefault="00E202BA" w:rsidP="00E202BA">
      <w:pPr>
        <w:pStyle w:val="21"/>
        <w:rPr>
          <w:rFonts w:hint="eastAsia"/>
        </w:rPr>
      </w:pPr>
      <w:r>
        <w:rPr>
          <w:rFonts w:hint="eastAsia"/>
        </w:rPr>
        <w:t>游戏内</w:t>
      </w:r>
      <w:r w:rsidR="002A03F0">
        <w:rPr>
          <w:rFonts w:hint="eastAsia"/>
        </w:rPr>
        <w:t>规则</w:t>
      </w:r>
      <w:r>
        <w:rPr>
          <w:rFonts w:hint="eastAsia"/>
        </w:rPr>
        <w:t>说明</w:t>
      </w:r>
      <w:r w:rsidR="002A03F0">
        <w:rPr>
          <w:rFonts w:hint="eastAsia"/>
        </w:rPr>
        <w:t>显示</w:t>
      </w:r>
    </w:p>
    <w:p w:rsidR="00E202BA" w:rsidRPr="00FF0A00" w:rsidRDefault="00E202BA" w:rsidP="00E202BA">
      <w:pPr>
        <w:pStyle w:val="a3"/>
        <w:numPr>
          <w:ilvl w:val="0"/>
          <w:numId w:val="25"/>
        </w:numPr>
        <w:rPr>
          <w:rFonts w:ascii="微软雅黑" w:eastAsia="微软雅黑" w:hAnsi="微软雅黑"/>
          <w:sz w:val="18"/>
          <w:szCs w:val="18"/>
        </w:rPr>
      </w:pPr>
      <w:r w:rsidRPr="00FF0A00">
        <w:rPr>
          <w:rFonts w:ascii="微软雅黑" w:eastAsia="微软雅黑" w:hAnsi="微软雅黑"/>
          <w:sz w:val="18"/>
          <w:szCs w:val="18"/>
        </w:rPr>
        <w:t>玩家必须将发到手中的5张牌分成两组，进行大小比较。第一组牌为3张，第二组牌为2张。 玩家把5张牌分为两组后，需要各自和庄家进行大小比较。</w:t>
      </w:r>
    </w:p>
    <w:p w:rsidR="00E202BA" w:rsidRPr="00FF0A00" w:rsidRDefault="00E202BA" w:rsidP="00E202BA">
      <w:pPr>
        <w:pStyle w:val="a3"/>
        <w:numPr>
          <w:ilvl w:val="0"/>
          <w:numId w:val="25"/>
        </w:numPr>
        <w:rPr>
          <w:rFonts w:ascii="微软雅黑" w:eastAsia="微软雅黑" w:hAnsi="微软雅黑"/>
          <w:sz w:val="18"/>
          <w:szCs w:val="18"/>
        </w:rPr>
      </w:pPr>
      <w:r w:rsidRPr="00FF0A00">
        <w:rPr>
          <w:rFonts w:ascii="微软雅黑" w:eastAsia="微软雅黑" w:hAnsi="微软雅黑"/>
          <w:sz w:val="18"/>
          <w:szCs w:val="18"/>
        </w:rPr>
        <w:t>第一组牌3张，如果相加不能组成10，20，30的搭子时，为无牛。</w:t>
      </w:r>
    </w:p>
    <w:p w:rsidR="00E202BA" w:rsidRDefault="00E202BA" w:rsidP="00E202BA">
      <w:pPr>
        <w:pStyle w:val="a3"/>
        <w:numPr>
          <w:ilvl w:val="0"/>
          <w:numId w:val="25"/>
        </w:numPr>
        <w:rPr>
          <w:rFonts w:ascii="微软雅黑" w:eastAsia="微软雅黑" w:hAnsi="微软雅黑" w:hint="eastAsia"/>
          <w:sz w:val="18"/>
          <w:szCs w:val="18"/>
        </w:rPr>
      </w:pPr>
      <w:r w:rsidRPr="00FF0A00">
        <w:rPr>
          <w:rFonts w:ascii="微软雅黑" w:eastAsia="微软雅黑" w:hAnsi="微软雅黑"/>
          <w:sz w:val="18"/>
          <w:szCs w:val="18"/>
        </w:rPr>
        <w:t>第一组牌3张，相加为10的倍数，第二组牌2张，相加为几，选择个位数，即为牛几</w:t>
      </w:r>
    </w:p>
    <w:p w:rsidR="00E202BA" w:rsidRDefault="00E202BA" w:rsidP="00E202BA">
      <w:pPr>
        <w:pStyle w:val="a3"/>
        <w:numPr>
          <w:ilvl w:val="0"/>
          <w:numId w:val="25"/>
        </w:numPr>
        <w:rPr>
          <w:rFonts w:ascii="微软雅黑" w:eastAsia="微软雅黑" w:hAnsi="微软雅黑"/>
          <w:sz w:val="18"/>
          <w:szCs w:val="18"/>
        </w:rPr>
      </w:pPr>
      <w:proofErr w:type="gramStart"/>
      <w:r w:rsidRPr="00FF0A00">
        <w:rPr>
          <w:rFonts w:ascii="微软雅黑" w:eastAsia="微软雅黑" w:hAnsi="微软雅黑"/>
          <w:sz w:val="18"/>
          <w:szCs w:val="18"/>
        </w:rPr>
        <w:t>个</w:t>
      </w:r>
      <w:proofErr w:type="gramEnd"/>
      <w:r w:rsidRPr="00FF0A00">
        <w:rPr>
          <w:rFonts w:ascii="微软雅黑" w:eastAsia="微软雅黑" w:hAnsi="微软雅黑"/>
          <w:sz w:val="18"/>
          <w:szCs w:val="18"/>
        </w:rPr>
        <w:t>位数为0时，为牛</w:t>
      </w:r>
      <w:proofErr w:type="gramStart"/>
      <w:r w:rsidRPr="00FF0A00">
        <w:rPr>
          <w:rFonts w:ascii="微软雅黑" w:eastAsia="微软雅黑" w:hAnsi="微软雅黑"/>
          <w:sz w:val="18"/>
          <w:szCs w:val="18"/>
        </w:rPr>
        <w:t>牛</w:t>
      </w:r>
      <w:proofErr w:type="gramEnd"/>
      <w:r w:rsidRPr="00FF0A00">
        <w:rPr>
          <w:rFonts w:ascii="微软雅黑" w:eastAsia="微软雅黑" w:hAnsi="微软雅黑"/>
          <w:sz w:val="18"/>
          <w:szCs w:val="18"/>
        </w:rPr>
        <w:t>。</w:t>
      </w:r>
    </w:p>
    <w:p w:rsidR="00E202BA" w:rsidRDefault="00E202BA" w:rsidP="00E202BA">
      <w:pPr>
        <w:pStyle w:val="a3"/>
        <w:numPr>
          <w:ilvl w:val="0"/>
          <w:numId w:val="25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当前每次牌局结束后，将抽取每位获胜玩家10%的服务费</w:t>
      </w:r>
    </w:p>
    <w:p w:rsidR="00E202BA" w:rsidRPr="00E202BA" w:rsidRDefault="00E202BA" w:rsidP="00E202BA">
      <w:pPr>
        <w:pStyle w:val="a3"/>
      </w:pPr>
    </w:p>
    <w:p w:rsidR="00875F87" w:rsidRPr="00E202BA" w:rsidRDefault="00875F87" w:rsidP="00C63FA5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EA4715" w:rsidRPr="00E202BA" w:rsidRDefault="00EA4715" w:rsidP="00C63FA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sectPr w:rsidR="00EA4715" w:rsidRPr="00E202BA" w:rsidSect="004E7488">
      <w:headerReference w:type="default" r:id="rId9"/>
      <w:footerReference w:type="default" r:id="rId10"/>
      <w:pgSz w:w="11906" w:h="16838"/>
      <w:pgMar w:top="1736" w:right="2834" w:bottom="1440" w:left="1134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49C" w:rsidRDefault="00F4549C">
      <w:r>
        <w:separator/>
      </w:r>
    </w:p>
  </w:endnote>
  <w:endnote w:type="continuationSeparator" w:id="0">
    <w:p w:rsidR="00F4549C" w:rsidRDefault="00F4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882" w:rsidRDefault="00DA4882">
    <w:pPr>
      <w:pStyle w:val="a9"/>
    </w:pPr>
    <w:r>
      <w:rPr>
        <w:lang w:val="zh-CN"/>
      </w:rPr>
      <w:t>[</w:t>
    </w:r>
    <w:r>
      <w:rPr>
        <w:lang w:val="zh-CN"/>
      </w:rPr>
      <w:t>键入文字</w:t>
    </w:r>
    <w:r>
      <w:rPr>
        <w:lang w:val="zh-CN"/>
      </w:rPr>
      <w:t>]</w:t>
    </w:r>
  </w:p>
  <w:p w:rsidR="004660DF" w:rsidRPr="006A13B9" w:rsidRDefault="004660DF" w:rsidP="00690E36">
    <w:pPr>
      <w:pStyle w:val="a9"/>
      <w:jc w:val="right"/>
      <w:rPr>
        <w:rFonts w:ascii="宋体" w:hAnsi="宋体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49C" w:rsidRDefault="00F4549C">
      <w:r>
        <w:separator/>
      </w:r>
    </w:p>
  </w:footnote>
  <w:footnote w:type="continuationSeparator" w:id="0">
    <w:p w:rsidR="00F4549C" w:rsidRDefault="00F454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0DF" w:rsidRDefault="004660DF" w:rsidP="00901887">
    <w:pPr>
      <w:pStyle w:val="ab"/>
      <w:pBdr>
        <w:bottom w:val="single" w:sz="6" w:space="5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6430FF2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1">
    <w:nsid w:val="FFFFFF83"/>
    <w:multiLevelType w:val="singleLevel"/>
    <w:tmpl w:val="B7B08DDA"/>
    <w:lvl w:ilvl="0">
      <w:start w:val="1"/>
      <w:numFmt w:val="bullet"/>
      <w:pStyle w:val="20"/>
      <w:lvlText w:val="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675EECF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415E476C"/>
    <w:lvl w:ilvl="0">
      <w:start w:val="1"/>
      <w:numFmt w:val="bullet"/>
      <w:pStyle w:val="a0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>
    <w:nsid w:val="06006C88"/>
    <w:multiLevelType w:val="hybridMultilevel"/>
    <w:tmpl w:val="DD0CCF0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06FF1FCA"/>
    <w:multiLevelType w:val="hybridMultilevel"/>
    <w:tmpl w:val="8ECA5F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0AD94DA3"/>
    <w:multiLevelType w:val="hybridMultilevel"/>
    <w:tmpl w:val="426C88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0B0E59DD"/>
    <w:multiLevelType w:val="singleLevel"/>
    <w:tmpl w:val="3530C102"/>
    <w:lvl w:ilvl="0">
      <w:start w:val="1"/>
      <w:numFmt w:val="decimal"/>
      <w:pStyle w:val="a1"/>
      <w:lvlText w:val="[R%1]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8">
    <w:nsid w:val="0D260DC3"/>
    <w:multiLevelType w:val="hybridMultilevel"/>
    <w:tmpl w:val="569ABE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0ED10DBB"/>
    <w:multiLevelType w:val="hybridMultilevel"/>
    <w:tmpl w:val="0764DFA6"/>
    <w:lvl w:ilvl="0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0">
    <w:nsid w:val="0EEF2901"/>
    <w:multiLevelType w:val="hybridMultilevel"/>
    <w:tmpl w:val="E444B5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2A46453"/>
    <w:multiLevelType w:val="hybridMultilevel"/>
    <w:tmpl w:val="3670D0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197A21E7"/>
    <w:multiLevelType w:val="hybridMultilevel"/>
    <w:tmpl w:val="FCD887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1EB405A2"/>
    <w:multiLevelType w:val="hybridMultilevel"/>
    <w:tmpl w:val="A31E4C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281718A"/>
    <w:multiLevelType w:val="hybridMultilevel"/>
    <w:tmpl w:val="22B861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366389D"/>
    <w:multiLevelType w:val="hybridMultilevel"/>
    <w:tmpl w:val="347A8898"/>
    <w:lvl w:ilvl="0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6">
    <w:nsid w:val="25C24D3D"/>
    <w:multiLevelType w:val="hybridMultilevel"/>
    <w:tmpl w:val="CE961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9350EF0"/>
    <w:multiLevelType w:val="hybridMultilevel"/>
    <w:tmpl w:val="6494FB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2AAA7D22"/>
    <w:multiLevelType w:val="hybridMultilevel"/>
    <w:tmpl w:val="B548F7CE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9">
    <w:nsid w:val="2AC17BE5"/>
    <w:multiLevelType w:val="hybridMultilevel"/>
    <w:tmpl w:val="FFE221AA"/>
    <w:lvl w:ilvl="0" w:tplc="B3D2257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>
    <w:nsid w:val="2BAF214B"/>
    <w:multiLevelType w:val="hybridMultilevel"/>
    <w:tmpl w:val="68EA75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2E006BA8"/>
    <w:multiLevelType w:val="hybridMultilevel"/>
    <w:tmpl w:val="321807FC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2E215420"/>
    <w:multiLevelType w:val="hybridMultilevel"/>
    <w:tmpl w:val="49DE4B9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2EBA56D5"/>
    <w:multiLevelType w:val="hybridMultilevel"/>
    <w:tmpl w:val="FE52452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>
    <w:nsid w:val="33D06DEC"/>
    <w:multiLevelType w:val="hybridMultilevel"/>
    <w:tmpl w:val="C9404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5A37273"/>
    <w:multiLevelType w:val="hybridMultilevel"/>
    <w:tmpl w:val="FBA8148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3817013D"/>
    <w:multiLevelType w:val="hybridMultilevel"/>
    <w:tmpl w:val="9F8E8F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3BA91238"/>
    <w:multiLevelType w:val="hybridMultilevel"/>
    <w:tmpl w:val="2264C1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>
    <w:nsid w:val="3CE31E83"/>
    <w:multiLevelType w:val="hybridMultilevel"/>
    <w:tmpl w:val="76A8AB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>
    <w:nsid w:val="4C7C036D"/>
    <w:multiLevelType w:val="hybridMultilevel"/>
    <w:tmpl w:val="5BEE2E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4E235617"/>
    <w:multiLevelType w:val="hybridMultilevel"/>
    <w:tmpl w:val="EC44887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>
    <w:nsid w:val="517A7006"/>
    <w:multiLevelType w:val="hybridMultilevel"/>
    <w:tmpl w:val="BD561F1C"/>
    <w:lvl w:ilvl="0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32">
    <w:nsid w:val="52CB03F7"/>
    <w:multiLevelType w:val="hybridMultilevel"/>
    <w:tmpl w:val="14B25C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5417325E"/>
    <w:multiLevelType w:val="hybridMultilevel"/>
    <w:tmpl w:val="9404E0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8C1315E"/>
    <w:multiLevelType w:val="hybridMultilevel"/>
    <w:tmpl w:val="BA96B0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5A7349E5"/>
    <w:multiLevelType w:val="hybridMultilevel"/>
    <w:tmpl w:val="69A43328"/>
    <w:lvl w:ilvl="0" w:tplc="04090003">
      <w:start w:val="1"/>
      <w:numFmt w:val="bullet"/>
      <w:lvlText w:val="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36">
    <w:nsid w:val="5B731A72"/>
    <w:multiLevelType w:val="multilevel"/>
    <w:tmpl w:val="CFD47688"/>
    <w:lvl w:ilvl="0">
      <w:start w:val="1"/>
      <w:numFmt w:val="chineseCountingThousand"/>
      <w:pStyle w:val="1"/>
      <w:lvlText w:val="%1"/>
      <w:lvlJc w:val="left"/>
      <w:pPr>
        <w:ind w:left="420" w:hanging="420"/>
      </w:pPr>
      <w:rPr>
        <w:rFonts w:hint="eastAsia"/>
        <w:b w:val="0"/>
        <w:i w:val="0"/>
        <w:sz w:val="28"/>
      </w:rPr>
    </w:lvl>
    <w:lvl w:ilvl="1">
      <w:start w:val="1"/>
      <w:numFmt w:val="decimal"/>
      <w:pStyle w:val="21"/>
      <w:isLgl/>
      <w:suff w:val="space"/>
      <w:lvlText w:val="%1.%2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7">
    <w:nsid w:val="6128044C"/>
    <w:multiLevelType w:val="hybridMultilevel"/>
    <w:tmpl w:val="2CBA29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65E60379"/>
    <w:multiLevelType w:val="hybridMultilevel"/>
    <w:tmpl w:val="CAEE80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61171CA"/>
    <w:multiLevelType w:val="hybridMultilevel"/>
    <w:tmpl w:val="6B48082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0">
    <w:nsid w:val="684A1CE0"/>
    <w:multiLevelType w:val="hybridMultilevel"/>
    <w:tmpl w:val="60528D5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1">
    <w:nsid w:val="684F7A43"/>
    <w:multiLevelType w:val="hybridMultilevel"/>
    <w:tmpl w:val="5DDE8AC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68C34DAC"/>
    <w:multiLevelType w:val="hybridMultilevel"/>
    <w:tmpl w:val="02D4FA7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>
    <w:nsid w:val="69466A8B"/>
    <w:multiLevelType w:val="hybridMultilevel"/>
    <w:tmpl w:val="30187C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>
    <w:nsid w:val="7377738C"/>
    <w:multiLevelType w:val="hybridMultilevel"/>
    <w:tmpl w:val="CED6A8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36"/>
  </w:num>
  <w:num w:numId="6">
    <w:abstractNumId w:val="7"/>
  </w:num>
  <w:num w:numId="7">
    <w:abstractNumId w:val="34"/>
  </w:num>
  <w:num w:numId="8">
    <w:abstractNumId w:val="29"/>
  </w:num>
  <w:num w:numId="9">
    <w:abstractNumId w:val="16"/>
  </w:num>
  <w:num w:numId="10">
    <w:abstractNumId w:val="35"/>
  </w:num>
  <w:num w:numId="11">
    <w:abstractNumId w:val="14"/>
  </w:num>
  <w:num w:numId="12">
    <w:abstractNumId w:val="40"/>
  </w:num>
  <w:num w:numId="13">
    <w:abstractNumId w:val="9"/>
  </w:num>
  <w:num w:numId="14">
    <w:abstractNumId w:val="15"/>
  </w:num>
  <w:num w:numId="15">
    <w:abstractNumId w:val="39"/>
  </w:num>
  <w:num w:numId="16">
    <w:abstractNumId w:val="38"/>
  </w:num>
  <w:num w:numId="17">
    <w:abstractNumId w:val="11"/>
  </w:num>
  <w:num w:numId="18">
    <w:abstractNumId w:val="13"/>
  </w:num>
  <w:num w:numId="19">
    <w:abstractNumId w:val="25"/>
  </w:num>
  <w:num w:numId="20">
    <w:abstractNumId w:val="24"/>
  </w:num>
  <w:num w:numId="21">
    <w:abstractNumId w:val="8"/>
  </w:num>
  <w:num w:numId="22">
    <w:abstractNumId w:val="44"/>
  </w:num>
  <w:num w:numId="23">
    <w:abstractNumId w:val="33"/>
  </w:num>
  <w:num w:numId="24">
    <w:abstractNumId w:val="41"/>
  </w:num>
  <w:num w:numId="25">
    <w:abstractNumId w:val="21"/>
  </w:num>
  <w:num w:numId="26">
    <w:abstractNumId w:val="32"/>
  </w:num>
  <w:num w:numId="27">
    <w:abstractNumId w:val="20"/>
  </w:num>
  <w:num w:numId="28">
    <w:abstractNumId w:val="31"/>
  </w:num>
  <w:num w:numId="29">
    <w:abstractNumId w:val="23"/>
  </w:num>
  <w:num w:numId="30">
    <w:abstractNumId w:val="4"/>
  </w:num>
  <w:num w:numId="31">
    <w:abstractNumId w:val="22"/>
  </w:num>
  <w:num w:numId="32">
    <w:abstractNumId w:val="43"/>
  </w:num>
  <w:num w:numId="33">
    <w:abstractNumId w:val="30"/>
  </w:num>
  <w:num w:numId="34">
    <w:abstractNumId w:val="27"/>
  </w:num>
  <w:num w:numId="35">
    <w:abstractNumId w:val="42"/>
  </w:num>
  <w:num w:numId="36">
    <w:abstractNumId w:val="5"/>
  </w:num>
  <w:num w:numId="37">
    <w:abstractNumId w:val="28"/>
  </w:num>
  <w:num w:numId="38">
    <w:abstractNumId w:val="18"/>
  </w:num>
  <w:num w:numId="39">
    <w:abstractNumId w:val="26"/>
  </w:num>
  <w:num w:numId="40">
    <w:abstractNumId w:val="6"/>
  </w:num>
  <w:num w:numId="41">
    <w:abstractNumId w:val="10"/>
  </w:num>
  <w:num w:numId="42">
    <w:abstractNumId w:val="12"/>
  </w:num>
  <w:num w:numId="43">
    <w:abstractNumId w:val="37"/>
  </w:num>
  <w:num w:numId="44">
    <w:abstractNumId w:val="19"/>
  </w:num>
  <w:num w:numId="45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C0681B"/>
    <w:rsid w:val="000002A5"/>
    <w:rsid w:val="00001824"/>
    <w:rsid w:val="00004A97"/>
    <w:rsid w:val="000074D4"/>
    <w:rsid w:val="00011C49"/>
    <w:rsid w:val="00012464"/>
    <w:rsid w:val="00013129"/>
    <w:rsid w:val="00014674"/>
    <w:rsid w:val="00014D0B"/>
    <w:rsid w:val="000175B8"/>
    <w:rsid w:val="0002147C"/>
    <w:rsid w:val="00024C87"/>
    <w:rsid w:val="00025E81"/>
    <w:rsid w:val="0002741E"/>
    <w:rsid w:val="00027ECE"/>
    <w:rsid w:val="000366B5"/>
    <w:rsid w:val="000406E7"/>
    <w:rsid w:val="00040B1E"/>
    <w:rsid w:val="00044E17"/>
    <w:rsid w:val="00045293"/>
    <w:rsid w:val="00047255"/>
    <w:rsid w:val="00053C13"/>
    <w:rsid w:val="00054E89"/>
    <w:rsid w:val="00061525"/>
    <w:rsid w:val="00061CD0"/>
    <w:rsid w:val="000624E3"/>
    <w:rsid w:val="000658D7"/>
    <w:rsid w:val="000716A8"/>
    <w:rsid w:val="00072C68"/>
    <w:rsid w:val="00074F01"/>
    <w:rsid w:val="00075BF8"/>
    <w:rsid w:val="00077959"/>
    <w:rsid w:val="0008009C"/>
    <w:rsid w:val="00080C67"/>
    <w:rsid w:val="00080ED2"/>
    <w:rsid w:val="000869C9"/>
    <w:rsid w:val="00087D7E"/>
    <w:rsid w:val="000926E8"/>
    <w:rsid w:val="00094C75"/>
    <w:rsid w:val="00095266"/>
    <w:rsid w:val="00096A17"/>
    <w:rsid w:val="000B398B"/>
    <w:rsid w:val="000C2E5D"/>
    <w:rsid w:val="000C7935"/>
    <w:rsid w:val="000D3C2A"/>
    <w:rsid w:val="000D7B4F"/>
    <w:rsid w:val="000D7B7D"/>
    <w:rsid w:val="000F0D24"/>
    <w:rsid w:val="000F18C3"/>
    <w:rsid w:val="000F2B50"/>
    <w:rsid w:val="000F31F2"/>
    <w:rsid w:val="001037EB"/>
    <w:rsid w:val="001102D7"/>
    <w:rsid w:val="001157BB"/>
    <w:rsid w:val="00117643"/>
    <w:rsid w:val="00121EAE"/>
    <w:rsid w:val="00124996"/>
    <w:rsid w:val="0013060A"/>
    <w:rsid w:val="001318FE"/>
    <w:rsid w:val="001365ED"/>
    <w:rsid w:val="00137E08"/>
    <w:rsid w:val="001510FD"/>
    <w:rsid w:val="001539B4"/>
    <w:rsid w:val="0015590D"/>
    <w:rsid w:val="00166CD1"/>
    <w:rsid w:val="001701A5"/>
    <w:rsid w:val="00171B50"/>
    <w:rsid w:val="00196640"/>
    <w:rsid w:val="001A255C"/>
    <w:rsid w:val="001A2EF5"/>
    <w:rsid w:val="001A382A"/>
    <w:rsid w:val="001A3F2D"/>
    <w:rsid w:val="001A43F3"/>
    <w:rsid w:val="001C1572"/>
    <w:rsid w:val="001C25B7"/>
    <w:rsid w:val="001C3646"/>
    <w:rsid w:val="001C4CEC"/>
    <w:rsid w:val="001D1D26"/>
    <w:rsid w:val="001D3A82"/>
    <w:rsid w:val="001D3FEB"/>
    <w:rsid w:val="001D5D76"/>
    <w:rsid w:val="001D62C9"/>
    <w:rsid w:val="001D63F1"/>
    <w:rsid w:val="001E1F9D"/>
    <w:rsid w:val="001E434F"/>
    <w:rsid w:val="001F0A4A"/>
    <w:rsid w:val="001F2314"/>
    <w:rsid w:val="001F2A40"/>
    <w:rsid w:val="001F35BD"/>
    <w:rsid w:val="00203FE1"/>
    <w:rsid w:val="00211037"/>
    <w:rsid w:val="00212364"/>
    <w:rsid w:val="00221BA6"/>
    <w:rsid w:val="00221F65"/>
    <w:rsid w:val="002224A6"/>
    <w:rsid w:val="00233A8C"/>
    <w:rsid w:val="00244BEA"/>
    <w:rsid w:val="00244E85"/>
    <w:rsid w:val="00263CFD"/>
    <w:rsid w:val="00265389"/>
    <w:rsid w:val="00281906"/>
    <w:rsid w:val="00283144"/>
    <w:rsid w:val="00283FCD"/>
    <w:rsid w:val="0028663B"/>
    <w:rsid w:val="00290DCB"/>
    <w:rsid w:val="00291231"/>
    <w:rsid w:val="00292653"/>
    <w:rsid w:val="0029307F"/>
    <w:rsid w:val="0029533F"/>
    <w:rsid w:val="00296C76"/>
    <w:rsid w:val="002A03F0"/>
    <w:rsid w:val="002A2EFC"/>
    <w:rsid w:val="002A3BDC"/>
    <w:rsid w:val="002B006B"/>
    <w:rsid w:val="002B60A7"/>
    <w:rsid w:val="002B7A5C"/>
    <w:rsid w:val="002C2DD2"/>
    <w:rsid w:val="002D1561"/>
    <w:rsid w:val="002D2FF7"/>
    <w:rsid w:val="002D6E61"/>
    <w:rsid w:val="002F13F9"/>
    <w:rsid w:val="002F185B"/>
    <w:rsid w:val="002F33B3"/>
    <w:rsid w:val="002F7288"/>
    <w:rsid w:val="0030093A"/>
    <w:rsid w:val="00311A91"/>
    <w:rsid w:val="00312E3C"/>
    <w:rsid w:val="003137AF"/>
    <w:rsid w:val="003171C4"/>
    <w:rsid w:val="003175EF"/>
    <w:rsid w:val="003222E6"/>
    <w:rsid w:val="00323253"/>
    <w:rsid w:val="003242BB"/>
    <w:rsid w:val="00324865"/>
    <w:rsid w:val="00325A50"/>
    <w:rsid w:val="00332954"/>
    <w:rsid w:val="00334D24"/>
    <w:rsid w:val="003378E4"/>
    <w:rsid w:val="00343061"/>
    <w:rsid w:val="00347606"/>
    <w:rsid w:val="003618CE"/>
    <w:rsid w:val="00370CB1"/>
    <w:rsid w:val="00384D4E"/>
    <w:rsid w:val="003946A3"/>
    <w:rsid w:val="003A077C"/>
    <w:rsid w:val="003A245E"/>
    <w:rsid w:val="003A4426"/>
    <w:rsid w:val="003B0066"/>
    <w:rsid w:val="003B1CF4"/>
    <w:rsid w:val="003C417C"/>
    <w:rsid w:val="003C418F"/>
    <w:rsid w:val="003C520F"/>
    <w:rsid w:val="003D094A"/>
    <w:rsid w:val="003D2F1F"/>
    <w:rsid w:val="003D5933"/>
    <w:rsid w:val="003E2812"/>
    <w:rsid w:val="003F597F"/>
    <w:rsid w:val="003F5B1D"/>
    <w:rsid w:val="004027A5"/>
    <w:rsid w:val="00402B0F"/>
    <w:rsid w:val="0040454A"/>
    <w:rsid w:val="00410F56"/>
    <w:rsid w:val="004113EF"/>
    <w:rsid w:val="0041276A"/>
    <w:rsid w:val="00416FC6"/>
    <w:rsid w:val="0042177C"/>
    <w:rsid w:val="00432F6A"/>
    <w:rsid w:val="004355CA"/>
    <w:rsid w:val="00436ACD"/>
    <w:rsid w:val="0044149A"/>
    <w:rsid w:val="0044371E"/>
    <w:rsid w:val="0044766C"/>
    <w:rsid w:val="00447C30"/>
    <w:rsid w:val="004500C8"/>
    <w:rsid w:val="00454555"/>
    <w:rsid w:val="00456B8F"/>
    <w:rsid w:val="0046073F"/>
    <w:rsid w:val="00460776"/>
    <w:rsid w:val="00460E3C"/>
    <w:rsid w:val="00461CB6"/>
    <w:rsid w:val="00462E18"/>
    <w:rsid w:val="004660DF"/>
    <w:rsid w:val="00466CF1"/>
    <w:rsid w:val="00467B8E"/>
    <w:rsid w:val="004707DE"/>
    <w:rsid w:val="004752E1"/>
    <w:rsid w:val="00475A51"/>
    <w:rsid w:val="00475FA9"/>
    <w:rsid w:val="00481C84"/>
    <w:rsid w:val="0048672D"/>
    <w:rsid w:val="004949DC"/>
    <w:rsid w:val="00496AC8"/>
    <w:rsid w:val="00496D2E"/>
    <w:rsid w:val="004B33D1"/>
    <w:rsid w:val="004B621C"/>
    <w:rsid w:val="004C1766"/>
    <w:rsid w:val="004C534A"/>
    <w:rsid w:val="004C68C3"/>
    <w:rsid w:val="004D09D8"/>
    <w:rsid w:val="004D4BEC"/>
    <w:rsid w:val="004E1CA6"/>
    <w:rsid w:val="004E3A19"/>
    <w:rsid w:val="004E7488"/>
    <w:rsid w:val="004F1B50"/>
    <w:rsid w:val="004F3773"/>
    <w:rsid w:val="004F5AC2"/>
    <w:rsid w:val="00501DA1"/>
    <w:rsid w:val="00503E35"/>
    <w:rsid w:val="0050534D"/>
    <w:rsid w:val="00510682"/>
    <w:rsid w:val="00524FA2"/>
    <w:rsid w:val="005371AA"/>
    <w:rsid w:val="00542D5A"/>
    <w:rsid w:val="0054517C"/>
    <w:rsid w:val="0056411F"/>
    <w:rsid w:val="00565439"/>
    <w:rsid w:val="00565AAE"/>
    <w:rsid w:val="005661F1"/>
    <w:rsid w:val="00570C4C"/>
    <w:rsid w:val="00570E1E"/>
    <w:rsid w:val="00573EE7"/>
    <w:rsid w:val="0057570E"/>
    <w:rsid w:val="005771D8"/>
    <w:rsid w:val="005830CC"/>
    <w:rsid w:val="0058594A"/>
    <w:rsid w:val="00591BAA"/>
    <w:rsid w:val="00596695"/>
    <w:rsid w:val="005A2D8F"/>
    <w:rsid w:val="005A3635"/>
    <w:rsid w:val="005B0A81"/>
    <w:rsid w:val="005B1036"/>
    <w:rsid w:val="005B47C3"/>
    <w:rsid w:val="005B5B1F"/>
    <w:rsid w:val="005C570E"/>
    <w:rsid w:val="005C5714"/>
    <w:rsid w:val="005D1046"/>
    <w:rsid w:val="005D356E"/>
    <w:rsid w:val="005D3B0E"/>
    <w:rsid w:val="005D47A9"/>
    <w:rsid w:val="005D635A"/>
    <w:rsid w:val="005D6F3E"/>
    <w:rsid w:val="005E160D"/>
    <w:rsid w:val="005E4048"/>
    <w:rsid w:val="005E4A28"/>
    <w:rsid w:val="005E688C"/>
    <w:rsid w:val="005F28B3"/>
    <w:rsid w:val="005F77AE"/>
    <w:rsid w:val="00601EBF"/>
    <w:rsid w:val="00605845"/>
    <w:rsid w:val="0060706B"/>
    <w:rsid w:val="006105C7"/>
    <w:rsid w:val="0061132E"/>
    <w:rsid w:val="00614746"/>
    <w:rsid w:val="00622A46"/>
    <w:rsid w:val="006279F4"/>
    <w:rsid w:val="00630B6F"/>
    <w:rsid w:val="00630EA2"/>
    <w:rsid w:val="00632E27"/>
    <w:rsid w:val="00633318"/>
    <w:rsid w:val="00634ECD"/>
    <w:rsid w:val="006366D8"/>
    <w:rsid w:val="0065093B"/>
    <w:rsid w:val="0065193D"/>
    <w:rsid w:val="00653B24"/>
    <w:rsid w:val="006544EE"/>
    <w:rsid w:val="00654F45"/>
    <w:rsid w:val="006639F9"/>
    <w:rsid w:val="00665172"/>
    <w:rsid w:val="00665360"/>
    <w:rsid w:val="006656F8"/>
    <w:rsid w:val="00667F8B"/>
    <w:rsid w:val="00673001"/>
    <w:rsid w:val="00690E36"/>
    <w:rsid w:val="00694C70"/>
    <w:rsid w:val="00696197"/>
    <w:rsid w:val="006A275E"/>
    <w:rsid w:val="006B1AC0"/>
    <w:rsid w:val="006B3A8D"/>
    <w:rsid w:val="006B556E"/>
    <w:rsid w:val="006C06C1"/>
    <w:rsid w:val="006D125A"/>
    <w:rsid w:val="006D1CB7"/>
    <w:rsid w:val="006D35DC"/>
    <w:rsid w:val="006D5F2D"/>
    <w:rsid w:val="006D78FD"/>
    <w:rsid w:val="006E075E"/>
    <w:rsid w:val="006E23C3"/>
    <w:rsid w:val="006E261B"/>
    <w:rsid w:val="006E4C85"/>
    <w:rsid w:val="006F34C2"/>
    <w:rsid w:val="006F758C"/>
    <w:rsid w:val="0070009B"/>
    <w:rsid w:val="00702D09"/>
    <w:rsid w:val="0070747F"/>
    <w:rsid w:val="00711195"/>
    <w:rsid w:val="007144B7"/>
    <w:rsid w:val="00716D64"/>
    <w:rsid w:val="0072070C"/>
    <w:rsid w:val="00721156"/>
    <w:rsid w:val="00721CC6"/>
    <w:rsid w:val="00724422"/>
    <w:rsid w:val="007260D3"/>
    <w:rsid w:val="00745314"/>
    <w:rsid w:val="007465AB"/>
    <w:rsid w:val="00747069"/>
    <w:rsid w:val="00752FA7"/>
    <w:rsid w:val="007550B7"/>
    <w:rsid w:val="00756EF5"/>
    <w:rsid w:val="007629ED"/>
    <w:rsid w:val="00767C66"/>
    <w:rsid w:val="00772DE9"/>
    <w:rsid w:val="00777AA0"/>
    <w:rsid w:val="007834C1"/>
    <w:rsid w:val="007852E1"/>
    <w:rsid w:val="00791E0A"/>
    <w:rsid w:val="00792F10"/>
    <w:rsid w:val="0079313D"/>
    <w:rsid w:val="007951C6"/>
    <w:rsid w:val="007A17DB"/>
    <w:rsid w:val="007A63BE"/>
    <w:rsid w:val="007A7F89"/>
    <w:rsid w:val="007B14BB"/>
    <w:rsid w:val="007B7064"/>
    <w:rsid w:val="007C1F52"/>
    <w:rsid w:val="007C2783"/>
    <w:rsid w:val="007C3D97"/>
    <w:rsid w:val="007C69D8"/>
    <w:rsid w:val="007D521B"/>
    <w:rsid w:val="007E1120"/>
    <w:rsid w:val="007E2A09"/>
    <w:rsid w:val="007E3932"/>
    <w:rsid w:val="007E48A0"/>
    <w:rsid w:val="007E5458"/>
    <w:rsid w:val="007E54B4"/>
    <w:rsid w:val="007F1105"/>
    <w:rsid w:val="007F711E"/>
    <w:rsid w:val="007F78DA"/>
    <w:rsid w:val="00800A66"/>
    <w:rsid w:val="00800CBC"/>
    <w:rsid w:val="00806766"/>
    <w:rsid w:val="0081105F"/>
    <w:rsid w:val="00821096"/>
    <w:rsid w:val="00821248"/>
    <w:rsid w:val="00821701"/>
    <w:rsid w:val="00824B58"/>
    <w:rsid w:val="008257BE"/>
    <w:rsid w:val="008261CB"/>
    <w:rsid w:val="0083134D"/>
    <w:rsid w:val="008333C1"/>
    <w:rsid w:val="00836814"/>
    <w:rsid w:val="0084268D"/>
    <w:rsid w:val="0084300A"/>
    <w:rsid w:val="0084566D"/>
    <w:rsid w:val="00850D4C"/>
    <w:rsid w:val="008527F3"/>
    <w:rsid w:val="00857FB1"/>
    <w:rsid w:val="00860653"/>
    <w:rsid w:val="00862879"/>
    <w:rsid w:val="008651F1"/>
    <w:rsid w:val="008709C3"/>
    <w:rsid w:val="00872B66"/>
    <w:rsid w:val="00875F87"/>
    <w:rsid w:val="00876D57"/>
    <w:rsid w:val="00886206"/>
    <w:rsid w:val="00894B5B"/>
    <w:rsid w:val="00895B1B"/>
    <w:rsid w:val="008962AD"/>
    <w:rsid w:val="008A1677"/>
    <w:rsid w:val="008A364D"/>
    <w:rsid w:val="008A5716"/>
    <w:rsid w:val="008B12CA"/>
    <w:rsid w:val="008B305C"/>
    <w:rsid w:val="008C0456"/>
    <w:rsid w:val="008C146D"/>
    <w:rsid w:val="008C391F"/>
    <w:rsid w:val="008D271D"/>
    <w:rsid w:val="008D3456"/>
    <w:rsid w:val="008D64F4"/>
    <w:rsid w:val="008D7606"/>
    <w:rsid w:val="008D76F9"/>
    <w:rsid w:val="008E4366"/>
    <w:rsid w:val="008E4979"/>
    <w:rsid w:val="008E52EA"/>
    <w:rsid w:val="008E7467"/>
    <w:rsid w:val="008F18F4"/>
    <w:rsid w:val="008F2C2F"/>
    <w:rsid w:val="008F72A3"/>
    <w:rsid w:val="00901887"/>
    <w:rsid w:val="009035C9"/>
    <w:rsid w:val="00905FFE"/>
    <w:rsid w:val="0091202A"/>
    <w:rsid w:val="0091429F"/>
    <w:rsid w:val="00914D3F"/>
    <w:rsid w:val="00921F64"/>
    <w:rsid w:val="009231AD"/>
    <w:rsid w:val="00927D2D"/>
    <w:rsid w:val="009311EF"/>
    <w:rsid w:val="00932979"/>
    <w:rsid w:val="00933D9C"/>
    <w:rsid w:val="00935131"/>
    <w:rsid w:val="00935EDA"/>
    <w:rsid w:val="00937D8D"/>
    <w:rsid w:val="00942967"/>
    <w:rsid w:val="00942B1E"/>
    <w:rsid w:val="00945C62"/>
    <w:rsid w:val="009642D7"/>
    <w:rsid w:val="00966B81"/>
    <w:rsid w:val="009675FC"/>
    <w:rsid w:val="00972251"/>
    <w:rsid w:val="0097282A"/>
    <w:rsid w:val="00974568"/>
    <w:rsid w:val="009814B3"/>
    <w:rsid w:val="00996267"/>
    <w:rsid w:val="00996E07"/>
    <w:rsid w:val="009973BD"/>
    <w:rsid w:val="009B033D"/>
    <w:rsid w:val="009B1B89"/>
    <w:rsid w:val="009B4AC4"/>
    <w:rsid w:val="009B789D"/>
    <w:rsid w:val="009C173A"/>
    <w:rsid w:val="009C55AA"/>
    <w:rsid w:val="009D18A5"/>
    <w:rsid w:val="009D18D7"/>
    <w:rsid w:val="009D779B"/>
    <w:rsid w:val="009E00FD"/>
    <w:rsid w:val="009E29B1"/>
    <w:rsid w:val="009E6EB7"/>
    <w:rsid w:val="00A06A6D"/>
    <w:rsid w:val="00A1267D"/>
    <w:rsid w:val="00A160B3"/>
    <w:rsid w:val="00A16A42"/>
    <w:rsid w:val="00A2149C"/>
    <w:rsid w:val="00A2457B"/>
    <w:rsid w:val="00A27E38"/>
    <w:rsid w:val="00A3070E"/>
    <w:rsid w:val="00A3248B"/>
    <w:rsid w:val="00A36688"/>
    <w:rsid w:val="00A40332"/>
    <w:rsid w:val="00A42A79"/>
    <w:rsid w:val="00A431FE"/>
    <w:rsid w:val="00A450F6"/>
    <w:rsid w:val="00A54A88"/>
    <w:rsid w:val="00A54E26"/>
    <w:rsid w:val="00A60BC6"/>
    <w:rsid w:val="00A6480E"/>
    <w:rsid w:val="00A75A0E"/>
    <w:rsid w:val="00A77482"/>
    <w:rsid w:val="00A77E47"/>
    <w:rsid w:val="00A80BAE"/>
    <w:rsid w:val="00A87ABA"/>
    <w:rsid w:val="00A9366E"/>
    <w:rsid w:val="00AA0561"/>
    <w:rsid w:val="00AA0DB9"/>
    <w:rsid w:val="00AA0F9B"/>
    <w:rsid w:val="00AA21B0"/>
    <w:rsid w:val="00AB02AF"/>
    <w:rsid w:val="00AB1A99"/>
    <w:rsid w:val="00AB4C50"/>
    <w:rsid w:val="00AB5D19"/>
    <w:rsid w:val="00AB5F71"/>
    <w:rsid w:val="00AB6D9C"/>
    <w:rsid w:val="00AC1DB2"/>
    <w:rsid w:val="00AC1DEE"/>
    <w:rsid w:val="00AC2CAC"/>
    <w:rsid w:val="00AC3114"/>
    <w:rsid w:val="00AC7397"/>
    <w:rsid w:val="00AD0861"/>
    <w:rsid w:val="00AD1381"/>
    <w:rsid w:val="00AD695A"/>
    <w:rsid w:val="00AD7552"/>
    <w:rsid w:val="00AE00FB"/>
    <w:rsid w:val="00AE2AB7"/>
    <w:rsid w:val="00AE2DCC"/>
    <w:rsid w:val="00AE6267"/>
    <w:rsid w:val="00AF60C4"/>
    <w:rsid w:val="00B013B0"/>
    <w:rsid w:val="00B0590C"/>
    <w:rsid w:val="00B06814"/>
    <w:rsid w:val="00B30568"/>
    <w:rsid w:val="00B31C33"/>
    <w:rsid w:val="00B32525"/>
    <w:rsid w:val="00B42451"/>
    <w:rsid w:val="00B464AD"/>
    <w:rsid w:val="00B523F5"/>
    <w:rsid w:val="00B5348D"/>
    <w:rsid w:val="00B54F76"/>
    <w:rsid w:val="00B56E8B"/>
    <w:rsid w:val="00B62847"/>
    <w:rsid w:val="00B736DF"/>
    <w:rsid w:val="00B76113"/>
    <w:rsid w:val="00B76404"/>
    <w:rsid w:val="00B94FAA"/>
    <w:rsid w:val="00BA519A"/>
    <w:rsid w:val="00BA5B7A"/>
    <w:rsid w:val="00BB30EE"/>
    <w:rsid w:val="00BB4B2A"/>
    <w:rsid w:val="00BC347A"/>
    <w:rsid w:val="00BC3629"/>
    <w:rsid w:val="00BC4CBD"/>
    <w:rsid w:val="00BC6E2A"/>
    <w:rsid w:val="00BD0937"/>
    <w:rsid w:val="00BD181B"/>
    <w:rsid w:val="00BD366E"/>
    <w:rsid w:val="00BD65CF"/>
    <w:rsid w:val="00BE09DC"/>
    <w:rsid w:val="00BE21ED"/>
    <w:rsid w:val="00BE2FF4"/>
    <w:rsid w:val="00BE34AE"/>
    <w:rsid w:val="00BE605C"/>
    <w:rsid w:val="00BF384E"/>
    <w:rsid w:val="00C01114"/>
    <w:rsid w:val="00C02679"/>
    <w:rsid w:val="00C0681B"/>
    <w:rsid w:val="00C13415"/>
    <w:rsid w:val="00C17466"/>
    <w:rsid w:val="00C2005A"/>
    <w:rsid w:val="00C229FE"/>
    <w:rsid w:val="00C27815"/>
    <w:rsid w:val="00C34C5D"/>
    <w:rsid w:val="00C35339"/>
    <w:rsid w:val="00C359FD"/>
    <w:rsid w:val="00C36E94"/>
    <w:rsid w:val="00C4212F"/>
    <w:rsid w:val="00C46354"/>
    <w:rsid w:val="00C4732E"/>
    <w:rsid w:val="00C5079F"/>
    <w:rsid w:val="00C517D0"/>
    <w:rsid w:val="00C519D5"/>
    <w:rsid w:val="00C528D7"/>
    <w:rsid w:val="00C61432"/>
    <w:rsid w:val="00C63FA5"/>
    <w:rsid w:val="00C65850"/>
    <w:rsid w:val="00C6793A"/>
    <w:rsid w:val="00C7117F"/>
    <w:rsid w:val="00C72B27"/>
    <w:rsid w:val="00C7531A"/>
    <w:rsid w:val="00C75AF6"/>
    <w:rsid w:val="00C81B09"/>
    <w:rsid w:val="00C835CF"/>
    <w:rsid w:val="00C864BE"/>
    <w:rsid w:val="00C87C0E"/>
    <w:rsid w:val="00C933A8"/>
    <w:rsid w:val="00C941FD"/>
    <w:rsid w:val="00C97AB6"/>
    <w:rsid w:val="00CA1E5D"/>
    <w:rsid w:val="00CA58C4"/>
    <w:rsid w:val="00CA6BD6"/>
    <w:rsid w:val="00CB1C0C"/>
    <w:rsid w:val="00CB59A3"/>
    <w:rsid w:val="00CB5DAE"/>
    <w:rsid w:val="00CB6303"/>
    <w:rsid w:val="00CC1052"/>
    <w:rsid w:val="00CC24B8"/>
    <w:rsid w:val="00CC4E3E"/>
    <w:rsid w:val="00CC6CDB"/>
    <w:rsid w:val="00CD1EA5"/>
    <w:rsid w:val="00CD564A"/>
    <w:rsid w:val="00CE0031"/>
    <w:rsid w:val="00CE11A4"/>
    <w:rsid w:val="00CE1FB4"/>
    <w:rsid w:val="00CE31AA"/>
    <w:rsid w:val="00CF179B"/>
    <w:rsid w:val="00CF3815"/>
    <w:rsid w:val="00CF488D"/>
    <w:rsid w:val="00D055CA"/>
    <w:rsid w:val="00D10830"/>
    <w:rsid w:val="00D11D9C"/>
    <w:rsid w:val="00D12BEE"/>
    <w:rsid w:val="00D23E5B"/>
    <w:rsid w:val="00D24631"/>
    <w:rsid w:val="00D24EA4"/>
    <w:rsid w:val="00D25540"/>
    <w:rsid w:val="00D25A9D"/>
    <w:rsid w:val="00D25EE8"/>
    <w:rsid w:val="00D26183"/>
    <w:rsid w:val="00D26223"/>
    <w:rsid w:val="00D325D9"/>
    <w:rsid w:val="00D3386A"/>
    <w:rsid w:val="00D41B48"/>
    <w:rsid w:val="00D42EBD"/>
    <w:rsid w:val="00D472D0"/>
    <w:rsid w:val="00D503E9"/>
    <w:rsid w:val="00D5170B"/>
    <w:rsid w:val="00D53A6E"/>
    <w:rsid w:val="00D60CA0"/>
    <w:rsid w:val="00D63139"/>
    <w:rsid w:val="00D640BA"/>
    <w:rsid w:val="00D72EFD"/>
    <w:rsid w:val="00D75973"/>
    <w:rsid w:val="00D82989"/>
    <w:rsid w:val="00DA0B56"/>
    <w:rsid w:val="00DA4882"/>
    <w:rsid w:val="00DB2EA7"/>
    <w:rsid w:val="00DB32A0"/>
    <w:rsid w:val="00DB3C54"/>
    <w:rsid w:val="00DB477A"/>
    <w:rsid w:val="00DC285D"/>
    <w:rsid w:val="00DD12BC"/>
    <w:rsid w:val="00DD2026"/>
    <w:rsid w:val="00DD7CD7"/>
    <w:rsid w:val="00DF06D6"/>
    <w:rsid w:val="00DF1D61"/>
    <w:rsid w:val="00DF1FC8"/>
    <w:rsid w:val="00DF3ACD"/>
    <w:rsid w:val="00E00CB3"/>
    <w:rsid w:val="00E04317"/>
    <w:rsid w:val="00E13274"/>
    <w:rsid w:val="00E145BE"/>
    <w:rsid w:val="00E1487C"/>
    <w:rsid w:val="00E1510E"/>
    <w:rsid w:val="00E15B3C"/>
    <w:rsid w:val="00E202BA"/>
    <w:rsid w:val="00E210C1"/>
    <w:rsid w:val="00E36671"/>
    <w:rsid w:val="00E37208"/>
    <w:rsid w:val="00E40E7B"/>
    <w:rsid w:val="00E4474F"/>
    <w:rsid w:val="00E45381"/>
    <w:rsid w:val="00E46333"/>
    <w:rsid w:val="00E47437"/>
    <w:rsid w:val="00E50168"/>
    <w:rsid w:val="00E5046A"/>
    <w:rsid w:val="00E51BD1"/>
    <w:rsid w:val="00E63859"/>
    <w:rsid w:val="00E646BA"/>
    <w:rsid w:val="00E6554B"/>
    <w:rsid w:val="00E6602D"/>
    <w:rsid w:val="00E66816"/>
    <w:rsid w:val="00E671EC"/>
    <w:rsid w:val="00E67D15"/>
    <w:rsid w:val="00E67FA9"/>
    <w:rsid w:val="00E7363F"/>
    <w:rsid w:val="00E74683"/>
    <w:rsid w:val="00E812CD"/>
    <w:rsid w:val="00E83CF5"/>
    <w:rsid w:val="00E87B2F"/>
    <w:rsid w:val="00E9544A"/>
    <w:rsid w:val="00E95937"/>
    <w:rsid w:val="00EA0B90"/>
    <w:rsid w:val="00EA33AB"/>
    <w:rsid w:val="00EA4715"/>
    <w:rsid w:val="00EA73D6"/>
    <w:rsid w:val="00EB23B7"/>
    <w:rsid w:val="00EB2AE7"/>
    <w:rsid w:val="00EB4A1A"/>
    <w:rsid w:val="00EC1150"/>
    <w:rsid w:val="00EC37AA"/>
    <w:rsid w:val="00EC49E5"/>
    <w:rsid w:val="00EC4FE2"/>
    <w:rsid w:val="00ED17C9"/>
    <w:rsid w:val="00ED3671"/>
    <w:rsid w:val="00EE3CBE"/>
    <w:rsid w:val="00EE400C"/>
    <w:rsid w:val="00EE411C"/>
    <w:rsid w:val="00EE65E7"/>
    <w:rsid w:val="00EF0DD2"/>
    <w:rsid w:val="00EF1347"/>
    <w:rsid w:val="00EF305F"/>
    <w:rsid w:val="00EF7F4E"/>
    <w:rsid w:val="00F06102"/>
    <w:rsid w:val="00F2452B"/>
    <w:rsid w:val="00F25183"/>
    <w:rsid w:val="00F31809"/>
    <w:rsid w:val="00F36199"/>
    <w:rsid w:val="00F424DB"/>
    <w:rsid w:val="00F42B28"/>
    <w:rsid w:val="00F4549C"/>
    <w:rsid w:val="00F47984"/>
    <w:rsid w:val="00F50960"/>
    <w:rsid w:val="00F515C1"/>
    <w:rsid w:val="00F542D4"/>
    <w:rsid w:val="00F56118"/>
    <w:rsid w:val="00F61248"/>
    <w:rsid w:val="00F613CF"/>
    <w:rsid w:val="00F633D4"/>
    <w:rsid w:val="00F709FA"/>
    <w:rsid w:val="00F72F9F"/>
    <w:rsid w:val="00F74FF5"/>
    <w:rsid w:val="00F822CD"/>
    <w:rsid w:val="00F8249D"/>
    <w:rsid w:val="00F82ED9"/>
    <w:rsid w:val="00F83880"/>
    <w:rsid w:val="00F97329"/>
    <w:rsid w:val="00FA02E6"/>
    <w:rsid w:val="00FA3858"/>
    <w:rsid w:val="00FA6E8F"/>
    <w:rsid w:val="00FB0B51"/>
    <w:rsid w:val="00FB47E3"/>
    <w:rsid w:val="00FB51CC"/>
    <w:rsid w:val="00FB71AE"/>
    <w:rsid w:val="00FC4A6A"/>
    <w:rsid w:val="00FC7362"/>
    <w:rsid w:val="00FD115D"/>
    <w:rsid w:val="00FD5CA6"/>
    <w:rsid w:val="00FE6685"/>
    <w:rsid w:val="00FE710B"/>
    <w:rsid w:val="00FF0A00"/>
    <w:rsid w:val="00FF0FA9"/>
    <w:rsid w:val="00FF2F0B"/>
    <w:rsid w:val="00FF4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BE605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2"/>
    <w:next w:val="21"/>
    <w:link w:val="1Char"/>
    <w:qFormat/>
    <w:rsid w:val="00A77E47"/>
    <w:pPr>
      <w:numPr>
        <w:numId w:val="5"/>
      </w:numPr>
      <w:shd w:val="clear" w:color="auto" w:fill="548DD4"/>
      <w:spacing w:before="60" w:line="578" w:lineRule="auto"/>
      <w:jc w:val="left"/>
      <w:outlineLvl w:val="0"/>
    </w:pPr>
    <w:rPr>
      <w:rFonts w:ascii="Arial" w:eastAsia="黑体" w:hAnsi="Arial"/>
      <w:b/>
      <w:color w:val="FFFFFF"/>
      <w:kern w:val="44"/>
      <w:sz w:val="28"/>
    </w:rPr>
  </w:style>
  <w:style w:type="paragraph" w:styleId="21">
    <w:name w:val="heading 2"/>
    <w:basedOn w:val="a2"/>
    <w:next w:val="a3"/>
    <w:link w:val="2Char"/>
    <w:qFormat/>
    <w:rsid w:val="00905FFE"/>
    <w:pPr>
      <w:numPr>
        <w:ilvl w:val="1"/>
        <w:numId w:val="5"/>
      </w:numPr>
      <w:spacing w:before="60" w:line="415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2"/>
    <w:next w:val="a3"/>
    <w:qFormat/>
    <w:rsid w:val="00905FFE"/>
    <w:pPr>
      <w:numPr>
        <w:ilvl w:val="2"/>
        <w:numId w:val="5"/>
      </w:numPr>
      <w:spacing w:before="60" w:line="415" w:lineRule="auto"/>
      <w:outlineLvl w:val="2"/>
    </w:pPr>
    <w:rPr>
      <w:rFonts w:ascii="Arial" w:eastAsia="黑体" w:hAnsi="Arial"/>
      <w:sz w:val="24"/>
    </w:rPr>
  </w:style>
  <w:style w:type="paragraph" w:styleId="4">
    <w:name w:val="heading 4"/>
    <w:basedOn w:val="a2"/>
    <w:next w:val="a3"/>
    <w:qFormat/>
    <w:rsid w:val="00905FFE"/>
    <w:pPr>
      <w:numPr>
        <w:ilvl w:val="3"/>
        <w:numId w:val="5"/>
      </w:numPr>
      <w:spacing w:before="20" w:line="377" w:lineRule="auto"/>
      <w:outlineLvl w:val="3"/>
    </w:pPr>
    <w:rPr>
      <w:rFonts w:ascii="Arial" w:eastAsia="黑体" w:hAnsi="Arial"/>
    </w:rPr>
  </w:style>
  <w:style w:type="paragraph" w:styleId="5">
    <w:name w:val="heading 5"/>
    <w:basedOn w:val="a2"/>
    <w:next w:val="a4"/>
    <w:qFormat/>
    <w:rsid w:val="00905FFE"/>
    <w:pPr>
      <w:numPr>
        <w:ilvl w:val="4"/>
        <w:numId w:val="5"/>
      </w:numPr>
      <w:spacing w:before="280" w:after="290" w:line="377" w:lineRule="auto"/>
      <w:outlineLvl w:val="4"/>
    </w:pPr>
    <w:rPr>
      <w:b/>
      <w:sz w:val="28"/>
    </w:rPr>
  </w:style>
  <w:style w:type="paragraph" w:styleId="6">
    <w:name w:val="heading 6"/>
    <w:basedOn w:val="a2"/>
    <w:next w:val="a4"/>
    <w:qFormat/>
    <w:rsid w:val="00905FFE"/>
    <w:pPr>
      <w:numPr>
        <w:ilvl w:val="5"/>
        <w:numId w:val="5"/>
      </w:numPr>
      <w:spacing w:before="240" w:after="64" w:line="319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2"/>
    <w:next w:val="a4"/>
    <w:qFormat/>
    <w:rsid w:val="00905FFE"/>
    <w:pPr>
      <w:numPr>
        <w:ilvl w:val="6"/>
        <w:numId w:val="5"/>
      </w:numPr>
      <w:spacing w:before="240" w:after="64" w:line="319" w:lineRule="auto"/>
      <w:outlineLvl w:val="6"/>
    </w:pPr>
    <w:rPr>
      <w:b/>
      <w:sz w:val="24"/>
    </w:rPr>
  </w:style>
  <w:style w:type="paragraph" w:styleId="8">
    <w:name w:val="heading 8"/>
    <w:basedOn w:val="a2"/>
    <w:next w:val="a4"/>
    <w:qFormat/>
    <w:rsid w:val="00905FFE"/>
    <w:pPr>
      <w:numPr>
        <w:ilvl w:val="7"/>
        <w:numId w:val="5"/>
      </w:numPr>
      <w:spacing w:before="240" w:after="64" w:line="319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4"/>
    <w:qFormat/>
    <w:rsid w:val="00905FFE"/>
    <w:pPr>
      <w:numPr>
        <w:ilvl w:val="8"/>
        <w:numId w:val="5"/>
      </w:numPr>
      <w:spacing w:before="240" w:after="64" w:line="319" w:lineRule="auto"/>
      <w:outlineLvl w:val="8"/>
    </w:pPr>
    <w:rPr>
      <w:rFonts w:ascii="Arial" w:eastAsia="黑体" w:hAnsi="Aria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3">
    <w:name w:val="Body Text First Indent"/>
    <w:basedOn w:val="a8"/>
    <w:link w:val="Char"/>
    <w:rsid w:val="00BE605C"/>
    <w:pPr>
      <w:spacing w:after="60"/>
      <w:ind w:firstLine="420"/>
    </w:pPr>
  </w:style>
  <w:style w:type="paragraph" w:styleId="a8">
    <w:name w:val="Body Text"/>
    <w:basedOn w:val="a2"/>
    <w:rsid w:val="00BE605C"/>
    <w:pPr>
      <w:spacing w:after="120"/>
    </w:pPr>
  </w:style>
  <w:style w:type="paragraph" w:styleId="a4">
    <w:name w:val="Normal Indent"/>
    <w:basedOn w:val="a2"/>
    <w:rsid w:val="00BE605C"/>
    <w:pPr>
      <w:ind w:firstLine="420"/>
    </w:pPr>
  </w:style>
  <w:style w:type="paragraph" w:styleId="a9">
    <w:name w:val="footer"/>
    <w:basedOn w:val="a2"/>
    <w:link w:val="Char0"/>
    <w:uiPriority w:val="99"/>
    <w:rsid w:val="00BE605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a">
    <w:name w:val="page number"/>
    <w:basedOn w:val="a5"/>
    <w:rsid w:val="00BE605C"/>
  </w:style>
  <w:style w:type="paragraph" w:styleId="ab">
    <w:name w:val="header"/>
    <w:basedOn w:val="a2"/>
    <w:rsid w:val="00BE6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黑体"/>
      <w:sz w:val="18"/>
    </w:rPr>
  </w:style>
  <w:style w:type="paragraph" w:styleId="ac">
    <w:name w:val="caption"/>
    <w:basedOn w:val="a2"/>
    <w:next w:val="a3"/>
    <w:qFormat/>
    <w:rsid w:val="00BE605C"/>
    <w:pPr>
      <w:spacing w:before="152" w:after="160"/>
      <w:jc w:val="center"/>
    </w:pPr>
    <w:rPr>
      <w:rFonts w:ascii="Arial" w:eastAsia="黑体" w:hAnsi="Arial"/>
      <w:sz w:val="18"/>
    </w:rPr>
  </w:style>
  <w:style w:type="paragraph" w:customStyle="1" w:styleId="ad">
    <w:name w:val="表头"/>
    <w:basedOn w:val="a2"/>
    <w:rsid w:val="00BE605C"/>
    <w:pPr>
      <w:spacing w:before="60" w:after="60"/>
      <w:jc w:val="center"/>
    </w:pPr>
    <w:rPr>
      <w:sz w:val="18"/>
    </w:rPr>
  </w:style>
  <w:style w:type="paragraph" w:customStyle="1" w:styleId="ae">
    <w:name w:val="表格正文"/>
    <w:basedOn w:val="a2"/>
    <w:rsid w:val="00BE605C"/>
    <w:pPr>
      <w:spacing w:before="20" w:after="20"/>
    </w:pPr>
    <w:rPr>
      <w:sz w:val="18"/>
    </w:rPr>
  </w:style>
  <w:style w:type="paragraph" w:styleId="a">
    <w:name w:val="List Number"/>
    <w:basedOn w:val="a2"/>
    <w:rsid w:val="00BE605C"/>
    <w:pPr>
      <w:numPr>
        <w:numId w:val="1"/>
      </w:numPr>
    </w:pPr>
  </w:style>
  <w:style w:type="paragraph" w:styleId="a0">
    <w:name w:val="List Bullet"/>
    <w:basedOn w:val="a2"/>
    <w:autoRedefine/>
    <w:rsid w:val="00BE605C"/>
    <w:pPr>
      <w:numPr>
        <w:numId w:val="2"/>
      </w:numPr>
    </w:pPr>
  </w:style>
  <w:style w:type="paragraph" w:styleId="2">
    <w:name w:val="List Number 2"/>
    <w:basedOn w:val="a2"/>
    <w:rsid w:val="00BE605C"/>
    <w:pPr>
      <w:numPr>
        <w:numId w:val="3"/>
      </w:numPr>
    </w:pPr>
  </w:style>
  <w:style w:type="paragraph" w:styleId="20">
    <w:name w:val="List Bullet 2"/>
    <w:basedOn w:val="a2"/>
    <w:autoRedefine/>
    <w:rsid w:val="00BE605C"/>
    <w:pPr>
      <w:numPr>
        <w:numId w:val="4"/>
      </w:numPr>
    </w:pPr>
  </w:style>
  <w:style w:type="paragraph" w:styleId="af">
    <w:name w:val="Title"/>
    <w:basedOn w:val="a2"/>
    <w:qFormat/>
    <w:rsid w:val="00BE605C"/>
    <w:pPr>
      <w:spacing w:before="240" w:after="60"/>
      <w:jc w:val="center"/>
      <w:outlineLvl w:val="0"/>
    </w:pPr>
    <w:rPr>
      <w:rFonts w:ascii="Arial" w:eastAsia="黑体" w:hAnsi="Arial"/>
      <w:sz w:val="30"/>
    </w:rPr>
  </w:style>
  <w:style w:type="paragraph" w:customStyle="1" w:styleId="af0">
    <w:name w:val="小标题"/>
    <w:basedOn w:val="a2"/>
    <w:rsid w:val="00BE605C"/>
    <w:rPr>
      <w:rFonts w:eastAsia="黑体"/>
    </w:rPr>
  </w:style>
  <w:style w:type="character" w:styleId="af1">
    <w:name w:val="Hyperlink"/>
    <w:uiPriority w:val="99"/>
    <w:rsid w:val="00BE605C"/>
    <w:rPr>
      <w:color w:val="0000FF"/>
      <w:u w:val="single"/>
    </w:rPr>
  </w:style>
  <w:style w:type="paragraph" w:styleId="10">
    <w:name w:val="toc 1"/>
    <w:basedOn w:val="a2"/>
    <w:next w:val="a2"/>
    <w:autoRedefine/>
    <w:uiPriority w:val="39"/>
    <w:rsid w:val="00C941FD"/>
    <w:pPr>
      <w:tabs>
        <w:tab w:val="left" w:pos="420"/>
        <w:tab w:val="right" w:leader="dot" w:pos="7262"/>
      </w:tabs>
    </w:pPr>
    <w:rPr>
      <w:sz w:val="18"/>
    </w:rPr>
  </w:style>
  <w:style w:type="paragraph" w:customStyle="1" w:styleId="a1">
    <w:name w:val="规则说明"/>
    <w:basedOn w:val="a2"/>
    <w:rsid w:val="00BE605C"/>
    <w:pPr>
      <w:keepNext/>
      <w:keepLines/>
      <w:numPr>
        <w:numId w:val="6"/>
      </w:numPr>
      <w:spacing w:before="120" w:after="60"/>
      <w:outlineLvl w:val="1"/>
    </w:pPr>
    <w:rPr>
      <w:rFonts w:eastAsia="黑体"/>
      <w:sz w:val="24"/>
    </w:rPr>
  </w:style>
  <w:style w:type="paragraph" w:customStyle="1" w:styleId="30">
    <w:name w:val="规则说明3"/>
    <w:basedOn w:val="a1"/>
    <w:next w:val="a3"/>
    <w:rsid w:val="00BE605C"/>
    <w:pPr>
      <w:numPr>
        <w:ilvl w:val="2"/>
        <w:numId w:val="0"/>
      </w:numPr>
      <w:tabs>
        <w:tab w:val="num" w:pos="780"/>
      </w:tabs>
      <w:ind w:left="420"/>
      <w:outlineLvl w:val="2"/>
    </w:pPr>
  </w:style>
  <w:style w:type="character" w:customStyle="1" w:styleId="af2">
    <w:name w:val="本次增加文字"/>
    <w:rsid w:val="00BE605C"/>
    <w:rPr>
      <w:bdr w:val="none" w:sz="0" w:space="0" w:color="auto"/>
      <w:shd w:val="clear" w:color="auto" w:fill="FFFF00"/>
    </w:rPr>
  </w:style>
  <w:style w:type="paragraph" w:styleId="af3">
    <w:name w:val="Body Text Indent"/>
    <w:basedOn w:val="a2"/>
    <w:rsid w:val="00BE605C"/>
    <w:pPr>
      <w:ind w:left="360"/>
    </w:pPr>
    <w:rPr>
      <w:color w:val="FF0000"/>
      <w:sz w:val="18"/>
      <w:szCs w:val="24"/>
    </w:rPr>
  </w:style>
  <w:style w:type="character" w:styleId="af4">
    <w:name w:val="FollowedHyperlink"/>
    <w:rsid w:val="00BE605C"/>
    <w:rPr>
      <w:color w:val="800080"/>
      <w:u w:val="single"/>
    </w:rPr>
  </w:style>
  <w:style w:type="paragraph" w:styleId="af5">
    <w:name w:val="List"/>
    <w:basedOn w:val="a2"/>
    <w:rsid w:val="00BE605C"/>
    <w:pPr>
      <w:ind w:left="480" w:hanging="480"/>
      <w:jc w:val="left"/>
    </w:pPr>
    <w:rPr>
      <w:rFonts w:eastAsia="PMingLiU"/>
      <w:sz w:val="24"/>
      <w:lang w:eastAsia="zh-TW"/>
    </w:rPr>
  </w:style>
  <w:style w:type="paragraph" w:styleId="22">
    <w:name w:val="List 2"/>
    <w:basedOn w:val="a2"/>
    <w:rsid w:val="00BE605C"/>
    <w:pPr>
      <w:ind w:left="960" w:hanging="480"/>
      <w:jc w:val="left"/>
    </w:pPr>
    <w:rPr>
      <w:rFonts w:eastAsia="PMingLiU"/>
      <w:sz w:val="24"/>
      <w:lang w:eastAsia="zh-TW"/>
    </w:rPr>
  </w:style>
  <w:style w:type="table" w:styleId="af6">
    <w:name w:val="Table Grid"/>
    <w:basedOn w:val="a6"/>
    <w:rsid w:val="003009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">
    <w:name w:val="HTML Top of Form"/>
    <w:basedOn w:val="a2"/>
    <w:next w:val="a2"/>
    <w:hidden/>
    <w:rsid w:val="004660DF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style31">
    <w:name w:val="style31"/>
    <w:rsid w:val="004660DF"/>
    <w:rPr>
      <w:color w:val="333333"/>
      <w:sz w:val="18"/>
      <w:szCs w:val="18"/>
    </w:rPr>
  </w:style>
  <w:style w:type="paragraph" w:styleId="z-0">
    <w:name w:val="HTML Bottom of Form"/>
    <w:basedOn w:val="a2"/>
    <w:next w:val="a2"/>
    <w:hidden/>
    <w:rsid w:val="004660DF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styleId="af7">
    <w:name w:val="Strong"/>
    <w:uiPriority w:val="22"/>
    <w:qFormat/>
    <w:rsid w:val="004660DF"/>
    <w:rPr>
      <w:b/>
      <w:bCs/>
    </w:rPr>
  </w:style>
  <w:style w:type="character" w:customStyle="1" w:styleId="newstitle1">
    <w:name w:val="newstitle1"/>
    <w:rsid w:val="004660DF"/>
    <w:rPr>
      <w:b/>
      <w:bCs/>
      <w:strike w:val="0"/>
      <w:dstrike w:val="0"/>
      <w:color w:val="CC0000"/>
      <w:sz w:val="24"/>
      <w:szCs w:val="24"/>
      <w:u w:val="none"/>
      <w:effect w:val="none"/>
    </w:rPr>
  </w:style>
  <w:style w:type="character" w:styleId="af8">
    <w:name w:val="Intense Emphasis"/>
    <w:uiPriority w:val="21"/>
    <w:qFormat/>
    <w:rsid w:val="00905FFE"/>
    <w:rPr>
      <w:b/>
      <w:bCs/>
      <w:i/>
      <w:iCs/>
      <w:color w:val="4F81BD"/>
    </w:rPr>
  </w:style>
  <w:style w:type="character" w:styleId="af9">
    <w:name w:val="Subtle Emphasis"/>
    <w:uiPriority w:val="19"/>
    <w:qFormat/>
    <w:rsid w:val="00905FFE"/>
    <w:rPr>
      <w:i/>
      <w:iCs/>
      <w:color w:val="808080"/>
    </w:rPr>
  </w:style>
  <w:style w:type="paragraph" w:styleId="afa">
    <w:name w:val="No Spacing"/>
    <w:uiPriority w:val="1"/>
    <w:qFormat/>
    <w:rsid w:val="00905FFE"/>
    <w:pPr>
      <w:widowControl w:val="0"/>
      <w:jc w:val="both"/>
    </w:pPr>
    <w:rPr>
      <w:kern w:val="2"/>
      <w:sz w:val="21"/>
    </w:rPr>
  </w:style>
  <w:style w:type="character" w:customStyle="1" w:styleId="Char0">
    <w:name w:val="页脚 Char"/>
    <w:link w:val="a9"/>
    <w:uiPriority w:val="99"/>
    <w:rsid w:val="00DA4882"/>
    <w:rPr>
      <w:kern w:val="2"/>
      <w:sz w:val="18"/>
    </w:rPr>
  </w:style>
  <w:style w:type="paragraph" w:styleId="afb">
    <w:name w:val="Balloon Text"/>
    <w:basedOn w:val="a2"/>
    <w:link w:val="Char1"/>
    <w:rsid w:val="00DA4882"/>
    <w:rPr>
      <w:sz w:val="18"/>
      <w:szCs w:val="18"/>
    </w:rPr>
  </w:style>
  <w:style w:type="character" w:customStyle="1" w:styleId="Char1">
    <w:name w:val="批注框文本 Char"/>
    <w:link w:val="afb"/>
    <w:rsid w:val="00DA4882"/>
    <w:rPr>
      <w:kern w:val="2"/>
      <w:sz w:val="18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630B6F"/>
    <w:pPr>
      <w:keepNext/>
      <w:keepLines/>
      <w:widowControl/>
      <w:numPr>
        <w:numId w:val="0"/>
      </w:numPr>
      <w:shd w:val="clear" w:color="auto" w:fill="auto"/>
      <w:spacing w:before="480" w:line="276" w:lineRule="auto"/>
      <w:outlineLvl w:val="9"/>
    </w:pPr>
    <w:rPr>
      <w:rFonts w:ascii="Cambria" w:eastAsia="宋体" w:hAnsi="Cambria"/>
      <w:bCs/>
      <w:color w:val="365F91"/>
      <w:kern w:val="0"/>
      <w:szCs w:val="28"/>
    </w:rPr>
  </w:style>
  <w:style w:type="paragraph" w:styleId="23">
    <w:name w:val="toc 2"/>
    <w:basedOn w:val="a2"/>
    <w:next w:val="a2"/>
    <w:autoRedefine/>
    <w:uiPriority w:val="39"/>
    <w:rsid w:val="00C941FD"/>
    <w:pPr>
      <w:tabs>
        <w:tab w:val="right" w:leader="dot" w:pos="7928"/>
      </w:tabs>
      <w:ind w:leftChars="200" w:left="420"/>
    </w:pPr>
  </w:style>
  <w:style w:type="paragraph" w:styleId="afc">
    <w:name w:val="List Paragraph"/>
    <w:basedOn w:val="a2"/>
    <w:uiPriority w:val="34"/>
    <w:qFormat/>
    <w:rsid w:val="009814B3"/>
    <w:pPr>
      <w:ind w:firstLineChars="200" w:firstLine="420"/>
    </w:pPr>
    <w:rPr>
      <w:rFonts w:ascii="Calibri" w:hAnsi="Calibri"/>
      <w:szCs w:val="22"/>
    </w:rPr>
  </w:style>
  <w:style w:type="character" w:styleId="afd">
    <w:name w:val="annotation reference"/>
    <w:basedOn w:val="a5"/>
    <w:rsid w:val="009814B3"/>
    <w:rPr>
      <w:sz w:val="21"/>
      <w:szCs w:val="21"/>
    </w:rPr>
  </w:style>
  <w:style w:type="paragraph" w:styleId="afe">
    <w:name w:val="annotation text"/>
    <w:basedOn w:val="a2"/>
    <w:link w:val="Char2"/>
    <w:rsid w:val="009814B3"/>
    <w:pPr>
      <w:jc w:val="left"/>
    </w:pPr>
  </w:style>
  <w:style w:type="character" w:customStyle="1" w:styleId="Char2">
    <w:name w:val="批注文字 Char"/>
    <w:basedOn w:val="a5"/>
    <w:link w:val="afe"/>
    <w:rsid w:val="009814B3"/>
    <w:rPr>
      <w:kern w:val="2"/>
      <w:sz w:val="21"/>
    </w:rPr>
  </w:style>
  <w:style w:type="paragraph" w:styleId="aff">
    <w:name w:val="annotation subject"/>
    <w:basedOn w:val="afe"/>
    <w:next w:val="afe"/>
    <w:link w:val="Char3"/>
    <w:rsid w:val="009814B3"/>
    <w:rPr>
      <w:b/>
      <w:bCs/>
    </w:rPr>
  </w:style>
  <w:style w:type="character" w:customStyle="1" w:styleId="Char3">
    <w:name w:val="批注主题 Char"/>
    <w:basedOn w:val="Char2"/>
    <w:link w:val="aff"/>
    <w:rsid w:val="009814B3"/>
    <w:rPr>
      <w:b/>
      <w:bCs/>
      <w:kern w:val="2"/>
      <w:sz w:val="21"/>
    </w:rPr>
  </w:style>
  <w:style w:type="paragraph" w:styleId="31">
    <w:name w:val="toc 3"/>
    <w:basedOn w:val="a2"/>
    <w:next w:val="a2"/>
    <w:autoRedefine/>
    <w:uiPriority w:val="39"/>
    <w:rsid w:val="00BC4CBD"/>
    <w:pPr>
      <w:ind w:leftChars="400" w:left="840"/>
    </w:pPr>
  </w:style>
  <w:style w:type="paragraph" w:styleId="aff0">
    <w:name w:val="Document Map"/>
    <w:basedOn w:val="a2"/>
    <w:link w:val="Char4"/>
    <w:rsid w:val="00094C75"/>
    <w:rPr>
      <w:rFonts w:ascii="宋体"/>
      <w:sz w:val="18"/>
      <w:szCs w:val="18"/>
    </w:rPr>
  </w:style>
  <w:style w:type="character" w:customStyle="1" w:styleId="Char4">
    <w:name w:val="文档结构图 Char"/>
    <w:basedOn w:val="a5"/>
    <w:link w:val="aff0"/>
    <w:rsid w:val="00094C75"/>
    <w:rPr>
      <w:rFonts w:ascii="宋体"/>
      <w:kern w:val="2"/>
      <w:sz w:val="18"/>
      <w:szCs w:val="18"/>
    </w:rPr>
  </w:style>
  <w:style w:type="character" w:customStyle="1" w:styleId="1Char">
    <w:name w:val="标题 1 Char"/>
    <w:basedOn w:val="a5"/>
    <w:link w:val="1"/>
    <w:rsid w:val="00DC285D"/>
    <w:rPr>
      <w:rFonts w:ascii="Arial" w:eastAsia="黑体" w:hAnsi="Arial"/>
      <w:b/>
      <w:color w:val="FFFFFF"/>
      <w:kern w:val="44"/>
      <w:sz w:val="28"/>
      <w:shd w:val="clear" w:color="auto" w:fill="548DD4"/>
    </w:rPr>
  </w:style>
  <w:style w:type="character" w:customStyle="1" w:styleId="2Char">
    <w:name w:val="标题 2 Char"/>
    <w:basedOn w:val="a5"/>
    <w:link w:val="21"/>
    <w:rsid w:val="00DC285D"/>
    <w:rPr>
      <w:rFonts w:ascii="Arial" w:eastAsia="黑体" w:hAnsi="Arial"/>
      <w:kern w:val="2"/>
      <w:sz w:val="24"/>
    </w:rPr>
  </w:style>
  <w:style w:type="character" w:customStyle="1" w:styleId="Char">
    <w:name w:val="正文首行缩进 Char"/>
    <w:basedOn w:val="a5"/>
    <w:link w:val="a3"/>
    <w:rsid w:val="00DC285D"/>
    <w:rPr>
      <w:kern w:val="2"/>
      <w:sz w:val="21"/>
    </w:rPr>
  </w:style>
  <w:style w:type="paragraph" w:styleId="aff1">
    <w:name w:val="Normal (Web)"/>
    <w:basedOn w:val="a2"/>
    <w:uiPriority w:val="99"/>
    <w:unhideWhenUsed/>
    <w:rsid w:val="00AA0D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BE605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2"/>
    <w:next w:val="21"/>
    <w:link w:val="1Char"/>
    <w:qFormat/>
    <w:rsid w:val="00A77E47"/>
    <w:pPr>
      <w:numPr>
        <w:numId w:val="5"/>
      </w:numPr>
      <w:shd w:val="clear" w:color="auto" w:fill="548DD4"/>
      <w:spacing w:before="60" w:line="578" w:lineRule="auto"/>
      <w:jc w:val="left"/>
      <w:outlineLvl w:val="0"/>
    </w:pPr>
    <w:rPr>
      <w:rFonts w:ascii="Arial" w:eastAsia="黑体" w:hAnsi="Arial"/>
      <w:b/>
      <w:color w:val="FFFFFF"/>
      <w:kern w:val="44"/>
      <w:sz w:val="28"/>
    </w:rPr>
  </w:style>
  <w:style w:type="paragraph" w:styleId="21">
    <w:name w:val="heading 2"/>
    <w:basedOn w:val="a2"/>
    <w:next w:val="a3"/>
    <w:link w:val="2Char"/>
    <w:qFormat/>
    <w:rsid w:val="00905FFE"/>
    <w:pPr>
      <w:numPr>
        <w:ilvl w:val="1"/>
        <w:numId w:val="5"/>
      </w:numPr>
      <w:spacing w:before="60" w:line="415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2"/>
    <w:next w:val="a3"/>
    <w:qFormat/>
    <w:rsid w:val="00905FFE"/>
    <w:pPr>
      <w:numPr>
        <w:ilvl w:val="2"/>
        <w:numId w:val="5"/>
      </w:numPr>
      <w:spacing w:before="60" w:line="415" w:lineRule="auto"/>
      <w:outlineLvl w:val="2"/>
    </w:pPr>
    <w:rPr>
      <w:rFonts w:ascii="Arial" w:eastAsia="黑体" w:hAnsi="Arial"/>
      <w:sz w:val="24"/>
    </w:rPr>
  </w:style>
  <w:style w:type="paragraph" w:styleId="4">
    <w:name w:val="heading 4"/>
    <w:basedOn w:val="a2"/>
    <w:next w:val="a3"/>
    <w:qFormat/>
    <w:rsid w:val="00905FFE"/>
    <w:pPr>
      <w:numPr>
        <w:ilvl w:val="3"/>
        <w:numId w:val="5"/>
      </w:numPr>
      <w:spacing w:before="20" w:line="377" w:lineRule="auto"/>
      <w:outlineLvl w:val="3"/>
    </w:pPr>
    <w:rPr>
      <w:rFonts w:ascii="Arial" w:eastAsia="黑体" w:hAnsi="Arial"/>
    </w:rPr>
  </w:style>
  <w:style w:type="paragraph" w:styleId="5">
    <w:name w:val="heading 5"/>
    <w:basedOn w:val="a2"/>
    <w:next w:val="a4"/>
    <w:qFormat/>
    <w:rsid w:val="00905FFE"/>
    <w:pPr>
      <w:numPr>
        <w:ilvl w:val="4"/>
        <w:numId w:val="5"/>
      </w:numPr>
      <w:spacing w:before="280" w:after="290" w:line="377" w:lineRule="auto"/>
      <w:outlineLvl w:val="4"/>
    </w:pPr>
    <w:rPr>
      <w:b/>
      <w:sz w:val="28"/>
    </w:rPr>
  </w:style>
  <w:style w:type="paragraph" w:styleId="6">
    <w:name w:val="heading 6"/>
    <w:basedOn w:val="a2"/>
    <w:next w:val="a4"/>
    <w:qFormat/>
    <w:rsid w:val="00905FFE"/>
    <w:pPr>
      <w:numPr>
        <w:ilvl w:val="5"/>
        <w:numId w:val="5"/>
      </w:numPr>
      <w:spacing w:before="240" w:after="64" w:line="319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2"/>
    <w:next w:val="a4"/>
    <w:qFormat/>
    <w:rsid w:val="00905FFE"/>
    <w:pPr>
      <w:numPr>
        <w:ilvl w:val="6"/>
        <w:numId w:val="5"/>
      </w:numPr>
      <w:spacing w:before="240" w:after="64" w:line="319" w:lineRule="auto"/>
      <w:outlineLvl w:val="6"/>
    </w:pPr>
    <w:rPr>
      <w:b/>
      <w:sz w:val="24"/>
    </w:rPr>
  </w:style>
  <w:style w:type="paragraph" w:styleId="8">
    <w:name w:val="heading 8"/>
    <w:basedOn w:val="a2"/>
    <w:next w:val="a4"/>
    <w:qFormat/>
    <w:rsid w:val="00905FFE"/>
    <w:pPr>
      <w:numPr>
        <w:ilvl w:val="7"/>
        <w:numId w:val="5"/>
      </w:numPr>
      <w:spacing w:before="240" w:after="64" w:line="319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4"/>
    <w:qFormat/>
    <w:rsid w:val="00905FFE"/>
    <w:pPr>
      <w:numPr>
        <w:ilvl w:val="8"/>
        <w:numId w:val="5"/>
      </w:numPr>
      <w:spacing w:before="240" w:after="64" w:line="319" w:lineRule="auto"/>
      <w:outlineLvl w:val="8"/>
    </w:pPr>
    <w:rPr>
      <w:rFonts w:ascii="Arial" w:eastAsia="黑体" w:hAnsi="Aria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3">
    <w:name w:val="Body Text First Indent"/>
    <w:basedOn w:val="a8"/>
    <w:link w:val="Char"/>
    <w:rsid w:val="00BE605C"/>
    <w:pPr>
      <w:spacing w:after="60"/>
      <w:ind w:firstLine="420"/>
    </w:pPr>
  </w:style>
  <w:style w:type="paragraph" w:styleId="a8">
    <w:name w:val="Body Text"/>
    <w:basedOn w:val="a2"/>
    <w:rsid w:val="00BE605C"/>
    <w:pPr>
      <w:spacing w:after="120"/>
    </w:pPr>
  </w:style>
  <w:style w:type="paragraph" w:styleId="a4">
    <w:name w:val="Normal Indent"/>
    <w:basedOn w:val="a2"/>
    <w:rsid w:val="00BE605C"/>
    <w:pPr>
      <w:ind w:firstLine="420"/>
    </w:pPr>
  </w:style>
  <w:style w:type="paragraph" w:styleId="a9">
    <w:name w:val="footer"/>
    <w:basedOn w:val="a2"/>
    <w:link w:val="Char0"/>
    <w:uiPriority w:val="99"/>
    <w:rsid w:val="00BE605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a">
    <w:name w:val="page number"/>
    <w:basedOn w:val="a5"/>
    <w:rsid w:val="00BE605C"/>
  </w:style>
  <w:style w:type="paragraph" w:styleId="ab">
    <w:name w:val="header"/>
    <w:basedOn w:val="a2"/>
    <w:rsid w:val="00BE6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黑体"/>
      <w:sz w:val="18"/>
    </w:rPr>
  </w:style>
  <w:style w:type="paragraph" w:styleId="ac">
    <w:name w:val="caption"/>
    <w:basedOn w:val="a2"/>
    <w:next w:val="a3"/>
    <w:qFormat/>
    <w:rsid w:val="00BE605C"/>
    <w:pPr>
      <w:spacing w:before="152" w:after="160"/>
      <w:jc w:val="center"/>
    </w:pPr>
    <w:rPr>
      <w:rFonts w:ascii="Arial" w:eastAsia="黑体" w:hAnsi="Arial"/>
      <w:sz w:val="18"/>
    </w:rPr>
  </w:style>
  <w:style w:type="paragraph" w:customStyle="1" w:styleId="ad">
    <w:name w:val="表头"/>
    <w:basedOn w:val="a2"/>
    <w:rsid w:val="00BE605C"/>
    <w:pPr>
      <w:spacing w:before="60" w:after="60"/>
      <w:jc w:val="center"/>
    </w:pPr>
    <w:rPr>
      <w:sz w:val="18"/>
    </w:rPr>
  </w:style>
  <w:style w:type="paragraph" w:customStyle="1" w:styleId="ae">
    <w:name w:val="表格正文"/>
    <w:basedOn w:val="a2"/>
    <w:rsid w:val="00BE605C"/>
    <w:pPr>
      <w:spacing w:before="20" w:after="20"/>
    </w:pPr>
    <w:rPr>
      <w:sz w:val="18"/>
    </w:rPr>
  </w:style>
  <w:style w:type="paragraph" w:styleId="a">
    <w:name w:val="List Number"/>
    <w:basedOn w:val="a2"/>
    <w:rsid w:val="00BE605C"/>
    <w:pPr>
      <w:numPr>
        <w:numId w:val="1"/>
      </w:numPr>
    </w:pPr>
  </w:style>
  <w:style w:type="paragraph" w:styleId="a0">
    <w:name w:val="List Bullet"/>
    <w:basedOn w:val="a2"/>
    <w:autoRedefine/>
    <w:rsid w:val="00BE605C"/>
    <w:pPr>
      <w:numPr>
        <w:numId w:val="2"/>
      </w:numPr>
    </w:pPr>
  </w:style>
  <w:style w:type="paragraph" w:styleId="2">
    <w:name w:val="List Number 2"/>
    <w:basedOn w:val="a2"/>
    <w:rsid w:val="00BE605C"/>
    <w:pPr>
      <w:numPr>
        <w:numId w:val="3"/>
      </w:numPr>
    </w:pPr>
  </w:style>
  <w:style w:type="paragraph" w:styleId="20">
    <w:name w:val="List Bullet 2"/>
    <w:basedOn w:val="a2"/>
    <w:autoRedefine/>
    <w:rsid w:val="00BE605C"/>
    <w:pPr>
      <w:numPr>
        <w:numId w:val="4"/>
      </w:numPr>
    </w:pPr>
  </w:style>
  <w:style w:type="paragraph" w:styleId="af">
    <w:name w:val="Title"/>
    <w:basedOn w:val="a2"/>
    <w:qFormat/>
    <w:rsid w:val="00BE605C"/>
    <w:pPr>
      <w:spacing w:before="240" w:after="60"/>
      <w:jc w:val="center"/>
      <w:outlineLvl w:val="0"/>
    </w:pPr>
    <w:rPr>
      <w:rFonts w:ascii="Arial" w:eastAsia="黑体" w:hAnsi="Arial"/>
      <w:sz w:val="30"/>
    </w:rPr>
  </w:style>
  <w:style w:type="paragraph" w:customStyle="1" w:styleId="af0">
    <w:name w:val="小标题"/>
    <w:basedOn w:val="a2"/>
    <w:rsid w:val="00BE605C"/>
    <w:rPr>
      <w:rFonts w:eastAsia="黑体"/>
    </w:rPr>
  </w:style>
  <w:style w:type="character" w:styleId="af1">
    <w:name w:val="Hyperlink"/>
    <w:uiPriority w:val="99"/>
    <w:rsid w:val="00BE605C"/>
    <w:rPr>
      <w:color w:val="0000FF"/>
      <w:u w:val="single"/>
    </w:rPr>
  </w:style>
  <w:style w:type="paragraph" w:styleId="10">
    <w:name w:val="toc 1"/>
    <w:basedOn w:val="a2"/>
    <w:next w:val="a2"/>
    <w:autoRedefine/>
    <w:uiPriority w:val="39"/>
    <w:rsid w:val="00EF1347"/>
    <w:pPr>
      <w:tabs>
        <w:tab w:val="left" w:pos="420"/>
        <w:tab w:val="right" w:leader="dot" w:pos="7262"/>
      </w:tabs>
    </w:pPr>
    <w:rPr>
      <w:sz w:val="18"/>
    </w:rPr>
  </w:style>
  <w:style w:type="paragraph" w:customStyle="1" w:styleId="a1">
    <w:name w:val="规则说明"/>
    <w:basedOn w:val="a2"/>
    <w:rsid w:val="00BE605C"/>
    <w:pPr>
      <w:keepNext/>
      <w:keepLines/>
      <w:numPr>
        <w:numId w:val="6"/>
      </w:numPr>
      <w:spacing w:before="120" w:after="60"/>
      <w:outlineLvl w:val="1"/>
    </w:pPr>
    <w:rPr>
      <w:rFonts w:eastAsia="黑体"/>
      <w:sz w:val="24"/>
    </w:rPr>
  </w:style>
  <w:style w:type="paragraph" w:customStyle="1" w:styleId="30">
    <w:name w:val="规则说明3"/>
    <w:basedOn w:val="a1"/>
    <w:next w:val="a3"/>
    <w:rsid w:val="00BE605C"/>
    <w:pPr>
      <w:numPr>
        <w:ilvl w:val="2"/>
        <w:numId w:val="0"/>
      </w:numPr>
      <w:tabs>
        <w:tab w:val="num" w:pos="780"/>
      </w:tabs>
      <w:ind w:left="420"/>
      <w:outlineLvl w:val="2"/>
    </w:pPr>
  </w:style>
  <w:style w:type="character" w:customStyle="1" w:styleId="af2">
    <w:name w:val="本次增加文字"/>
    <w:rsid w:val="00BE605C"/>
    <w:rPr>
      <w:bdr w:val="none" w:sz="0" w:space="0" w:color="auto"/>
      <w:shd w:val="clear" w:color="auto" w:fill="FFFF00"/>
    </w:rPr>
  </w:style>
  <w:style w:type="paragraph" w:styleId="af3">
    <w:name w:val="Body Text Indent"/>
    <w:basedOn w:val="a2"/>
    <w:rsid w:val="00BE605C"/>
    <w:pPr>
      <w:ind w:left="360"/>
    </w:pPr>
    <w:rPr>
      <w:color w:val="FF0000"/>
      <w:sz w:val="18"/>
      <w:szCs w:val="24"/>
    </w:rPr>
  </w:style>
  <w:style w:type="character" w:styleId="af4">
    <w:name w:val="FollowedHyperlink"/>
    <w:rsid w:val="00BE605C"/>
    <w:rPr>
      <w:color w:val="800080"/>
      <w:u w:val="single"/>
    </w:rPr>
  </w:style>
  <w:style w:type="paragraph" w:styleId="af5">
    <w:name w:val="List"/>
    <w:basedOn w:val="a2"/>
    <w:rsid w:val="00BE605C"/>
    <w:pPr>
      <w:ind w:left="480" w:hanging="480"/>
      <w:jc w:val="left"/>
    </w:pPr>
    <w:rPr>
      <w:rFonts w:eastAsia="PMingLiU"/>
      <w:sz w:val="24"/>
      <w:lang w:eastAsia="zh-TW"/>
    </w:rPr>
  </w:style>
  <w:style w:type="paragraph" w:styleId="22">
    <w:name w:val="List 2"/>
    <w:basedOn w:val="a2"/>
    <w:rsid w:val="00BE605C"/>
    <w:pPr>
      <w:ind w:left="960" w:hanging="480"/>
      <w:jc w:val="left"/>
    </w:pPr>
    <w:rPr>
      <w:rFonts w:eastAsia="PMingLiU"/>
      <w:sz w:val="24"/>
      <w:lang w:eastAsia="zh-TW"/>
    </w:rPr>
  </w:style>
  <w:style w:type="table" w:styleId="af6">
    <w:name w:val="Table Grid"/>
    <w:basedOn w:val="a6"/>
    <w:rsid w:val="003009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">
    <w:name w:val="HTML Top of Form"/>
    <w:basedOn w:val="a2"/>
    <w:next w:val="a2"/>
    <w:hidden/>
    <w:rsid w:val="004660DF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style31">
    <w:name w:val="style31"/>
    <w:rsid w:val="004660DF"/>
    <w:rPr>
      <w:color w:val="333333"/>
      <w:sz w:val="18"/>
      <w:szCs w:val="18"/>
    </w:rPr>
  </w:style>
  <w:style w:type="paragraph" w:styleId="z-0">
    <w:name w:val="HTML Bottom of Form"/>
    <w:basedOn w:val="a2"/>
    <w:next w:val="a2"/>
    <w:hidden/>
    <w:rsid w:val="004660DF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styleId="af7">
    <w:name w:val="Strong"/>
    <w:qFormat/>
    <w:rsid w:val="004660DF"/>
    <w:rPr>
      <w:b/>
      <w:bCs/>
    </w:rPr>
  </w:style>
  <w:style w:type="character" w:customStyle="1" w:styleId="newstitle1">
    <w:name w:val="newstitle1"/>
    <w:rsid w:val="004660DF"/>
    <w:rPr>
      <w:b/>
      <w:bCs/>
      <w:strike w:val="0"/>
      <w:dstrike w:val="0"/>
      <w:color w:val="CC0000"/>
      <w:sz w:val="24"/>
      <w:szCs w:val="24"/>
      <w:u w:val="none"/>
      <w:effect w:val="none"/>
    </w:rPr>
  </w:style>
  <w:style w:type="character" w:styleId="af8">
    <w:name w:val="Intense Emphasis"/>
    <w:uiPriority w:val="21"/>
    <w:qFormat/>
    <w:rsid w:val="00905FFE"/>
    <w:rPr>
      <w:b/>
      <w:bCs/>
      <w:i/>
      <w:iCs/>
      <w:color w:val="4F81BD"/>
    </w:rPr>
  </w:style>
  <w:style w:type="character" w:styleId="af9">
    <w:name w:val="Subtle Emphasis"/>
    <w:uiPriority w:val="19"/>
    <w:qFormat/>
    <w:rsid w:val="00905FFE"/>
    <w:rPr>
      <w:i/>
      <w:iCs/>
      <w:color w:val="808080"/>
    </w:rPr>
  </w:style>
  <w:style w:type="paragraph" w:styleId="afa">
    <w:name w:val="No Spacing"/>
    <w:uiPriority w:val="1"/>
    <w:qFormat/>
    <w:rsid w:val="00905FFE"/>
    <w:pPr>
      <w:widowControl w:val="0"/>
      <w:jc w:val="both"/>
    </w:pPr>
    <w:rPr>
      <w:kern w:val="2"/>
      <w:sz w:val="21"/>
    </w:rPr>
  </w:style>
  <w:style w:type="character" w:customStyle="1" w:styleId="Char0">
    <w:name w:val="页脚 Char"/>
    <w:link w:val="a9"/>
    <w:uiPriority w:val="99"/>
    <w:rsid w:val="00DA4882"/>
    <w:rPr>
      <w:kern w:val="2"/>
      <w:sz w:val="18"/>
    </w:rPr>
  </w:style>
  <w:style w:type="paragraph" w:styleId="afb">
    <w:name w:val="Balloon Text"/>
    <w:basedOn w:val="a2"/>
    <w:link w:val="Char1"/>
    <w:rsid w:val="00DA4882"/>
    <w:rPr>
      <w:sz w:val="18"/>
      <w:szCs w:val="18"/>
    </w:rPr>
  </w:style>
  <w:style w:type="character" w:customStyle="1" w:styleId="Char1">
    <w:name w:val="批注框文本 Char"/>
    <w:link w:val="afb"/>
    <w:rsid w:val="00DA4882"/>
    <w:rPr>
      <w:kern w:val="2"/>
      <w:sz w:val="18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630B6F"/>
    <w:pPr>
      <w:keepNext/>
      <w:keepLines/>
      <w:widowControl/>
      <w:numPr>
        <w:numId w:val="0"/>
      </w:numPr>
      <w:shd w:val="clear" w:color="auto" w:fill="auto"/>
      <w:spacing w:before="480" w:line="276" w:lineRule="auto"/>
      <w:outlineLvl w:val="9"/>
    </w:pPr>
    <w:rPr>
      <w:rFonts w:ascii="Cambria" w:eastAsia="宋体" w:hAnsi="Cambria"/>
      <w:bCs/>
      <w:color w:val="365F91"/>
      <w:kern w:val="0"/>
      <w:szCs w:val="28"/>
    </w:rPr>
  </w:style>
  <w:style w:type="paragraph" w:styleId="23">
    <w:name w:val="toc 2"/>
    <w:basedOn w:val="a2"/>
    <w:next w:val="a2"/>
    <w:autoRedefine/>
    <w:uiPriority w:val="39"/>
    <w:rsid w:val="00630B6F"/>
    <w:pPr>
      <w:ind w:leftChars="200" w:left="420"/>
    </w:pPr>
  </w:style>
  <w:style w:type="paragraph" w:styleId="afc">
    <w:name w:val="List Paragraph"/>
    <w:basedOn w:val="a2"/>
    <w:uiPriority w:val="34"/>
    <w:qFormat/>
    <w:rsid w:val="009814B3"/>
    <w:pPr>
      <w:ind w:firstLineChars="200" w:firstLine="420"/>
    </w:pPr>
    <w:rPr>
      <w:rFonts w:ascii="Calibri" w:hAnsi="Calibri"/>
      <w:szCs w:val="22"/>
    </w:rPr>
  </w:style>
  <w:style w:type="character" w:styleId="afd">
    <w:name w:val="annotation reference"/>
    <w:basedOn w:val="a5"/>
    <w:rsid w:val="009814B3"/>
    <w:rPr>
      <w:sz w:val="21"/>
      <w:szCs w:val="21"/>
    </w:rPr>
  </w:style>
  <w:style w:type="paragraph" w:styleId="afe">
    <w:name w:val="annotation text"/>
    <w:basedOn w:val="a2"/>
    <w:link w:val="Char2"/>
    <w:rsid w:val="009814B3"/>
    <w:pPr>
      <w:jc w:val="left"/>
    </w:pPr>
  </w:style>
  <w:style w:type="character" w:customStyle="1" w:styleId="Char2">
    <w:name w:val="批注文字 Char"/>
    <w:basedOn w:val="a5"/>
    <w:link w:val="afe"/>
    <w:rsid w:val="009814B3"/>
    <w:rPr>
      <w:kern w:val="2"/>
      <w:sz w:val="21"/>
    </w:rPr>
  </w:style>
  <w:style w:type="paragraph" w:styleId="aff">
    <w:name w:val="annotation subject"/>
    <w:basedOn w:val="afe"/>
    <w:next w:val="afe"/>
    <w:link w:val="Char3"/>
    <w:rsid w:val="009814B3"/>
    <w:rPr>
      <w:b/>
      <w:bCs/>
    </w:rPr>
  </w:style>
  <w:style w:type="character" w:customStyle="1" w:styleId="Char3">
    <w:name w:val="批注主题 Char"/>
    <w:basedOn w:val="Char2"/>
    <w:link w:val="aff"/>
    <w:rsid w:val="009814B3"/>
    <w:rPr>
      <w:b/>
      <w:bCs/>
      <w:kern w:val="2"/>
      <w:sz w:val="21"/>
    </w:rPr>
  </w:style>
  <w:style w:type="paragraph" w:styleId="31">
    <w:name w:val="toc 3"/>
    <w:basedOn w:val="a2"/>
    <w:next w:val="a2"/>
    <w:autoRedefine/>
    <w:uiPriority w:val="39"/>
    <w:rsid w:val="00BC4CBD"/>
    <w:pPr>
      <w:ind w:leftChars="400" w:left="840"/>
    </w:pPr>
  </w:style>
  <w:style w:type="paragraph" w:styleId="aff0">
    <w:name w:val="Document Map"/>
    <w:basedOn w:val="a2"/>
    <w:link w:val="Char4"/>
    <w:rsid w:val="00094C75"/>
    <w:rPr>
      <w:rFonts w:ascii="宋体"/>
      <w:sz w:val="18"/>
      <w:szCs w:val="18"/>
    </w:rPr>
  </w:style>
  <w:style w:type="character" w:customStyle="1" w:styleId="Char4">
    <w:name w:val="文档结构图 Char"/>
    <w:basedOn w:val="a5"/>
    <w:link w:val="aff0"/>
    <w:rsid w:val="00094C75"/>
    <w:rPr>
      <w:rFonts w:ascii="宋体"/>
      <w:kern w:val="2"/>
      <w:sz w:val="18"/>
      <w:szCs w:val="18"/>
    </w:rPr>
  </w:style>
  <w:style w:type="character" w:customStyle="1" w:styleId="1Char">
    <w:name w:val="标题 1 Char"/>
    <w:basedOn w:val="a5"/>
    <w:link w:val="1"/>
    <w:rsid w:val="00DC285D"/>
    <w:rPr>
      <w:rFonts w:ascii="Arial" w:eastAsia="黑体" w:hAnsi="Arial"/>
      <w:b/>
      <w:color w:val="FFFFFF"/>
      <w:kern w:val="44"/>
      <w:sz w:val="28"/>
      <w:shd w:val="clear" w:color="auto" w:fill="548DD4"/>
    </w:rPr>
  </w:style>
  <w:style w:type="character" w:customStyle="1" w:styleId="2Char">
    <w:name w:val="标题 2 Char"/>
    <w:basedOn w:val="a5"/>
    <w:link w:val="21"/>
    <w:rsid w:val="00DC285D"/>
    <w:rPr>
      <w:rFonts w:ascii="Arial" w:eastAsia="黑体" w:hAnsi="Arial"/>
      <w:kern w:val="2"/>
      <w:sz w:val="24"/>
    </w:rPr>
  </w:style>
  <w:style w:type="character" w:customStyle="1" w:styleId="Char">
    <w:name w:val="正文首行缩进 Char"/>
    <w:basedOn w:val="a5"/>
    <w:link w:val="a3"/>
    <w:rsid w:val="00DC285D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Desktop\&#31616;&#21333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E4143-C758-462E-AC79-FCB695F08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简单文档</Template>
  <TotalTime>1516</TotalTime>
  <Pages>4</Pages>
  <Words>119</Words>
  <Characters>684</Characters>
  <Application>Microsoft Office Word</Application>
  <DocSecurity>0</DocSecurity>
  <Lines>5</Lines>
  <Paragraphs>1</Paragraphs>
  <ScaleCrop>false</ScaleCrop>
  <Company>the9.com</Company>
  <LinksUpToDate>false</LinksUpToDate>
  <CharactersWithSpaces>802</CharactersWithSpaces>
  <SharedDoc>false</SharedDoc>
  <HLinks>
    <vt:vector size="60" baseType="variant">
      <vt:variant>
        <vt:i4>1310782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_Toc388022790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_Toc388022789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_Toc388022788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_Toc388022787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_Toc388022786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_Toc388022785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_Toc388022784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_Toc388022783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_Toc388022782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_Toc388022781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第九城市</dc:title>
  <dc:creator>jianhua Zhu</dc:creator>
  <cp:lastModifiedBy>jin shi yu</cp:lastModifiedBy>
  <cp:revision>64</cp:revision>
  <cp:lastPrinted>2002-10-18T06:15:00Z</cp:lastPrinted>
  <dcterms:created xsi:type="dcterms:W3CDTF">2014-11-04T05:39:00Z</dcterms:created>
  <dcterms:modified xsi:type="dcterms:W3CDTF">2016-09-27T03:17:00Z</dcterms:modified>
</cp:coreProperties>
</file>