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314" w:rsidRDefault="00745314" w:rsidP="00E45381"/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策划</w:t>
      </w:r>
    </w:p>
    <w:p w:rsidR="00DC285D" w:rsidRDefault="005F6EED" w:rsidP="00DC285D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牛牛机器人&amp;房间配置说明</w:t>
      </w:r>
    </w:p>
    <w:p w:rsidR="005F6EED" w:rsidRPr="005F6EED" w:rsidRDefault="005F6EE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Pr="00756F2D" w:rsidRDefault="00DC285D" w:rsidP="00DC285D">
      <w:pPr>
        <w:jc w:val="center"/>
        <w:rPr>
          <w:rFonts w:ascii="黑体" w:eastAsia="黑体"/>
          <w:sz w:val="30"/>
          <w:szCs w:val="30"/>
        </w:rPr>
      </w:pPr>
    </w:p>
    <w:p w:rsidR="00DC285D" w:rsidRDefault="00DC285D" w:rsidP="00DC285D"/>
    <w:p w:rsidR="00DC285D" w:rsidRDefault="00DC285D" w:rsidP="00DC285D">
      <w:r>
        <w:rPr>
          <w:szCs w:val="18"/>
        </w:rPr>
        <w:br w:type="page"/>
      </w:r>
    </w:p>
    <w:p w:rsidR="00DC285D" w:rsidRDefault="00DC285D" w:rsidP="00DC285D">
      <w:pPr>
        <w:pStyle w:val="TOC"/>
      </w:pPr>
      <w:r>
        <w:rPr>
          <w:lang w:val="zh-CN"/>
        </w:rPr>
        <w:lastRenderedPageBreak/>
        <w:t>目录</w:t>
      </w:r>
    </w:p>
    <w:p w:rsidR="00C83A70" w:rsidRDefault="004543C6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4543C6">
        <w:fldChar w:fldCharType="begin"/>
      </w:r>
      <w:r w:rsidR="00DC285D">
        <w:instrText xml:space="preserve"> TOC \o "1-3" \h \z \u </w:instrText>
      </w:r>
      <w:r w:rsidRPr="004543C6">
        <w:fldChar w:fldCharType="separate"/>
      </w:r>
      <w:hyperlink w:anchor="_Toc458819023" w:history="1">
        <w:r w:rsidR="00C83A70" w:rsidRPr="00B33DDB">
          <w:rPr>
            <w:rStyle w:val="af1"/>
            <w:rFonts w:hint="eastAsia"/>
            <w:noProof/>
          </w:rPr>
          <w:t>一</w:t>
        </w:r>
        <w:r w:rsidR="00C83A7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83A70" w:rsidRPr="00B33DDB">
          <w:rPr>
            <w:rStyle w:val="af1"/>
            <w:rFonts w:hint="eastAsia"/>
            <w:noProof/>
          </w:rPr>
          <w:t>设计说明</w:t>
        </w:r>
        <w:r w:rsidR="00C83A70">
          <w:rPr>
            <w:noProof/>
            <w:webHidden/>
          </w:rPr>
          <w:tab/>
        </w:r>
        <w:r w:rsidR="00C83A70">
          <w:rPr>
            <w:noProof/>
            <w:webHidden/>
          </w:rPr>
          <w:fldChar w:fldCharType="begin"/>
        </w:r>
        <w:r w:rsidR="00C83A70">
          <w:rPr>
            <w:noProof/>
            <w:webHidden/>
          </w:rPr>
          <w:instrText xml:space="preserve"> PAGEREF _Toc458819023 \h </w:instrText>
        </w:r>
        <w:r w:rsidR="00C83A70">
          <w:rPr>
            <w:noProof/>
            <w:webHidden/>
          </w:rPr>
        </w:r>
        <w:r w:rsidR="00C83A70">
          <w:rPr>
            <w:noProof/>
            <w:webHidden/>
          </w:rPr>
          <w:fldChar w:fldCharType="separate"/>
        </w:r>
        <w:r w:rsidR="00C83A70">
          <w:rPr>
            <w:noProof/>
            <w:webHidden/>
          </w:rPr>
          <w:t>3</w:t>
        </w:r>
        <w:r w:rsidR="00C83A70">
          <w:rPr>
            <w:noProof/>
            <w:webHidden/>
          </w:rPr>
          <w:fldChar w:fldCharType="end"/>
        </w:r>
      </w:hyperlink>
    </w:p>
    <w:p w:rsidR="00C83A70" w:rsidRDefault="00C83A70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8819024" w:history="1">
        <w:r w:rsidRPr="00B33DDB">
          <w:rPr>
            <w:rStyle w:val="af1"/>
            <w:rFonts w:hint="eastAsia"/>
            <w:noProof/>
          </w:rPr>
          <w:t>二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33DDB">
          <w:rPr>
            <w:rStyle w:val="af1"/>
            <w:rFonts w:hint="eastAsia"/>
            <w:noProof/>
          </w:rPr>
          <w:t>牛牛机器人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_Toc458819024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3A70" w:rsidRDefault="00C83A70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458819025" w:history="1">
        <w:r w:rsidRPr="00B33DDB">
          <w:rPr>
            <w:rStyle w:val="af1"/>
            <w:rFonts w:ascii="黑体"/>
            <w:noProof/>
          </w:rPr>
          <w:t>2.1</w:t>
        </w:r>
        <w:r w:rsidRPr="00B33DDB">
          <w:rPr>
            <w:rStyle w:val="af1"/>
            <w:rFonts w:hint="eastAsia"/>
            <w:noProof/>
          </w:rPr>
          <w:t xml:space="preserve"> </w:t>
        </w:r>
        <w:r w:rsidRPr="00B33DDB">
          <w:rPr>
            <w:rStyle w:val="af1"/>
            <w:rFonts w:hint="eastAsia"/>
            <w:noProof/>
          </w:rPr>
          <w:t>机器人说明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_Toc458819025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3A70" w:rsidRDefault="00C83A70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458819026" w:history="1">
        <w:r w:rsidRPr="00B33DDB">
          <w:rPr>
            <w:rStyle w:val="af1"/>
            <w:rFonts w:ascii="黑体"/>
            <w:noProof/>
          </w:rPr>
          <w:t>2.2</w:t>
        </w:r>
        <w:r w:rsidRPr="00B33DDB">
          <w:rPr>
            <w:rStyle w:val="af1"/>
            <w:rFonts w:hint="eastAsia"/>
            <w:noProof/>
          </w:rPr>
          <w:t xml:space="preserve"> </w:t>
        </w:r>
        <w:r w:rsidRPr="00B33DDB">
          <w:rPr>
            <w:rStyle w:val="af1"/>
            <w:rFonts w:hint="eastAsia"/>
            <w:noProof/>
          </w:rPr>
          <w:t>逻辑图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_Toc458819026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3A70" w:rsidRDefault="00C83A70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8819027" w:history="1">
        <w:r w:rsidRPr="00B33DDB">
          <w:rPr>
            <w:rStyle w:val="af1"/>
            <w:rFonts w:hint="eastAsia"/>
            <w:noProof/>
          </w:rPr>
          <w:t>三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33DDB">
          <w:rPr>
            <w:rStyle w:val="af1"/>
            <w:rFonts w:hint="eastAsia"/>
            <w:noProof/>
          </w:rPr>
          <w:t>房间配置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_Toc458819027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3A70" w:rsidRDefault="00C83A70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458819028" w:history="1">
        <w:r w:rsidRPr="00B33DDB">
          <w:rPr>
            <w:rStyle w:val="af1"/>
            <w:rFonts w:ascii="黑体"/>
            <w:noProof/>
          </w:rPr>
          <w:t>3.1</w:t>
        </w:r>
        <w:r w:rsidRPr="00B33DDB">
          <w:rPr>
            <w:rStyle w:val="af1"/>
            <w:rFonts w:hint="eastAsia"/>
            <w:noProof/>
          </w:rPr>
          <w:t xml:space="preserve"> </w:t>
        </w:r>
        <w:r w:rsidRPr="00B33DDB">
          <w:rPr>
            <w:rStyle w:val="af1"/>
            <w:rFonts w:hint="eastAsia"/>
            <w:noProof/>
          </w:rPr>
          <w:t>房间配置说明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_Toc458819028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285D" w:rsidRDefault="004543C6" w:rsidP="00DC285D">
      <w:r>
        <w:fldChar w:fldCharType="end"/>
      </w:r>
    </w:p>
    <w:p w:rsidR="00DC285D" w:rsidRDefault="00DC285D" w:rsidP="00DC285D">
      <w:r>
        <w:br w:type="page"/>
      </w:r>
    </w:p>
    <w:p w:rsidR="009E29B1" w:rsidRDefault="007A63BE" w:rsidP="007A63BE">
      <w:pPr>
        <w:pStyle w:val="1"/>
      </w:pPr>
      <w:bookmarkStart w:id="0" w:name="_Toc458819023"/>
      <w:r>
        <w:rPr>
          <w:rFonts w:hint="eastAsia"/>
        </w:rPr>
        <w:lastRenderedPageBreak/>
        <w:t>设计说明</w:t>
      </w:r>
      <w:bookmarkEnd w:id="0"/>
    </w:p>
    <w:p w:rsidR="00F97329" w:rsidRPr="00FA02E6" w:rsidRDefault="007A63BE" w:rsidP="007B1760">
      <w:pPr>
        <w:pStyle w:val="a3"/>
        <w:numPr>
          <w:ilvl w:val="0"/>
          <w:numId w:val="7"/>
        </w:numPr>
        <w:rPr>
          <w:rFonts w:ascii="微软雅黑" w:eastAsia="微软雅黑" w:hAnsi="微软雅黑"/>
          <w:sz w:val="18"/>
          <w:szCs w:val="18"/>
        </w:rPr>
      </w:pPr>
      <w:r w:rsidRPr="00FA02E6">
        <w:rPr>
          <w:rFonts w:ascii="微软雅黑" w:eastAsia="微软雅黑" w:hAnsi="微软雅黑" w:hint="eastAsia"/>
          <w:sz w:val="18"/>
          <w:szCs w:val="18"/>
        </w:rPr>
        <w:t>当前文档主要讲述，</w:t>
      </w:r>
      <w:r w:rsidR="00F97329" w:rsidRPr="00FA02E6">
        <w:rPr>
          <w:rFonts w:ascii="微软雅黑" w:eastAsia="微软雅黑" w:hAnsi="微软雅黑" w:hint="eastAsia"/>
          <w:sz w:val="18"/>
          <w:szCs w:val="18"/>
        </w:rPr>
        <w:t>如下：</w:t>
      </w:r>
    </w:p>
    <w:p w:rsidR="00F97329" w:rsidRPr="00FA02E6" w:rsidRDefault="005F6EED" w:rsidP="007B1760">
      <w:pPr>
        <w:pStyle w:val="a3"/>
        <w:numPr>
          <w:ilvl w:val="1"/>
          <w:numId w:val="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牛牛机器人相关配置说明</w:t>
      </w:r>
    </w:p>
    <w:p w:rsidR="007A63BE" w:rsidRPr="00FA02E6" w:rsidRDefault="005F6EED" w:rsidP="007B1760">
      <w:pPr>
        <w:pStyle w:val="a3"/>
        <w:numPr>
          <w:ilvl w:val="1"/>
          <w:numId w:val="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房间配置表格说明</w:t>
      </w:r>
    </w:p>
    <w:p w:rsidR="00F97329" w:rsidRDefault="001248C9" w:rsidP="004E3A19">
      <w:pPr>
        <w:pStyle w:val="1"/>
      </w:pPr>
      <w:bookmarkStart w:id="1" w:name="_Toc458819024"/>
      <w:r>
        <w:rPr>
          <w:rFonts w:hint="eastAsia"/>
        </w:rPr>
        <w:t>牛牛机器人</w:t>
      </w:r>
      <w:bookmarkEnd w:id="1"/>
    </w:p>
    <w:p w:rsidR="00CC1052" w:rsidRDefault="001248C9" w:rsidP="00CC1052">
      <w:pPr>
        <w:pStyle w:val="21"/>
      </w:pPr>
      <w:bookmarkStart w:id="2" w:name="_Toc458819025"/>
      <w:r>
        <w:rPr>
          <w:rFonts w:hint="eastAsia"/>
        </w:rPr>
        <w:t>机器人说明</w:t>
      </w:r>
      <w:bookmarkEnd w:id="2"/>
      <w:r>
        <w:rPr>
          <w:rFonts w:hint="eastAsia"/>
        </w:rPr>
        <w:t xml:space="preserve"> </w:t>
      </w:r>
    </w:p>
    <w:p w:rsidR="001248C9" w:rsidRDefault="001248C9" w:rsidP="001248C9">
      <w:pPr>
        <w:pStyle w:val="afc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838A6">
        <w:rPr>
          <w:rFonts w:ascii="微软雅黑" w:eastAsia="微软雅黑" w:hAnsi="微软雅黑" w:hint="eastAsia"/>
          <w:sz w:val="18"/>
          <w:szCs w:val="18"/>
        </w:rPr>
        <w:t>当前如</w:t>
      </w:r>
      <w:r>
        <w:rPr>
          <w:rFonts w:ascii="微软雅黑" w:eastAsia="微软雅黑" w:hAnsi="微软雅黑" w:hint="eastAsia"/>
          <w:sz w:val="18"/>
          <w:szCs w:val="18"/>
        </w:rPr>
        <w:t>房间内</w:t>
      </w:r>
      <w:r w:rsidRPr="00431FBC">
        <w:rPr>
          <w:rFonts w:ascii="微软雅黑" w:eastAsia="微软雅黑" w:hAnsi="微软雅黑" w:hint="eastAsia"/>
          <w:color w:val="FF0000"/>
          <w:sz w:val="18"/>
          <w:szCs w:val="18"/>
        </w:rPr>
        <w:t>坐庄机器人</w:t>
      </w:r>
      <w:r w:rsidRPr="00F838A6">
        <w:rPr>
          <w:rFonts w:ascii="微软雅黑" w:eastAsia="微软雅黑" w:hAnsi="微软雅黑" w:hint="eastAsia"/>
          <w:sz w:val="18"/>
          <w:szCs w:val="18"/>
        </w:rPr>
        <w:t>身上金币数少于</w:t>
      </w:r>
      <w:r w:rsidRPr="00035EE7">
        <w:rPr>
          <w:rFonts w:ascii="微软雅黑" w:eastAsia="微软雅黑" w:hAnsi="微软雅黑" w:hint="eastAsia"/>
          <w:color w:val="FF0000"/>
          <w:sz w:val="18"/>
          <w:szCs w:val="18"/>
        </w:rPr>
        <w:t>[最小值]</w:t>
      </w:r>
      <w:r>
        <w:rPr>
          <w:rFonts w:ascii="微软雅黑" w:eastAsia="微软雅黑" w:hAnsi="微软雅黑" w:hint="eastAsia"/>
          <w:sz w:val="18"/>
          <w:szCs w:val="18"/>
        </w:rPr>
        <w:t>时</w:t>
      </w:r>
      <w:r w:rsidRPr="00F838A6">
        <w:rPr>
          <w:rFonts w:ascii="微软雅黑" w:eastAsia="微软雅黑" w:hAnsi="微软雅黑" w:hint="eastAsia"/>
          <w:sz w:val="18"/>
          <w:szCs w:val="18"/>
        </w:rPr>
        <w:t>，开始作弊</w:t>
      </w:r>
    </w:p>
    <w:p w:rsidR="001248C9" w:rsidRDefault="001248C9" w:rsidP="001248C9">
      <w:pPr>
        <w:pStyle w:val="afc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系统将优先抽取可组成最低牛1以上的牌型，抽取结束后开始发放玩家手牌，玩家手牌将低于机器人手牌</w:t>
      </w:r>
    </w:p>
    <w:p w:rsidR="001248C9" w:rsidRDefault="001248C9" w:rsidP="001248C9">
      <w:pPr>
        <w:pStyle w:val="afc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直到当前机器人金币数回复设定额度，当前值可在后台手动调整</w:t>
      </w:r>
    </w:p>
    <w:p w:rsidR="001248C9" w:rsidRDefault="001248C9" w:rsidP="001248C9">
      <w:pPr>
        <w:pStyle w:val="afc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当前如玩家在当前房间内输出金币数达到机器人</w:t>
      </w:r>
      <w:r w:rsidRPr="00035EE7">
        <w:rPr>
          <w:rFonts w:ascii="微软雅黑" w:eastAsia="微软雅黑" w:hAnsi="微软雅黑" w:hint="eastAsia"/>
          <w:color w:val="FF0000"/>
          <w:sz w:val="18"/>
          <w:szCs w:val="18"/>
        </w:rPr>
        <w:t>[最大值]</w:t>
      </w:r>
      <w:r>
        <w:rPr>
          <w:rFonts w:ascii="微软雅黑" w:eastAsia="微软雅黑" w:hAnsi="微软雅黑" w:hint="eastAsia"/>
          <w:sz w:val="18"/>
          <w:szCs w:val="18"/>
        </w:rPr>
        <w:t>时，开始放分</w:t>
      </w:r>
    </w:p>
    <w:p w:rsidR="001248C9" w:rsidRDefault="001248C9" w:rsidP="001248C9">
      <w:pPr>
        <w:pStyle w:val="afc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机器人手牌将概率小于玩家手牌，当机器输出金币达到正常值后，将停止放出金币</w:t>
      </w:r>
    </w:p>
    <w:p w:rsidR="001248C9" w:rsidRDefault="001248C9" w:rsidP="001248C9">
      <w:pPr>
        <w:pStyle w:val="afc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当前机器人的最大、最小值可通过后台进行调节</w:t>
      </w:r>
    </w:p>
    <w:p w:rsidR="001248C9" w:rsidRDefault="001248C9" w:rsidP="001248C9">
      <w:pPr>
        <w:pStyle w:val="afc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每3小时，将重置机器人身上携带的金币，恢复到默认值</w:t>
      </w:r>
    </w:p>
    <w:p w:rsidR="001248C9" w:rsidRPr="00204543" w:rsidRDefault="001248C9" w:rsidP="001248C9">
      <w:pPr>
        <w:pStyle w:val="afc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不同房间内，需配置不同机器人，机器人具有唯一性</w:t>
      </w:r>
    </w:p>
    <w:p w:rsidR="001248C9" w:rsidRDefault="001248C9" w:rsidP="001248C9">
      <w:pPr>
        <w:pStyle w:val="21"/>
      </w:pPr>
      <w:bookmarkStart w:id="3" w:name="_Toc458819026"/>
      <w:r>
        <w:rPr>
          <w:rFonts w:hint="eastAsia"/>
        </w:rPr>
        <w:t>逻辑图</w:t>
      </w:r>
      <w:bookmarkEnd w:id="3"/>
    </w:p>
    <w:p w:rsidR="001248C9" w:rsidRDefault="008A6AA9" w:rsidP="008A6AA9">
      <w:pPr>
        <w:pStyle w:val="a3"/>
        <w:ind w:left="846" w:firstLine="0"/>
        <w:rPr>
          <w:rFonts w:ascii="微软雅黑" w:eastAsia="微软雅黑" w:hAnsi="微软雅黑" w:hint="eastAsia"/>
          <w:sz w:val="18"/>
          <w:szCs w:val="18"/>
        </w:rPr>
      </w:pPr>
      <w:r>
        <w:object w:dxaOrig="12919" w:dyaOrig="7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221.65pt" o:ole="">
            <v:imagedata r:id="rId8" o:title=""/>
          </v:shape>
          <o:OLEObject Type="Embed" ProgID="Visio.Drawing.11" ShapeID="_x0000_i1025" DrawAspect="Content" ObjectID="_1532560857" r:id="rId9"/>
        </w:object>
      </w:r>
    </w:p>
    <w:p w:rsidR="001248C9" w:rsidRDefault="001248C9" w:rsidP="001248C9">
      <w:pPr>
        <w:pStyle w:val="1"/>
        <w:rPr>
          <w:rFonts w:hint="eastAsia"/>
        </w:rPr>
      </w:pPr>
      <w:bookmarkStart w:id="4" w:name="_Toc458819027"/>
      <w:r>
        <w:rPr>
          <w:rFonts w:hint="eastAsia"/>
        </w:rPr>
        <w:t>房间配置</w:t>
      </w:r>
      <w:bookmarkEnd w:id="4"/>
    </w:p>
    <w:p w:rsidR="001248C9" w:rsidRDefault="001248C9" w:rsidP="001248C9">
      <w:pPr>
        <w:pStyle w:val="21"/>
        <w:rPr>
          <w:rFonts w:hint="eastAsia"/>
        </w:rPr>
      </w:pPr>
      <w:bookmarkStart w:id="5" w:name="_Toc458819028"/>
      <w:r>
        <w:rPr>
          <w:rFonts w:hint="eastAsia"/>
        </w:rPr>
        <w:t>房间配置说明</w:t>
      </w:r>
      <w:bookmarkEnd w:id="5"/>
    </w:p>
    <w:p w:rsidR="001248C9" w:rsidRPr="001248C9" w:rsidRDefault="001248C9" w:rsidP="00AB6C29">
      <w:pPr>
        <w:pStyle w:val="a3"/>
        <w:numPr>
          <w:ilvl w:val="0"/>
          <w:numId w:val="22"/>
        </w:numPr>
        <w:rPr>
          <w:rFonts w:ascii="微软雅黑" w:eastAsia="微软雅黑" w:hAnsi="微软雅黑" w:hint="eastAsia"/>
          <w:sz w:val="18"/>
          <w:szCs w:val="18"/>
        </w:rPr>
      </w:pPr>
      <w:r w:rsidRPr="001248C9">
        <w:rPr>
          <w:rFonts w:ascii="微软雅黑" w:eastAsia="微软雅黑" w:hAnsi="微软雅黑" w:hint="eastAsia"/>
          <w:sz w:val="18"/>
          <w:szCs w:val="18"/>
        </w:rPr>
        <w:t xml:space="preserve">当前房间配置读取当前配置表 </w:t>
      </w:r>
    </w:p>
    <w:tbl>
      <w:tblPr>
        <w:tblW w:w="6660" w:type="dxa"/>
        <w:tblInd w:w="95" w:type="dxa"/>
        <w:tblLook w:val="04A0"/>
      </w:tblPr>
      <w:tblGrid>
        <w:gridCol w:w="1080"/>
        <w:gridCol w:w="1360"/>
        <w:gridCol w:w="2860"/>
        <w:gridCol w:w="1360"/>
      </w:tblGrid>
      <w:tr w:rsidR="001248C9" w:rsidRPr="001248C9" w:rsidTr="001248C9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C090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字段序号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C090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字段中文名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C090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C090"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字段特殊取值</w:t>
            </w:r>
          </w:p>
        </w:tc>
      </w:tr>
      <w:tr w:rsidR="001248C9" w:rsidRPr="001248C9" w:rsidTr="001248C9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序列ID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数据序列，顺序生成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248C9" w:rsidRPr="001248C9" w:rsidTr="001248C9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房间名称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填写当前房间名称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248C9" w:rsidRPr="001248C9" w:rsidTr="001248C9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房间描述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当前房间描述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248C9" w:rsidRPr="001248C9" w:rsidTr="001248C9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押注MIN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玩家最小押注数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248C9" w:rsidRPr="001248C9" w:rsidTr="001248C9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押注MAX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玩家最大押注数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248C9" w:rsidRPr="001248C9" w:rsidTr="001248C9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带入MAX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当前玩家最大带入金币数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248C9" w:rsidRPr="001248C9" w:rsidTr="001248C9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带入MIN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当前玩家最小带入金币数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center"/>
            <w:hideMark/>
          </w:tcPr>
          <w:p w:rsidR="001248C9" w:rsidRPr="001248C9" w:rsidRDefault="001248C9" w:rsidP="001248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48C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</w:tbl>
    <w:p w:rsidR="001248C9" w:rsidRDefault="001248C9" w:rsidP="00AB6C29">
      <w:pPr>
        <w:pStyle w:val="a3"/>
        <w:numPr>
          <w:ilvl w:val="0"/>
          <w:numId w:val="22"/>
        </w:numPr>
        <w:rPr>
          <w:rFonts w:ascii="微软雅黑" w:eastAsia="微软雅黑" w:hAnsi="微软雅黑" w:hint="eastAsia"/>
          <w:sz w:val="18"/>
          <w:szCs w:val="18"/>
        </w:rPr>
      </w:pPr>
      <w:r w:rsidRPr="005F68D7">
        <w:rPr>
          <w:rFonts w:ascii="微软雅黑" w:eastAsia="微软雅黑" w:hAnsi="微软雅黑" w:hint="eastAsia"/>
          <w:sz w:val="18"/>
          <w:szCs w:val="18"/>
        </w:rPr>
        <w:t>当前游戏界面内显示，</w:t>
      </w:r>
      <w:r w:rsidR="005F68D7" w:rsidRPr="005F68D7">
        <w:rPr>
          <w:rFonts w:ascii="微软雅黑" w:eastAsia="微软雅黑" w:hAnsi="微软雅黑" w:hint="eastAsia"/>
          <w:sz w:val="18"/>
          <w:szCs w:val="18"/>
        </w:rPr>
        <w:t>房间名称、</w:t>
      </w:r>
      <w:r w:rsidR="009102F1">
        <w:rPr>
          <w:rFonts w:ascii="微软雅黑" w:eastAsia="微软雅黑" w:hAnsi="微软雅黑" w:hint="eastAsia"/>
          <w:sz w:val="18"/>
          <w:szCs w:val="18"/>
        </w:rPr>
        <w:t>房间描述</w:t>
      </w:r>
    </w:p>
    <w:p w:rsidR="009102F1" w:rsidRPr="005F68D7" w:rsidRDefault="009102F1" w:rsidP="001248C9">
      <w:pPr>
        <w:pStyle w:val="a3"/>
        <w:ind w:firstLine="0"/>
        <w:rPr>
          <w:rFonts w:ascii="微软雅黑" w:eastAsia="微软雅黑" w:hAnsi="微软雅黑" w:hint="eastAsia"/>
          <w:sz w:val="18"/>
          <w:szCs w:val="18"/>
        </w:rPr>
      </w:pPr>
    </w:p>
    <w:p w:rsidR="005F68D7" w:rsidRPr="005F68D7" w:rsidRDefault="005F68D7" w:rsidP="001248C9">
      <w:pPr>
        <w:pStyle w:val="a3"/>
        <w:ind w:firstLine="0"/>
        <w:rPr>
          <w:rFonts w:ascii="微软雅黑" w:eastAsia="微软雅黑" w:hAnsi="微软雅黑"/>
          <w:sz w:val="18"/>
          <w:szCs w:val="18"/>
        </w:rPr>
      </w:pPr>
    </w:p>
    <w:sectPr w:rsidR="005F68D7" w:rsidRPr="005F68D7" w:rsidSect="004E7488">
      <w:headerReference w:type="default" r:id="rId10"/>
      <w:footerReference w:type="default" r:id="rId11"/>
      <w:pgSz w:w="11906" w:h="16838"/>
      <w:pgMar w:top="1736" w:right="2834" w:bottom="1440" w:left="1134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0AB" w:rsidRDefault="005E10AB">
      <w:r>
        <w:separator/>
      </w:r>
    </w:p>
  </w:endnote>
  <w:endnote w:type="continuationSeparator" w:id="1">
    <w:p w:rsidR="005E10AB" w:rsidRDefault="005E1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882" w:rsidRDefault="00DA4882">
    <w:pPr>
      <w:pStyle w:val="a9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</w:p>
  <w:p w:rsidR="004660DF" w:rsidRPr="006A13B9" w:rsidRDefault="004660DF" w:rsidP="00690E36">
    <w:pPr>
      <w:pStyle w:val="a9"/>
      <w:jc w:val="right"/>
      <w:rPr>
        <w:rFonts w:ascii="宋体" w:hAnsi="宋体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0AB" w:rsidRDefault="005E10AB">
      <w:r>
        <w:separator/>
      </w:r>
    </w:p>
  </w:footnote>
  <w:footnote w:type="continuationSeparator" w:id="1">
    <w:p w:rsidR="005E10AB" w:rsidRDefault="005E10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0DF" w:rsidRDefault="004660DF" w:rsidP="00901887">
    <w:pPr>
      <w:pStyle w:val="ab"/>
      <w:pBdr>
        <w:bottom w:val="single" w:sz="6" w:space="5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6430FF2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>
    <w:nsid w:val="FFFFFF83"/>
    <w:multiLevelType w:val="singleLevel"/>
    <w:tmpl w:val="B7B08DDA"/>
    <w:lvl w:ilvl="0">
      <w:start w:val="1"/>
      <w:numFmt w:val="bullet"/>
      <w:pStyle w:val="20"/>
      <w:lvlText w:val="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675EEC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15E476C"/>
    <w:lvl w:ilvl="0">
      <w:start w:val="1"/>
      <w:numFmt w:val="bullet"/>
      <w:pStyle w:val="a0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>
    <w:nsid w:val="015964A0"/>
    <w:multiLevelType w:val="hybridMultilevel"/>
    <w:tmpl w:val="31A4A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B0E59DD"/>
    <w:multiLevelType w:val="singleLevel"/>
    <w:tmpl w:val="3530C102"/>
    <w:lvl w:ilvl="0">
      <w:start w:val="1"/>
      <w:numFmt w:val="decimal"/>
      <w:pStyle w:val="a1"/>
      <w:lvlText w:val="[R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6">
    <w:nsid w:val="14D72A21"/>
    <w:multiLevelType w:val="hybridMultilevel"/>
    <w:tmpl w:val="4926CD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3C03F19"/>
    <w:multiLevelType w:val="hybridMultilevel"/>
    <w:tmpl w:val="A88C77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E006BA8"/>
    <w:multiLevelType w:val="hybridMultilevel"/>
    <w:tmpl w:val="8D3E25A6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50C5D14"/>
    <w:multiLevelType w:val="hybridMultilevel"/>
    <w:tmpl w:val="0FC68E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0937BBE"/>
    <w:multiLevelType w:val="hybridMultilevel"/>
    <w:tmpl w:val="B292FD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2404D6D"/>
    <w:multiLevelType w:val="hybridMultilevel"/>
    <w:tmpl w:val="C80AD6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E583D43"/>
    <w:multiLevelType w:val="hybridMultilevel"/>
    <w:tmpl w:val="1986941A"/>
    <w:lvl w:ilvl="0" w:tplc="CED2E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044767"/>
    <w:multiLevelType w:val="hybridMultilevel"/>
    <w:tmpl w:val="4378C5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680365E"/>
    <w:multiLevelType w:val="hybridMultilevel"/>
    <w:tmpl w:val="1DB2AA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B731A72"/>
    <w:multiLevelType w:val="multilevel"/>
    <w:tmpl w:val="CFD47688"/>
    <w:lvl w:ilvl="0">
      <w:start w:val="1"/>
      <w:numFmt w:val="chineseCountingThousand"/>
      <w:pStyle w:val="1"/>
      <w:lvlText w:val="%1"/>
      <w:lvlJc w:val="left"/>
      <w:pPr>
        <w:ind w:left="420" w:hanging="420"/>
      </w:pPr>
      <w:rPr>
        <w:rFonts w:hint="eastAsia"/>
        <w:b w:val="0"/>
        <w:i w:val="0"/>
        <w:sz w:val="28"/>
      </w:rPr>
    </w:lvl>
    <w:lvl w:ilvl="1">
      <w:start w:val="1"/>
      <w:numFmt w:val="decimal"/>
      <w:pStyle w:val="21"/>
      <w:isLgl/>
      <w:suff w:val="space"/>
      <w:lvlText w:val="%1.%2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6">
    <w:nsid w:val="634801CB"/>
    <w:multiLevelType w:val="hybridMultilevel"/>
    <w:tmpl w:val="1916C2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47C224E"/>
    <w:multiLevelType w:val="hybridMultilevel"/>
    <w:tmpl w:val="A1BC29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64C41D8"/>
    <w:multiLevelType w:val="hybridMultilevel"/>
    <w:tmpl w:val="54828F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66A3AA5"/>
    <w:multiLevelType w:val="hybridMultilevel"/>
    <w:tmpl w:val="1E10B4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7582D76"/>
    <w:multiLevelType w:val="hybridMultilevel"/>
    <w:tmpl w:val="26D07E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D6F6EAC"/>
    <w:multiLevelType w:val="hybridMultilevel"/>
    <w:tmpl w:val="D43CBC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5"/>
  </w:num>
  <w:num w:numId="6">
    <w:abstractNumId w:val="5"/>
  </w:num>
  <w:num w:numId="7">
    <w:abstractNumId w:val="8"/>
  </w:num>
  <w:num w:numId="8">
    <w:abstractNumId w:val="16"/>
  </w:num>
  <w:num w:numId="9">
    <w:abstractNumId w:val="14"/>
  </w:num>
  <w:num w:numId="10">
    <w:abstractNumId w:val="20"/>
  </w:num>
  <w:num w:numId="11">
    <w:abstractNumId w:val="9"/>
  </w:num>
  <w:num w:numId="12">
    <w:abstractNumId w:val="18"/>
  </w:num>
  <w:num w:numId="13">
    <w:abstractNumId w:val="10"/>
  </w:num>
  <w:num w:numId="14">
    <w:abstractNumId w:val="17"/>
  </w:num>
  <w:num w:numId="15">
    <w:abstractNumId w:val="19"/>
  </w:num>
  <w:num w:numId="16">
    <w:abstractNumId w:val="6"/>
  </w:num>
  <w:num w:numId="17">
    <w:abstractNumId w:val="7"/>
  </w:num>
  <w:num w:numId="18">
    <w:abstractNumId w:val="21"/>
  </w:num>
  <w:num w:numId="19">
    <w:abstractNumId w:val="13"/>
  </w:num>
  <w:num w:numId="20">
    <w:abstractNumId w:val="4"/>
  </w:num>
  <w:num w:numId="21">
    <w:abstractNumId w:val="12"/>
  </w:num>
  <w:num w:numId="22">
    <w:abstractNumId w:val="1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attachedTemplate r:id="rId1"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C0681B"/>
    <w:rsid w:val="000002A5"/>
    <w:rsid w:val="00001824"/>
    <w:rsid w:val="00004A97"/>
    <w:rsid w:val="000074D4"/>
    <w:rsid w:val="00011C49"/>
    <w:rsid w:val="00012464"/>
    <w:rsid w:val="00013129"/>
    <w:rsid w:val="00014674"/>
    <w:rsid w:val="00014D0B"/>
    <w:rsid w:val="000175B8"/>
    <w:rsid w:val="0002147C"/>
    <w:rsid w:val="00024C87"/>
    <w:rsid w:val="00025E81"/>
    <w:rsid w:val="0002741E"/>
    <w:rsid w:val="00027ECE"/>
    <w:rsid w:val="000366B5"/>
    <w:rsid w:val="000406E7"/>
    <w:rsid w:val="00040B1E"/>
    <w:rsid w:val="00044E17"/>
    <w:rsid w:val="00045293"/>
    <w:rsid w:val="00047255"/>
    <w:rsid w:val="00053C13"/>
    <w:rsid w:val="00054E89"/>
    <w:rsid w:val="00061525"/>
    <w:rsid w:val="00061CD0"/>
    <w:rsid w:val="000624E3"/>
    <w:rsid w:val="000658D7"/>
    <w:rsid w:val="000716A8"/>
    <w:rsid w:val="00072C68"/>
    <w:rsid w:val="00074F01"/>
    <w:rsid w:val="00075BF8"/>
    <w:rsid w:val="00077959"/>
    <w:rsid w:val="0008009C"/>
    <w:rsid w:val="00080C67"/>
    <w:rsid w:val="00080ED2"/>
    <w:rsid w:val="000869C9"/>
    <w:rsid w:val="00087D7E"/>
    <w:rsid w:val="000926E8"/>
    <w:rsid w:val="00094C75"/>
    <w:rsid w:val="00095266"/>
    <w:rsid w:val="000B398B"/>
    <w:rsid w:val="000C2E5D"/>
    <w:rsid w:val="000C7935"/>
    <w:rsid w:val="000D3C2A"/>
    <w:rsid w:val="000D7B4F"/>
    <w:rsid w:val="000D7B7D"/>
    <w:rsid w:val="000F0D24"/>
    <w:rsid w:val="000F18C3"/>
    <w:rsid w:val="000F2B50"/>
    <w:rsid w:val="000F31F2"/>
    <w:rsid w:val="001037EB"/>
    <w:rsid w:val="001102D7"/>
    <w:rsid w:val="001157BB"/>
    <w:rsid w:val="00117643"/>
    <w:rsid w:val="00121EAE"/>
    <w:rsid w:val="001248C9"/>
    <w:rsid w:val="00124996"/>
    <w:rsid w:val="0013060A"/>
    <w:rsid w:val="001318FE"/>
    <w:rsid w:val="001365ED"/>
    <w:rsid w:val="00137E08"/>
    <w:rsid w:val="00146F5D"/>
    <w:rsid w:val="001510FD"/>
    <w:rsid w:val="001539B4"/>
    <w:rsid w:val="0015590D"/>
    <w:rsid w:val="00166CD1"/>
    <w:rsid w:val="001701A5"/>
    <w:rsid w:val="00171B50"/>
    <w:rsid w:val="00196640"/>
    <w:rsid w:val="001A255C"/>
    <w:rsid w:val="001A2EF5"/>
    <w:rsid w:val="001A382A"/>
    <w:rsid w:val="001A3F2D"/>
    <w:rsid w:val="001A43F3"/>
    <w:rsid w:val="001C1572"/>
    <w:rsid w:val="001C25B7"/>
    <w:rsid w:val="001C3646"/>
    <w:rsid w:val="001C4CEC"/>
    <w:rsid w:val="001D1D26"/>
    <w:rsid w:val="001D3A82"/>
    <w:rsid w:val="001D3FEB"/>
    <w:rsid w:val="001D5D76"/>
    <w:rsid w:val="001D62C9"/>
    <w:rsid w:val="001D63F1"/>
    <w:rsid w:val="001E1F9D"/>
    <w:rsid w:val="001E434F"/>
    <w:rsid w:val="001F2314"/>
    <w:rsid w:val="001F2A40"/>
    <w:rsid w:val="00203FE1"/>
    <w:rsid w:val="00211037"/>
    <w:rsid w:val="00212364"/>
    <w:rsid w:val="00221BA6"/>
    <w:rsid w:val="00221F65"/>
    <w:rsid w:val="002224A6"/>
    <w:rsid w:val="00233A8C"/>
    <w:rsid w:val="00244BEA"/>
    <w:rsid w:val="00244E85"/>
    <w:rsid w:val="00263CFD"/>
    <w:rsid w:val="00265389"/>
    <w:rsid w:val="00281906"/>
    <w:rsid w:val="00283144"/>
    <w:rsid w:val="00283FCD"/>
    <w:rsid w:val="0028663B"/>
    <w:rsid w:val="00290DCB"/>
    <w:rsid w:val="00291231"/>
    <w:rsid w:val="00292653"/>
    <w:rsid w:val="0029307F"/>
    <w:rsid w:val="0029533F"/>
    <w:rsid w:val="00296C76"/>
    <w:rsid w:val="002A2EFC"/>
    <w:rsid w:val="002A3BDC"/>
    <w:rsid w:val="002B006B"/>
    <w:rsid w:val="002B60A7"/>
    <w:rsid w:val="002B7A5C"/>
    <w:rsid w:val="002C2DD2"/>
    <w:rsid w:val="002D0FE2"/>
    <w:rsid w:val="002D1561"/>
    <w:rsid w:val="002D2FF7"/>
    <w:rsid w:val="002D6E61"/>
    <w:rsid w:val="002E7103"/>
    <w:rsid w:val="002F13F9"/>
    <w:rsid w:val="002F185B"/>
    <w:rsid w:val="002F33B3"/>
    <w:rsid w:val="002F7288"/>
    <w:rsid w:val="0030093A"/>
    <w:rsid w:val="00311A91"/>
    <w:rsid w:val="00312E3C"/>
    <w:rsid w:val="003137AF"/>
    <w:rsid w:val="003171C4"/>
    <w:rsid w:val="003175EF"/>
    <w:rsid w:val="003222E6"/>
    <w:rsid w:val="00323253"/>
    <w:rsid w:val="00324865"/>
    <w:rsid w:val="00325A50"/>
    <w:rsid w:val="00332954"/>
    <w:rsid w:val="00334D24"/>
    <w:rsid w:val="003378E4"/>
    <w:rsid w:val="00343061"/>
    <w:rsid w:val="00347606"/>
    <w:rsid w:val="003618CE"/>
    <w:rsid w:val="00370CB1"/>
    <w:rsid w:val="00384D4E"/>
    <w:rsid w:val="003946A3"/>
    <w:rsid w:val="003A077C"/>
    <w:rsid w:val="003A245E"/>
    <w:rsid w:val="003A4426"/>
    <w:rsid w:val="003B0066"/>
    <w:rsid w:val="003B1CF4"/>
    <w:rsid w:val="003C417C"/>
    <w:rsid w:val="003C418F"/>
    <w:rsid w:val="003C520F"/>
    <w:rsid w:val="003D094A"/>
    <w:rsid w:val="003D2F1F"/>
    <w:rsid w:val="003D5933"/>
    <w:rsid w:val="003E2812"/>
    <w:rsid w:val="003F597F"/>
    <w:rsid w:val="003F5B1D"/>
    <w:rsid w:val="004027A5"/>
    <w:rsid w:val="0040454A"/>
    <w:rsid w:val="00410F56"/>
    <w:rsid w:val="004113EF"/>
    <w:rsid w:val="0041276A"/>
    <w:rsid w:val="00416FC6"/>
    <w:rsid w:val="0042177C"/>
    <w:rsid w:val="00432F6A"/>
    <w:rsid w:val="004355CA"/>
    <w:rsid w:val="00436ACD"/>
    <w:rsid w:val="0044149A"/>
    <w:rsid w:val="0044371E"/>
    <w:rsid w:val="0044766C"/>
    <w:rsid w:val="00447C30"/>
    <w:rsid w:val="004500C8"/>
    <w:rsid w:val="004543C6"/>
    <w:rsid w:val="00454555"/>
    <w:rsid w:val="00456B8F"/>
    <w:rsid w:val="0046073F"/>
    <w:rsid w:val="00460776"/>
    <w:rsid w:val="00460E3C"/>
    <w:rsid w:val="00461CB6"/>
    <w:rsid w:val="00462E18"/>
    <w:rsid w:val="004660DF"/>
    <w:rsid w:val="00466CF1"/>
    <w:rsid w:val="00467B8E"/>
    <w:rsid w:val="004707DE"/>
    <w:rsid w:val="00475A51"/>
    <w:rsid w:val="00475FA9"/>
    <w:rsid w:val="00481C84"/>
    <w:rsid w:val="00482516"/>
    <w:rsid w:val="0048672D"/>
    <w:rsid w:val="004949DC"/>
    <w:rsid w:val="00496AC8"/>
    <w:rsid w:val="00496D2E"/>
    <w:rsid w:val="004B33D1"/>
    <w:rsid w:val="004B621C"/>
    <w:rsid w:val="004C1766"/>
    <w:rsid w:val="004C534A"/>
    <w:rsid w:val="004C68C3"/>
    <w:rsid w:val="004D09D8"/>
    <w:rsid w:val="004D4BEC"/>
    <w:rsid w:val="004E1CA6"/>
    <w:rsid w:val="004E3A19"/>
    <w:rsid w:val="004E7488"/>
    <w:rsid w:val="004F1B50"/>
    <w:rsid w:val="004F3773"/>
    <w:rsid w:val="004F5AC2"/>
    <w:rsid w:val="00501DA1"/>
    <w:rsid w:val="00503E35"/>
    <w:rsid w:val="0050534D"/>
    <w:rsid w:val="00510682"/>
    <w:rsid w:val="00520D4C"/>
    <w:rsid w:val="00524FA2"/>
    <w:rsid w:val="005371AA"/>
    <w:rsid w:val="00542D5A"/>
    <w:rsid w:val="0054517C"/>
    <w:rsid w:val="0056411F"/>
    <w:rsid w:val="00565439"/>
    <w:rsid w:val="005661F1"/>
    <w:rsid w:val="00570C4C"/>
    <w:rsid w:val="00570E1E"/>
    <w:rsid w:val="00573EE7"/>
    <w:rsid w:val="0057570E"/>
    <w:rsid w:val="005771D8"/>
    <w:rsid w:val="005830CC"/>
    <w:rsid w:val="0058594A"/>
    <w:rsid w:val="00591BAA"/>
    <w:rsid w:val="00593E72"/>
    <w:rsid w:val="00596695"/>
    <w:rsid w:val="005A2D8F"/>
    <w:rsid w:val="005A3635"/>
    <w:rsid w:val="005B0A81"/>
    <w:rsid w:val="005B1036"/>
    <w:rsid w:val="005B47C3"/>
    <w:rsid w:val="005B5B1F"/>
    <w:rsid w:val="005C570E"/>
    <w:rsid w:val="005C5714"/>
    <w:rsid w:val="005D1046"/>
    <w:rsid w:val="005D356E"/>
    <w:rsid w:val="005D3B0E"/>
    <w:rsid w:val="005D47A9"/>
    <w:rsid w:val="005D635A"/>
    <w:rsid w:val="005D6F3E"/>
    <w:rsid w:val="005E10AB"/>
    <w:rsid w:val="005E160D"/>
    <w:rsid w:val="005E4048"/>
    <w:rsid w:val="005E4A28"/>
    <w:rsid w:val="005E688C"/>
    <w:rsid w:val="005F28B3"/>
    <w:rsid w:val="005F68D7"/>
    <w:rsid w:val="005F6EED"/>
    <w:rsid w:val="005F77AE"/>
    <w:rsid w:val="00601EBF"/>
    <w:rsid w:val="00605845"/>
    <w:rsid w:val="0060706B"/>
    <w:rsid w:val="006105C7"/>
    <w:rsid w:val="0061132E"/>
    <w:rsid w:val="00614746"/>
    <w:rsid w:val="00622A46"/>
    <w:rsid w:val="006279F4"/>
    <w:rsid w:val="00630B6F"/>
    <w:rsid w:val="00630EA2"/>
    <w:rsid w:val="00632E27"/>
    <w:rsid w:val="00633318"/>
    <w:rsid w:val="00634ECD"/>
    <w:rsid w:val="006366D8"/>
    <w:rsid w:val="0065093B"/>
    <w:rsid w:val="0065193D"/>
    <w:rsid w:val="00653B24"/>
    <w:rsid w:val="006544EE"/>
    <w:rsid w:val="00654F45"/>
    <w:rsid w:val="006639F9"/>
    <w:rsid w:val="00665172"/>
    <w:rsid w:val="00665360"/>
    <w:rsid w:val="006656F8"/>
    <w:rsid w:val="00667F8B"/>
    <w:rsid w:val="00673001"/>
    <w:rsid w:val="00690E36"/>
    <w:rsid w:val="00694C70"/>
    <w:rsid w:val="00696197"/>
    <w:rsid w:val="006A275E"/>
    <w:rsid w:val="006B1AC0"/>
    <w:rsid w:val="006B3A8D"/>
    <w:rsid w:val="006B556E"/>
    <w:rsid w:val="006C06C1"/>
    <w:rsid w:val="006D125A"/>
    <w:rsid w:val="006D1CB7"/>
    <w:rsid w:val="006D35DC"/>
    <w:rsid w:val="006D5F2D"/>
    <w:rsid w:val="006D78FD"/>
    <w:rsid w:val="006E075E"/>
    <w:rsid w:val="006E23C3"/>
    <w:rsid w:val="006E261B"/>
    <w:rsid w:val="006E4C85"/>
    <w:rsid w:val="006F34C2"/>
    <w:rsid w:val="006F758C"/>
    <w:rsid w:val="0070009B"/>
    <w:rsid w:val="00702D09"/>
    <w:rsid w:val="0070747F"/>
    <w:rsid w:val="00711195"/>
    <w:rsid w:val="007144B7"/>
    <w:rsid w:val="00716D64"/>
    <w:rsid w:val="0072070C"/>
    <w:rsid w:val="00721156"/>
    <w:rsid w:val="00721CC6"/>
    <w:rsid w:val="00724422"/>
    <w:rsid w:val="007260D3"/>
    <w:rsid w:val="00745314"/>
    <w:rsid w:val="007465AB"/>
    <w:rsid w:val="00747069"/>
    <w:rsid w:val="00752FA7"/>
    <w:rsid w:val="007550B7"/>
    <w:rsid w:val="00756EF5"/>
    <w:rsid w:val="00767C66"/>
    <w:rsid w:val="00772DE9"/>
    <w:rsid w:val="00777AA0"/>
    <w:rsid w:val="007834C1"/>
    <w:rsid w:val="007852E1"/>
    <w:rsid w:val="00791E0A"/>
    <w:rsid w:val="00792F10"/>
    <w:rsid w:val="0079313D"/>
    <w:rsid w:val="007951C6"/>
    <w:rsid w:val="007A17DB"/>
    <w:rsid w:val="007A63BE"/>
    <w:rsid w:val="007A7F89"/>
    <w:rsid w:val="007B14BB"/>
    <w:rsid w:val="007B1760"/>
    <w:rsid w:val="007B7064"/>
    <w:rsid w:val="007C1F52"/>
    <w:rsid w:val="007C2783"/>
    <w:rsid w:val="007C3D97"/>
    <w:rsid w:val="007C69D8"/>
    <w:rsid w:val="007D521B"/>
    <w:rsid w:val="007E1120"/>
    <w:rsid w:val="007E2A09"/>
    <w:rsid w:val="007E3932"/>
    <w:rsid w:val="007E48A0"/>
    <w:rsid w:val="007E5458"/>
    <w:rsid w:val="007E54B4"/>
    <w:rsid w:val="007F1105"/>
    <w:rsid w:val="007F711E"/>
    <w:rsid w:val="007F78DA"/>
    <w:rsid w:val="00800A66"/>
    <w:rsid w:val="00800CBC"/>
    <w:rsid w:val="00806766"/>
    <w:rsid w:val="0081105F"/>
    <w:rsid w:val="00821096"/>
    <w:rsid w:val="00821248"/>
    <w:rsid w:val="00821701"/>
    <w:rsid w:val="00824B58"/>
    <w:rsid w:val="008257BE"/>
    <w:rsid w:val="008261CB"/>
    <w:rsid w:val="0083134D"/>
    <w:rsid w:val="008333C1"/>
    <w:rsid w:val="00836814"/>
    <w:rsid w:val="0084268D"/>
    <w:rsid w:val="0084300A"/>
    <w:rsid w:val="0084566D"/>
    <w:rsid w:val="00850D4C"/>
    <w:rsid w:val="00857FB1"/>
    <w:rsid w:val="00860653"/>
    <w:rsid w:val="00862879"/>
    <w:rsid w:val="008651F1"/>
    <w:rsid w:val="008709C3"/>
    <w:rsid w:val="00872B66"/>
    <w:rsid w:val="00876D57"/>
    <w:rsid w:val="00886206"/>
    <w:rsid w:val="00894B5B"/>
    <w:rsid w:val="00895B1B"/>
    <w:rsid w:val="008962AD"/>
    <w:rsid w:val="008A1677"/>
    <w:rsid w:val="008A364D"/>
    <w:rsid w:val="008A5716"/>
    <w:rsid w:val="008A6AA9"/>
    <w:rsid w:val="008B12CA"/>
    <w:rsid w:val="008B305C"/>
    <w:rsid w:val="008C146D"/>
    <w:rsid w:val="008C345C"/>
    <w:rsid w:val="008C391F"/>
    <w:rsid w:val="008D271D"/>
    <w:rsid w:val="008D3456"/>
    <w:rsid w:val="008D64F4"/>
    <w:rsid w:val="008D7606"/>
    <w:rsid w:val="008D76F9"/>
    <w:rsid w:val="008E4366"/>
    <w:rsid w:val="008E4979"/>
    <w:rsid w:val="008E52EA"/>
    <w:rsid w:val="008E7467"/>
    <w:rsid w:val="008F18F4"/>
    <w:rsid w:val="008F2C2F"/>
    <w:rsid w:val="008F72A3"/>
    <w:rsid w:val="00901887"/>
    <w:rsid w:val="009035C9"/>
    <w:rsid w:val="00905FFE"/>
    <w:rsid w:val="009102F1"/>
    <w:rsid w:val="0091202A"/>
    <w:rsid w:val="0091429F"/>
    <w:rsid w:val="00914D3F"/>
    <w:rsid w:val="00921F64"/>
    <w:rsid w:val="009231AD"/>
    <w:rsid w:val="00927D2D"/>
    <w:rsid w:val="009311EF"/>
    <w:rsid w:val="00932979"/>
    <w:rsid w:val="00933D9C"/>
    <w:rsid w:val="00935131"/>
    <w:rsid w:val="00935EDA"/>
    <w:rsid w:val="00937D8D"/>
    <w:rsid w:val="00942967"/>
    <w:rsid w:val="00942B1E"/>
    <w:rsid w:val="00945C62"/>
    <w:rsid w:val="009642D7"/>
    <w:rsid w:val="00966B81"/>
    <w:rsid w:val="009675FC"/>
    <w:rsid w:val="00972251"/>
    <w:rsid w:val="0097282A"/>
    <w:rsid w:val="00974568"/>
    <w:rsid w:val="009814B3"/>
    <w:rsid w:val="00996267"/>
    <w:rsid w:val="00996E07"/>
    <w:rsid w:val="009973BD"/>
    <w:rsid w:val="009B033D"/>
    <w:rsid w:val="009B1B89"/>
    <w:rsid w:val="009B4AC4"/>
    <w:rsid w:val="009B789D"/>
    <w:rsid w:val="009C173A"/>
    <w:rsid w:val="009C55AA"/>
    <w:rsid w:val="009D18A5"/>
    <w:rsid w:val="009D18D7"/>
    <w:rsid w:val="009D779B"/>
    <w:rsid w:val="009E00FD"/>
    <w:rsid w:val="009E29B1"/>
    <w:rsid w:val="009E6EB7"/>
    <w:rsid w:val="00A06A6D"/>
    <w:rsid w:val="00A1267D"/>
    <w:rsid w:val="00A160B3"/>
    <w:rsid w:val="00A16A42"/>
    <w:rsid w:val="00A2149C"/>
    <w:rsid w:val="00A2457B"/>
    <w:rsid w:val="00A27E38"/>
    <w:rsid w:val="00A3070E"/>
    <w:rsid w:val="00A3248B"/>
    <w:rsid w:val="00A36688"/>
    <w:rsid w:val="00A40332"/>
    <w:rsid w:val="00A42A79"/>
    <w:rsid w:val="00A431FE"/>
    <w:rsid w:val="00A450F6"/>
    <w:rsid w:val="00A54A88"/>
    <w:rsid w:val="00A54E26"/>
    <w:rsid w:val="00A60BC6"/>
    <w:rsid w:val="00A6480E"/>
    <w:rsid w:val="00A75A0E"/>
    <w:rsid w:val="00A77482"/>
    <w:rsid w:val="00A77E47"/>
    <w:rsid w:val="00A80BAE"/>
    <w:rsid w:val="00A87ABA"/>
    <w:rsid w:val="00A9366E"/>
    <w:rsid w:val="00AA0561"/>
    <w:rsid w:val="00AA0DB9"/>
    <w:rsid w:val="00AA0F9B"/>
    <w:rsid w:val="00AA21B0"/>
    <w:rsid w:val="00AB02AF"/>
    <w:rsid w:val="00AB1A99"/>
    <w:rsid w:val="00AB4C50"/>
    <w:rsid w:val="00AB5D19"/>
    <w:rsid w:val="00AB5F71"/>
    <w:rsid w:val="00AB6C29"/>
    <w:rsid w:val="00AB6D9C"/>
    <w:rsid w:val="00AC1DB2"/>
    <w:rsid w:val="00AC1DEE"/>
    <w:rsid w:val="00AC2CAC"/>
    <w:rsid w:val="00AC3114"/>
    <w:rsid w:val="00AC7397"/>
    <w:rsid w:val="00AD0861"/>
    <w:rsid w:val="00AD1381"/>
    <w:rsid w:val="00AD7552"/>
    <w:rsid w:val="00AE00FB"/>
    <w:rsid w:val="00AE2AB7"/>
    <w:rsid w:val="00AE2DCC"/>
    <w:rsid w:val="00AE6267"/>
    <w:rsid w:val="00AF60C4"/>
    <w:rsid w:val="00B013B0"/>
    <w:rsid w:val="00B0590C"/>
    <w:rsid w:val="00B06814"/>
    <w:rsid w:val="00B30568"/>
    <w:rsid w:val="00B31C33"/>
    <w:rsid w:val="00B32525"/>
    <w:rsid w:val="00B42451"/>
    <w:rsid w:val="00B464AD"/>
    <w:rsid w:val="00B523F5"/>
    <w:rsid w:val="00B54F76"/>
    <w:rsid w:val="00B56E8B"/>
    <w:rsid w:val="00B62847"/>
    <w:rsid w:val="00B736DF"/>
    <w:rsid w:val="00B76113"/>
    <w:rsid w:val="00B76404"/>
    <w:rsid w:val="00B94FAA"/>
    <w:rsid w:val="00BA519A"/>
    <w:rsid w:val="00BA5B7A"/>
    <w:rsid w:val="00BB30EE"/>
    <w:rsid w:val="00BB4B2A"/>
    <w:rsid w:val="00BC3629"/>
    <w:rsid w:val="00BC4CBD"/>
    <w:rsid w:val="00BC6E2A"/>
    <w:rsid w:val="00BD0937"/>
    <w:rsid w:val="00BD181B"/>
    <w:rsid w:val="00BD366E"/>
    <w:rsid w:val="00BD65CF"/>
    <w:rsid w:val="00BE09DC"/>
    <w:rsid w:val="00BE21ED"/>
    <w:rsid w:val="00BE2FF4"/>
    <w:rsid w:val="00BE34AE"/>
    <w:rsid w:val="00BE605C"/>
    <w:rsid w:val="00BE7A1D"/>
    <w:rsid w:val="00BF384E"/>
    <w:rsid w:val="00C01114"/>
    <w:rsid w:val="00C02679"/>
    <w:rsid w:val="00C0681B"/>
    <w:rsid w:val="00C13415"/>
    <w:rsid w:val="00C17466"/>
    <w:rsid w:val="00C2005A"/>
    <w:rsid w:val="00C229FE"/>
    <w:rsid w:val="00C27815"/>
    <w:rsid w:val="00C34C5D"/>
    <w:rsid w:val="00C359FD"/>
    <w:rsid w:val="00C36E94"/>
    <w:rsid w:val="00C4212F"/>
    <w:rsid w:val="00C46354"/>
    <w:rsid w:val="00C4732E"/>
    <w:rsid w:val="00C5079F"/>
    <w:rsid w:val="00C517D0"/>
    <w:rsid w:val="00C519D5"/>
    <w:rsid w:val="00C520DD"/>
    <w:rsid w:val="00C528D7"/>
    <w:rsid w:val="00C61432"/>
    <w:rsid w:val="00C63FA5"/>
    <w:rsid w:val="00C65850"/>
    <w:rsid w:val="00C6793A"/>
    <w:rsid w:val="00C7117F"/>
    <w:rsid w:val="00C72B27"/>
    <w:rsid w:val="00C7531A"/>
    <w:rsid w:val="00C75AF6"/>
    <w:rsid w:val="00C81B09"/>
    <w:rsid w:val="00C835CF"/>
    <w:rsid w:val="00C83A70"/>
    <w:rsid w:val="00C864BE"/>
    <w:rsid w:val="00C87C0E"/>
    <w:rsid w:val="00C933A8"/>
    <w:rsid w:val="00C941FD"/>
    <w:rsid w:val="00C97AB6"/>
    <w:rsid w:val="00CA1E5D"/>
    <w:rsid w:val="00CA58C4"/>
    <w:rsid w:val="00CA6BD6"/>
    <w:rsid w:val="00CB1C0C"/>
    <w:rsid w:val="00CB59A3"/>
    <w:rsid w:val="00CB5DAE"/>
    <w:rsid w:val="00CB6303"/>
    <w:rsid w:val="00CC1052"/>
    <w:rsid w:val="00CC24B8"/>
    <w:rsid w:val="00CC4E3E"/>
    <w:rsid w:val="00CC6CDB"/>
    <w:rsid w:val="00CD1EA5"/>
    <w:rsid w:val="00CD564A"/>
    <w:rsid w:val="00CE0031"/>
    <w:rsid w:val="00CE11A4"/>
    <w:rsid w:val="00CE1FB4"/>
    <w:rsid w:val="00CE31AA"/>
    <w:rsid w:val="00CF179B"/>
    <w:rsid w:val="00CF3815"/>
    <w:rsid w:val="00CF488D"/>
    <w:rsid w:val="00D055CA"/>
    <w:rsid w:val="00D10830"/>
    <w:rsid w:val="00D11D9C"/>
    <w:rsid w:val="00D12BEE"/>
    <w:rsid w:val="00D23E5B"/>
    <w:rsid w:val="00D24631"/>
    <w:rsid w:val="00D24EA4"/>
    <w:rsid w:val="00D25540"/>
    <w:rsid w:val="00D25A9D"/>
    <w:rsid w:val="00D25EE8"/>
    <w:rsid w:val="00D26183"/>
    <w:rsid w:val="00D26223"/>
    <w:rsid w:val="00D325D9"/>
    <w:rsid w:val="00D3386A"/>
    <w:rsid w:val="00D41B48"/>
    <w:rsid w:val="00D42EBD"/>
    <w:rsid w:val="00D503E9"/>
    <w:rsid w:val="00D5170B"/>
    <w:rsid w:val="00D53A6E"/>
    <w:rsid w:val="00D60CA0"/>
    <w:rsid w:val="00D63139"/>
    <w:rsid w:val="00D640BA"/>
    <w:rsid w:val="00D72EFD"/>
    <w:rsid w:val="00D75973"/>
    <w:rsid w:val="00D82989"/>
    <w:rsid w:val="00DA0B56"/>
    <w:rsid w:val="00DA4882"/>
    <w:rsid w:val="00DB2EA7"/>
    <w:rsid w:val="00DB32A0"/>
    <w:rsid w:val="00DB477A"/>
    <w:rsid w:val="00DC285D"/>
    <w:rsid w:val="00DD12BC"/>
    <w:rsid w:val="00DD2026"/>
    <w:rsid w:val="00DD40C0"/>
    <w:rsid w:val="00DD7CD7"/>
    <w:rsid w:val="00DF06D6"/>
    <w:rsid w:val="00DF1D61"/>
    <w:rsid w:val="00DF1FC8"/>
    <w:rsid w:val="00DF3ACD"/>
    <w:rsid w:val="00E00CB3"/>
    <w:rsid w:val="00E04317"/>
    <w:rsid w:val="00E13274"/>
    <w:rsid w:val="00E145BE"/>
    <w:rsid w:val="00E1487C"/>
    <w:rsid w:val="00E1510E"/>
    <w:rsid w:val="00E15B3C"/>
    <w:rsid w:val="00E210C1"/>
    <w:rsid w:val="00E36671"/>
    <w:rsid w:val="00E37208"/>
    <w:rsid w:val="00E40E7B"/>
    <w:rsid w:val="00E45381"/>
    <w:rsid w:val="00E46333"/>
    <w:rsid w:val="00E47437"/>
    <w:rsid w:val="00E50168"/>
    <w:rsid w:val="00E5046A"/>
    <w:rsid w:val="00E51BD1"/>
    <w:rsid w:val="00E63859"/>
    <w:rsid w:val="00E646BA"/>
    <w:rsid w:val="00E6554B"/>
    <w:rsid w:val="00E6602D"/>
    <w:rsid w:val="00E66816"/>
    <w:rsid w:val="00E671EC"/>
    <w:rsid w:val="00E67D15"/>
    <w:rsid w:val="00E67FA9"/>
    <w:rsid w:val="00E7363F"/>
    <w:rsid w:val="00E74683"/>
    <w:rsid w:val="00E812CD"/>
    <w:rsid w:val="00E83CF5"/>
    <w:rsid w:val="00E87B2F"/>
    <w:rsid w:val="00E9544A"/>
    <w:rsid w:val="00E95937"/>
    <w:rsid w:val="00EA0B90"/>
    <w:rsid w:val="00EA33AB"/>
    <w:rsid w:val="00EA73D6"/>
    <w:rsid w:val="00EB23B7"/>
    <w:rsid w:val="00EB2AE7"/>
    <w:rsid w:val="00EB4A1A"/>
    <w:rsid w:val="00EC1150"/>
    <w:rsid w:val="00EC37AA"/>
    <w:rsid w:val="00EC49E5"/>
    <w:rsid w:val="00EC4FE2"/>
    <w:rsid w:val="00ED17C9"/>
    <w:rsid w:val="00ED3671"/>
    <w:rsid w:val="00EE3CBE"/>
    <w:rsid w:val="00EE400C"/>
    <w:rsid w:val="00EE411C"/>
    <w:rsid w:val="00EE65E7"/>
    <w:rsid w:val="00EF0DD2"/>
    <w:rsid w:val="00EF1347"/>
    <w:rsid w:val="00EF305F"/>
    <w:rsid w:val="00EF7F4E"/>
    <w:rsid w:val="00F06102"/>
    <w:rsid w:val="00F2452B"/>
    <w:rsid w:val="00F25183"/>
    <w:rsid w:val="00F31809"/>
    <w:rsid w:val="00F36199"/>
    <w:rsid w:val="00F424DB"/>
    <w:rsid w:val="00F42B28"/>
    <w:rsid w:val="00F4631A"/>
    <w:rsid w:val="00F47984"/>
    <w:rsid w:val="00F50960"/>
    <w:rsid w:val="00F515C1"/>
    <w:rsid w:val="00F542D4"/>
    <w:rsid w:val="00F56118"/>
    <w:rsid w:val="00F61248"/>
    <w:rsid w:val="00F613CF"/>
    <w:rsid w:val="00F633D4"/>
    <w:rsid w:val="00F709FA"/>
    <w:rsid w:val="00F72F9F"/>
    <w:rsid w:val="00F74FF5"/>
    <w:rsid w:val="00F822CD"/>
    <w:rsid w:val="00F8249D"/>
    <w:rsid w:val="00F82ED9"/>
    <w:rsid w:val="00F83880"/>
    <w:rsid w:val="00F97329"/>
    <w:rsid w:val="00FA02E6"/>
    <w:rsid w:val="00FA3858"/>
    <w:rsid w:val="00FA6E8F"/>
    <w:rsid w:val="00FB0B51"/>
    <w:rsid w:val="00FB47E3"/>
    <w:rsid w:val="00FB51CC"/>
    <w:rsid w:val="00FB71AE"/>
    <w:rsid w:val="00FC4A6A"/>
    <w:rsid w:val="00FC7362"/>
    <w:rsid w:val="00FD115D"/>
    <w:rsid w:val="00FD5CA6"/>
    <w:rsid w:val="00FE6685"/>
    <w:rsid w:val="00FE710B"/>
    <w:rsid w:val="00FF0A00"/>
    <w:rsid w:val="00FF0FA9"/>
    <w:rsid w:val="00FF2F0B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BE605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2"/>
    <w:next w:val="21"/>
    <w:link w:val="1Char"/>
    <w:qFormat/>
    <w:rsid w:val="00A77E47"/>
    <w:pPr>
      <w:numPr>
        <w:numId w:val="5"/>
      </w:numPr>
      <w:shd w:val="clear" w:color="auto" w:fill="548DD4"/>
      <w:spacing w:before="60" w:line="578" w:lineRule="auto"/>
      <w:jc w:val="left"/>
      <w:outlineLvl w:val="0"/>
    </w:pPr>
    <w:rPr>
      <w:rFonts w:ascii="Arial" w:eastAsia="黑体" w:hAnsi="Arial"/>
      <w:b/>
      <w:color w:val="FFFFFF"/>
      <w:kern w:val="44"/>
      <w:sz w:val="28"/>
    </w:rPr>
  </w:style>
  <w:style w:type="paragraph" w:styleId="21">
    <w:name w:val="heading 2"/>
    <w:basedOn w:val="a2"/>
    <w:next w:val="a3"/>
    <w:link w:val="2Char"/>
    <w:qFormat/>
    <w:rsid w:val="00905FFE"/>
    <w:pPr>
      <w:numPr>
        <w:ilvl w:val="1"/>
        <w:numId w:val="5"/>
      </w:numPr>
      <w:spacing w:before="60" w:line="415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2"/>
    <w:next w:val="a3"/>
    <w:qFormat/>
    <w:rsid w:val="00905FFE"/>
    <w:pPr>
      <w:numPr>
        <w:ilvl w:val="2"/>
        <w:numId w:val="5"/>
      </w:numPr>
      <w:spacing w:before="60" w:line="415" w:lineRule="auto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2"/>
    <w:next w:val="a3"/>
    <w:qFormat/>
    <w:rsid w:val="00905FFE"/>
    <w:pPr>
      <w:numPr>
        <w:ilvl w:val="3"/>
        <w:numId w:val="5"/>
      </w:numPr>
      <w:spacing w:before="20" w:line="377" w:lineRule="auto"/>
      <w:outlineLvl w:val="3"/>
    </w:pPr>
    <w:rPr>
      <w:rFonts w:ascii="Arial" w:eastAsia="黑体" w:hAnsi="Arial"/>
    </w:rPr>
  </w:style>
  <w:style w:type="paragraph" w:styleId="5">
    <w:name w:val="heading 5"/>
    <w:basedOn w:val="a2"/>
    <w:next w:val="a4"/>
    <w:qFormat/>
    <w:rsid w:val="00905FFE"/>
    <w:pPr>
      <w:numPr>
        <w:ilvl w:val="4"/>
        <w:numId w:val="5"/>
      </w:numPr>
      <w:spacing w:before="280" w:after="290" w:line="377" w:lineRule="auto"/>
      <w:outlineLvl w:val="4"/>
    </w:pPr>
    <w:rPr>
      <w:b/>
      <w:sz w:val="28"/>
    </w:rPr>
  </w:style>
  <w:style w:type="paragraph" w:styleId="6">
    <w:name w:val="heading 6"/>
    <w:basedOn w:val="a2"/>
    <w:next w:val="a4"/>
    <w:qFormat/>
    <w:rsid w:val="00905FFE"/>
    <w:pPr>
      <w:numPr>
        <w:ilvl w:val="5"/>
        <w:numId w:val="5"/>
      </w:numPr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2"/>
    <w:next w:val="a4"/>
    <w:qFormat/>
    <w:rsid w:val="00905FFE"/>
    <w:pPr>
      <w:numPr>
        <w:ilvl w:val="6"/>
        <w:numId w:val="5"/>
      </w:numPr>
      <w:spacing w:before="240" w:after="64" w:line="319" w:lineRule="auto"/>
      <w:outlineLvl w:val="6"/>
    </w:pPr>
    <w:rPr>
      <w:b/>
      <w:sz w:val="24"/>
    </w:rPr>
  </w:style>
  <w:style w:type="paragraph" w:styleId="8">
    <w:name w:val="heading 8"/>
    <w:basedOn w:val="a2"/>
    <w:next w:val="a4"/>
    <w:qFormat/>
    <w:rsid w:val="00905FFE"/>
    <w:pPr>
      <w:numPr>
        <w:ilvl w:val="7"/>
        <w:numId w:val="5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4"/>
    <w:qFormat/>
    <w:rsid w:val="00905FFE"/>
    <w:pPr>
      <w:numPr>
        <w:ilvl w:val="8"/>
        <w:numId w:val="5"/>
      </w:numPr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3">
    <w:name w:val="Body Text First Indent"/>
    <w:basedOn w:val="a8"/>
    <w:link w:val="Char"/>
    <w:rsid w:val="00BE605C"/>
    <w:pPr>
      <w:spacing w:after="60"/>
      <w:ind w:firstLine="420"/>
    </w:pPr>
  </w:style>
  <w:style w:type="paragraph" w:styleId="a8">
    <w:name w:val="Body Text"/>
    <w:basedOn w:val="a2"/>
    <w:rsid w:val="00BE605C"/>
    <w:pPr>
      <w:spacing w:after="120"/>
    </w:pPr>
  </w:style>
  <w:style w:type="paragraph" w:styleId="a4">
    <w:name w:val="Normal Indent"/>
    <w:basedOn w:val="a2"/>
    <w:rsid w:val="00BE605C"/>
    <w:pPr>
      <w:ind w:firstLine="420"/>
    </w:pPr>
  </w:style>
  <w:style w:type="paragraph" w:styleId="a9">
    <w:name w:val="footer"/>
    <w:basedOn w:val="a2"/>
    <w:link w:val="Char0"/>
    <w:uiPriority w:val="99"/>
    <w:rsid w:val="00BE605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a">
    <w:name w:val="page number"/>
    <w:basedOn w:val="a5"/>
    <w:rsid w:val="00BE605C"/>
  </w:style>
  <w:style w:type="paragraph" w:styleId="ab">
    <w:name w:val="header"/>
    <w:basedOn w:val="a2"/>
    <w:rsid w:val="00BE6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黑体"/>
      <w:sz w:val="18"/>
    </w:rPr>
  </w:style>
  <w:style w:type="paragraph" w:styleId="ac">
    <w:name w:val="caption"/>
    <w:basedOn w:val="a2"/>
    <w:next w:val="a3"/>
    <w:qFormat/>
    <w:rsid w:val="00BE605C"/>
    <w:pPr>
      <w:spacing w:before="152" w:after="160"/>
      <w:jc w:val="center"/>
    </w:pPr>
    <w:rPr>
      <w:rFonts w:ascii="Arial" w:eastAsia="黑体" w:hAnsi="Arial"/>
      <w:sz w:val="18"/>
    </w:rPr>
  </w:style>
  <w:style w:type="paragraph" w:customStyle="1" w:styleId="ad">
    <w:name w:val="表头"/>
    <w:basedOn w:val="a2"/>
    <w:rsid w:val="00BE605C"/>
    <w:pPr>
      <w:spacing w:before="60" w:after="60"/>
      <w:jc w:val="center"/>
    </w:pPr>
    <w:rPr>
      <w:sz w:val="18"/>
    </w:rPr>
  </w:style>
  <w:style w:type="paragraph" w:customStyle="1" w:styleId="ae">
    <w:name w:val="表格正文"/>
    <w:basedOn w:val="a2"/>
    <w:rsid w:val="00BE605C"/>
    <w:pPr>
      <w:spacing w:before="20" w:after="20"/>
    </w:pPr>
    <w:rPr>
      <w:sz w:val="18"/>
    </w:rPr>
  </w:style>
  <w:style w:type="paragraph" w:styleId="a">
    <w:name w:val="List Number"/>
    <w:basedOn w:val="a2"/>
    <w:rsid w:val="00BE605C"/>
    <w:pPr>
      <w:numPr>
        <w:numId w:val="1"/>
      </w:numPr>
    </w:pPr>
  </w:style>
  <w:style w:type="paragraph" w:styleId="a0">
    <w:name w:val="List Bullet"/>
    <w:basedOn w:val="a2"/>
    <w:autoRedefine/>
    <w:rsid w:val="00BE605C"/>
    <w:pPr>
      <w:numPr>
        <w:numId w:val="2"/>
      </w:numPr>
    </w:pPr>
  </w:style>
  <w:style w:type="paragraph" w:styleId="2">
    <w:name w:val="List Number 2"/>
    <w:basedOn w:val="a2"/>
    <w:rsid w:val="00BE605C"/>
    <w:pPr>
      <w:numPr>
        <w:numId w:val="3"/>
      </w:numPr>
    </w:pPr>
  </w:style>
  <w:style w:type="paragraph" w:styleId="20">
    <w:name w:val="List Bullet 2"/>
    <w:basedOn w:val="a2"/>
    <w:autoRedefine/>
    <w:rsid w:val="00BE605C"/>
    <w:pPr>
      <w:numPr>
        <w:numId w:val="4"/>
      </w:numPr>
    </w:pPr>
  </w:style>
  <w:style w:type="paragraph" w:styleId="af">
    <w:name w:val="Title"/>
    <w:basedOn w:val="a2"/>
    <w:qFormat/>
    <w:rsid w:val="00BE605C"/>
    <w:pPr>
      <w:spacing w:before="240" w:after="60"/>
      <w:jc w:val="center"/>
      <w:outlineLvl w:val="0"/>
    </w:pPr>
    <w:rPr>
      <w:rFonts w:ascii="Arial" w:eastAsia="黑体" w:hAnsi="Arial"/>
      <w:sz w:val="30"/>
    </w:rPr>
  </w:style>
  <w:style w:type="paragraph" w:customStyle="1" w:styleId="af0">
    <w:name w:val="小标题"/>
    <w:basedOn w:val="a2"/>
    <w:rsid w:val="00BE605C"/>
    <w:rPr>
      <w:rFonts w:eastAsia="黑体"/>
    </w:rPr>
  </w:style>
  <w:style w:type="character" w:styleId="af1">
    <w:name w:val="Hyperlink"/>
    <w:uiPriority w:val="99"/>
    <w:rsid w:val="00BE605C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C941FD"/>
    <w:pPr>
      <w:tabs>
        <w:tab w:val="left" w:pos="420"/>
        <w:tab w:val="right" w:leader="dot" w:pos="7262"/>
      </w:tabs>
    </w:pPr>
    <w:rPr>
      <w:sz w:val="18"/>
    </w:rPr>
  </w:style>
  <w:style w:type="paragraph" w:customStyle="1" w:styleId="a1">
    <w:name w:val="规则说明"/>
    <w:basedOn w:val="a2"/>
    <w:rsid w:val="00BE605C"/>
    <w:pPr>
      <w:keepNext/>
      <w:keepLines/>
      <w:numPr>
        <w:numId w:val="6"/>
      </w:numPr>
      <w:spacing w:before="120" w:after="60"/>
      <w:outlineLvl w:val="1"/>
    </w:pPr>
    <w:rPr>
      <w:rFonts w:eastAsia="黑体"/>
      <w:sz w:val="24"/>
    </w:rPr>
  </w:style>
  <w:style w:type="paragraph" w:customStyle="1" w:styleId="30">
    <w:name w:val="规则说明3"/>
    <w:basedOn w:val="a1"/>
    <w:next w:val="a3"/>
    <w:rsid w:val="00BE605C"/>
    <w:pPr>
      <w:numPr>
        <w:ilvl w:val="2"/>
        <w:numId w:val="0"/>
      </w:numPr>
      <w:tabs>
        <w:tab w:val="num" w:pos="780"/>
      </w:tabs>
      <w:ind w:left="420"/>
      <w:outlineLvl w:val="2"/>
    </w:pPr>
  </w:style>
  <w:style w:type="character" w:customStyle="1" w:styleId="af2">
    <w:name w:val="本次增加文字"/>
    <w:rsid w:val="00BE605C"/>
    <w:rPr>
      <w:bdr w:val="none" w:sz="0" w:space="0" w:color="auto"/>
      <w:shd w:val="clear" w:color="auto" w:fill="FFFF00"/>
    </w:rPr>
  </w:style>
  <w:style w:type="paragraph" w:styleId="af3">
    <w:name w:val="Body Text Indent"/>
    <w:basedOn w:val="a2"/>
    <w:rsid w:val="00BE605C"/>
    <w:pPr>
      <w:ind w:left="360"/>
    </w:pPr>
    <w:rPr>
      <w:color w:val="FF0000"/>
      <w:sz w:val="18"/>
      <w:szCs w:val="24"/>
    </w:rPr>
  </w:style>
  <w:style w:type="character" w:styleId="af4">
    <w:name w:val="FollowedHyperlink"/>
    <w:rsid w:val="00BE605C"/>
    <w:rPr>
      <w:color w:val="800080"/>
      <w:u w:val="single"/>
    </w:rPr>
  </w:style>
  <w:style w:type="paragraph" w:styleId="af5">
    <w:name w:val="List"/>
    <w:basedOn w:val="a2"/>
    <w:rsid w:val="00BE605C"/>
    <w:pPr>
      <w:ind w:left="480" w:hanging="480"/>
      <w:jc w:val="left"/>
    </w:pPr>
    <w:rPr>
      <w:rFonts w:eastAsia="PMingLiU"/>
      <w:sz w:val="24"/>
      <w:lang w:eastAsia="zh-TW"/>
    </w:rPr>
  </w:style>
  <w:style w:type="paragraph" w:styleId="22">
    <w:name w:val="List 2"/>
    <w:basedOn w:val="a2"/>
    <w:rsid w:val="00BE605C"/>
    <w:pPr>
      <w:ind w:left="960" w:hanging="480"/>
      <w:jc w:val="left"/>
    </w:pPr>
    <w:rPr>
      <w:rFonts w:eastAsia="PMingLiU"/>
      <w:sz w:val="24"/>
      <w:lang w:eastAsia="zh-TW"/>
    </w:rPr>
  </w:style>
  <w:style w:type="table" w:styleId="af6">
    <w:name w:val="Table Grid"/>
    <w:basedOn w:val="a6"/>
    <w:rsid w:val="003009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2"/>
    <w:next w:val="a2"/>
    <w:hidden/>
    <w:rsid w:val="004660DF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style31">
    <w:name w:val="style31"/>
    <w:rsid w:val="004660DF"/>
    <w:rPr>
      <w:color w:val="333333"/>
      <w:sz w:val="18"/>
      <w:szCs w:val="18"/>
    </w:rPr>
  </w:style>
  <w:style w:type="paragraph" w:styleId="z-0">
    <w:name w:val="HTML Bottom of Form"/>
    <w:basedOn w:val="a2"/>
    <w:next w:val="a2"/>
    <w:hidden/>
    <w:rsid w:val="004660DF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styleId="af7">
    <w:name w:val="Strong"/>
    <w:uiPriority w:val="22"/>
    <w:qFormat/>
    <w:rsid w:val="004660DF"/>
    <w:rPr>
      <w:b/>
      <w:bCs/>
    </w:rPr>
  </w:style>
  <w:style w:type="character" w:customStyle="1" w:styleId="newstitle1">
    <w:name w:val="newstitle1"/>
    <w:rsid w:val="004660DF"/>
    <w:rPr>
      <w:b/>
      <w:bCs/>
      <w:strike w:val="0"/>
      <w:dstrike w:val="0"/>
      <w:color w:val="CC0000"/>
      <w:sz w:val="24"/>
      <w:szCs w:val="24"/>
      <w:u w:val="none"/>
      <w:effect w:val="none"/>
    </w:rPr>
  </w:style>
  <w:style w:type="character" w:styleId="af8">
    <w:name w:val="Intense Emphasis"/>
    <w:uiPriority w:val="21"/>
    <w:qFormat/>
    <w:rsid w:val="00905FFE"/>
    <w:rPr>
      <w:b/>
      <w:bCs/>
      <w:i/>
      <w:iCs/>
      <w:color w:val="4F81BD"/>
    </w:rPr>
  </w:style>
  <w:style w:type="character" w:styleId="af9">
    <w:name w:val="Subtle Emphasis"/>
    <w:uiPriority w:val="19"/>
    <w:qFormat/>
    <w:rsid w:val="00905FFE"/>
    <w:rPr>
      <w:i/>
      <w:iCs/>
      <w:color w:val="808080"/>
    </w:rPr>
  </w:style>
  <w:style w:type="paragraph" w:styleId="afa">
    <w:name w:val="No Spacing"/>
    <w:uiPriority w:val="1"/>
    <w:qFormat/>
    <w:rsid w:val="00905FFE"/>
    <w:pPr>
      <w:widowControl w:val="0"/>
      <w:jc w:val="both"/>
    </w:pPr>
    <w:rPr>
      <w:kern w:val="2"/>
      <w:sz w:val="21"/>
    </w:rPr>
  </w:style>
  <w:style w:type="character" w:customStyle="1" w:styleId="Char0">
    <w:name w:val="页脚 Char"/>
    <w:link w:val="a9"/>
    <w:uiPriority w:val="99"/>
    <w:rsid w:val="00DA4882"/>
    <w:rPr>
      <w:kern w:val="2"/>
      <w:sz w:val="18"/>
    </w:rPr>
  </w:style>
  <w:style w:type="paragraph" w:styleId="afb">
    <w:name w:val="Balloon Text"/>
    <w:basedOn w:val="a2"/>
    <w:link w:val="Char1"/>
    <w:rsid w:val="00DA4882"/>
    <w:rPr>
      <w:sz w:val="18"/>
      <w:szCs w:val="18"/>
    </w:rPr>
  </w:style>
  <w:style w:type="character" w:customStyle="1" w:styleId="Char1">
    <w:name w:val="批注框文本 Char"/>
    <w:link w:val="afb"/>
    <w:rsid w:val="00DA4882"/>
    <w:rPr>
      <w:kern w:val="2"/>
      <w:sz w:val="18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630B6F"/>
    <w:pPr>
      <w:keepNext/>
      <w:keepLines/>
      <w:widowControl/>
      <w:numPr>
        <w:numId w:val="0"/>
      </w:numPr>
      <w:shd w:val="clear" w:color="auto" w:fill="auto"/>
      <w:spacing w:before="480" w:line="276" w:lineRule="auto"/>
      <w:outlineLvl w:val="9"/>
    </w:pPr>
    <w:rPr>
      <w:rFonts w:ascii="Cambria" w:eastAsia="宋体" w:hAnsi="Cambria"/>
      <w:bCs/>
      <w:color w:val="365F91"/>
      <w:kern w:val="0"/>
      <w:szCs w:val="28"/>
    </w:rPr>
  </w:style>
  <w:style w:type="paragraph" w:styleId="23">
    <w:name w:val="toc 2"/>
    <w:basedOn w:val="a2"/>
    <w:next w:val="a2"/>
    <w:autoRedefine/>
    <w:uiPriority w:val="39"/>
    <w:rsid w:val="00C941FD"/>
    <w:pPr>
      <w:tabs>
        <w:tab w:val="right" w:leader="dot" w:pos="7928"/>
      </w:tabs>
      <w:ind w:leftChars="200" w:left="420"/>
    </w:pPr>
  </w:style>
  <w:style w:type="paragraph" w:styleId="afc">
    <w:name w:val="List Paragraph"/>
    <w:basedOn w:val="a2"/>
    <w:uiPriority w:val="34"/>
    <w:qFormat/>
    <w:rsid w:val="009814B3"/>
    <w:pPr>
      <w:ind w:firstLineChars="200" w:firstLine="420"/>
    </w:pPr>
    <w:rPr>
      <w:rFonts w:ascii="Calibri" w:hAnsi="Calibri"/>
      <w:szCs w:val="22"/>
    </w:rPr>
  </w:style>
  <w:style w:type="character" w:styleId="afd">
    <w:name w:val="annotation reference"/>
    <w:basedOn w:val="a5"/>
    <w:rsid w:val="009814B3"/>
    <w:rPr>
      <w:sz w:val="21"/>
      <w:szCs w:val="21"/>
    </w:rPr>
  </w:style>
  <w:style w:type="paragraph" w:styleId="afe">
    <w:name w:val="annotation text"/>
    <w:basedOn w:val="a2"/>
    <w:link w:val="Char2"/>
    <w:rsid w:val="009814B3"/>
    <w:pPr>
      <w:jc w:val="left"/>
    </w:pPr>
  </w:style>
  <w:style w:type="character" w:customStyle="1" w:styleId="Char2">
    <w:name w:val="批注文字 Char"/>
    <w:basedOn w:val="a5"/>
    <w:link w:val="afe"/>
    <w:rsid w:val="009814B3"/>
    <w:rPr>
      <w:kern w:val="2"/>
      <w:sz w:val="21"/>
    </w:rPr>
  </w:style>
  <w:style w:type="paragraph" w:styleId="aff">
    <w:name w:val="annotation subject"/>
    <w:basedOn w:val="afe"/>
    <w:next w:val="afe"/>
    <w:link w:val="Char3"/>
    <w:rsid w:val="009814B3"/>
    <w:rPr>
      <w:b/>
      <w:bCs/>
    </w:rPr>
  </w:style>
  <w:style w:type="character" w:customStyle="1" w:styleId="Char3">
    <w:name w:val="批注主题 Char"/>
    <w:basedOn w:val="Char2"/>
    <w:link w:val="aff"/>
    <w:rsid w:val="009814B3"/>
    <w:rPr>
      <w:b/>
      <w:bCs/>
      <w:kern w:val="2"/>
      <w:sz w:val="21"/>
    </w:rPr>
  </w:style>
  <w:style w:type="paragraph" w:styleId="31">
    <w:name w:val="toc 3"/>
    <w:basedOn w:val="a2"/>
    <w:next w:val="a2"/>
    <w:autoRedefine/>
    <w:uiPriority w:val="39"/>
    <w:rsid w:val="00BC4CBD"/>
    <w:pPr>
      <w:ind w:leftChars="400" w:left="840"/>
    </w:pPr>
  </w:style>
  <w:style w:type="paragraph" w:styleId="aff0">
    <w:name w:val="Document Map"/>
    <w:basedOn w:val="a2"/>
    <w:link w:val="Char4"/>
    <w:rsid w:val="00094C75"/>
    <w:rPr>
      <w:rFonts w:ascii="宋体"/>
      <w:sz w:val="18"/>
      <w:szCs w:val="18"/>
    </w:rPr>
  </w:style>
  <w:style w:type="character" w:customStyle="1" w:styleId="Char4">
    <w:name w:val="文档结构图 Char"/>
    <w:basedOn w:val="a5"/>
    <w:link w:val="aff0"/>
    <w:rsid w:val="00094C75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5"/>
    <w:link w:val="1"/>
    <w:rsid w:val="00DC285D"/>
    <w:rPr>
      <w:rFonts w:ascii="Arial" w:eastAsia="黑体" w:hAnsi="Arial"/>
      <w:b/>
      <w:color w:val="FFFFFF"/>
      <w:kern w:val="44"/>
      <w:sz w:val="28"/>
      <w:shd w:val="clear" w:color="auto" w:fill="548DD4"/>
    </w:rPr>
  </w:style>
  <w:style w:type="character" w:customStyle="1" w:styleId="2Char">
    <w:name w:val="标题 2 Char"/>
    <w:basedOn w:val="a5"/>
    <w:link w:val="21"/>
    <w:rsid w:val="00DC285D"/>
    <w:rPr>
      <w:rFonts w:ascii="Arial" w:eastAsia="黑体" w:hAnsi="Arial"/>
      <w:kern w:val="2"/>
      <w:sz w:val="24"/>
    </w:rPr>
  </w:style>
  <w:style w:type="character" w:customStyle="1" w:styleId="Char">
    <w:name w:val="正文首行缩进 Char"/>
    <w:basedOn w:val="a5"/>
    <w:link w:val="a3"/>
    <w:rsid w:val="00DC285D"/>
    <w:rPr>
      <w:kern w:val="2"/>
      <w:sz w:val="21"/>
    </w:rPr>
  </w:style>
  <w:style w:type="paragraph" w:styleId="aff1">
    <w:name w:val="Normal (Web)"/>
    <w:basedOn w:val="a2"/>
    <w:uiPriority w:val="99"/>
    <w:unhideWhenUsed/>
    <w:rsid w:val="00AA0D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BE605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2"/>
    <w:next w:val="21"/>
    <w:link w:val="1Char"/>
    <w:qFormat/>
    <w:rsid w:val="00A77E47"/>
    <w:pPr>
      <w:numPr>
        <w:numId w:val="5"/>
      </w:numPr>
      <w:shd w:val="clear" w:color="auto" w:fill="548DD4"/>
      <w:spacing w:before="60" w:line="578" w:lineRule="auto"/>
      <w:jc w:val="left"/>
      <w:outlineLvl w:val="0"/>
    </w:pPr>
    <w:rPr>
      <w:rFonts w:ascii="Arial" w:eastAsia="黑体" w:hAnsi="Arial"/>
      <w:b/>
      <w:color w:val="FFFFFF"/>
      <w:kern w:val="44"/>
      <w:sz w:val="28"/>
    </w:rPr>
  </w:style>
  <w:style w:type="paragraph" w:styleId="21">
    <w:name w:val="heading 2"/>
    <w:basedOn w:val="a2"/>
    <w:next w:val="a3"/>
    <w:link w:val="2Char"/>
    <w:qFormat/>
    <w:rsid w:val="00905FFE"/>
    <w:pPr>
      <w:numPr>
        <w:ilvl w:val="1"/>
        <w:numId w:val="5"/>
      </w:numPr>
      <w:spacing w:before="60" w:line="415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2"/>
    <w:next w:val="a3"/>
    <w:qFormat/>
    <w:rsid w:val="00905FFE"/>
    <w:pPr>
      <w:numPr>
        <w:ilvl w:val="2"/>
        <w:numId w:val="5"/>
      </w:numPr>
      <w:spacing w:before="60" w:line="415" w:lineRule="auto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2"/>
    <w:next w:val="a3"/>
    <w:qFormat/>
    <w:rsid w:val="00905FFE"/>
    <w:pPr>
      <w:numPr>
        <w:ilvl w:val="3"/>
        <w:numId w:val="5"/>
      </w:numPr>
      <w:spacing w:before="20" w:line="377" w:lineRule="auto"/>
      <w:outlineLvl w:val="3"/>
    </w:pPr>
    <w:rPr>
      <w:rFonts w:ascii="Arial" w:eastAsia="黑体" w:hAnsi="Arial"/>
    </w:rPr>
  </w:style>
  <w:style w:type="paragraph" w:styleId="5">
    <w:name w:val="heading 5"/>
    <w:basedOn w:val="a2"/>
    <w:next w:val="a4"/>
    <w:qFormat/>
    <w:rsid w:val="00905FFE"/>
    <w:pPr>
      <w:numPr>
        <w:ilvl w:val="4"/>
        <w:numId w:val="5"/>
      </w:numPr>
      <w:spacing w:before="280" w:after="290" w:line="377" w:lineRule="auto"/>
      <w:outlineLvl w:val="4"/>
    </w:pPr>
    <w:rPr>
      <w:b/>
      <w:sz w:val="28"/>
    </w:rPr>
  </w:style>
  <w:style w:type="paragraph" w:styleId="6">
    <w:name w:val="heading 6"/>
    <w:basedOn w:val="a2"/>
    <w:next w:val="a4"/>
    <w:qFormat/>
    <w:rsid w:val="00905FFE"/>
    <w:pPr>
      <w:numPr>
        <w:ilvl w:val="5"/>
        <w:numId w:val="5"/>
      </w:numPr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2"/>
    <w:next w:val="a4"/>
    <w:qFormat/>
    <w:rsid w:val="00905FFE"/>
    <w:pPr>
      <w:numPr>
        <w:ilvl w:val="6"/>
        <w:numId w:val="5"/>
      </w:numPr>
      <w:spacing w:before="240" w:after="64" w:line="319" w:lineRule="auto"/>
      <w:outlineLvl w:val="6"/>
    </w:pPr>
    <w:rPr>
      <w:b/>
      <w:sz w:val="24"/>
    </w:rPr>
  </w:style>
  <w:style w:type="paragraph" w:styleId="8">
    <w:name w:val="heading 8"/>
    <w:basedOn w:val="a2"/>
    <w:next w:val="a4"/>
    <w:qFormat/>
    <w:rsid w:val="00905FFE"/>
    <w:pPr>
      <w:numPr>
        <w:ilvl w:val="7"/>
        <w:numId w:val="5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4"/>
    <w:qFormat/>
    <w:rsid w:val="00905FFE"/>
    <w:pPr>
      <w:numPr>
        <w:ilvl w:val="8"/>
        <w:numId w:val="5"/>
      </w:numPr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3">
    <w:name w:val="Body Text First Indent"/>
    <w:basedOn w:val="a8"/>
    <w:link w:val="Char"/>
    <w:rsid w:val="00BE605C"/>
    <w:pPr>
      <w:spacing w:after="60"/>
      <w:ind w:firstLine="420"/>
    </w:pPr>
  </w:style>
  <w:style w:type="paragraph" w:styleId="a8">
    <w:name w:val="Body Text"/>
    <w:basedOn w:val="a2"/>
    <w:rsid w:val="00BE605C"/>
    <w:pPr>
      <w:spacing w:after="120"/>
    </w:pPr>
  </w:style>
  <w:style w:type="paragraph" w:styleId="a4">
    <w:name w:val="Normal Indent"/>
    <w:basedOn w:val="a2"/>
    <w:rsid w:val="00BE605C"/>
    <w:pPr>
      <w:ind w:firstLine="420"/>
    </w:pPr>
  </w:style>
  <w:style w:type="paragraph" w:styleId="a9">
    <w:name w:val="footer"/>
    <w:basedOn w:val="a2"/>
    <w:link w:val="Char0"/>
    <w:uiPriority w:val="99"/>
    <w:rsid w:val="00BE605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a">
    <w:name w:val="page number"/>
    <w:basedOn w:val="a5"/>
    <w:rsid w:val="00BE605C"/>
  </w:style>
  <w:style w:type="paragraph" w:styleId="ab">
    <w:name w:val="header"/>
    <w:basedOn w:val="a2"/>
    <w:rsid w:val="00BE6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黑体"/>
      <w:sz w:val="18"/>
    </w:rPr>
  </w:style>
  <w:style w:type="paragraph" w:styleId="ac">
    <w:name w:val="caption"/>
    <w:basedOn w:val="a2"/>
    <w:next w:val="a3"/>
    <w:qFormat/>
    <w:rsid w:val="00BE605C"/>
    <w:pPr>
      <w:spacing w:before="152" w:after="160"/>
      <w:jc w:val="center"/>
    </w:pPr>
    <w:rPr>
      <w:rFonts w:ascii="Arial" w:eastAsia="黑体" w:hAnsi="Arial"/>
      <w:sz w:val="18"/>
    </w:rPr>
  </w:style>
  <w:style w:type="paragraph" w:customStyle="1" w:styleId="ad">
    <w:name w:val="表头"/>
    <w:basedOn w:val="a2"/>
    <w:rsid w:val="00BE605C"/>
    <w:pPr>
      <w:spacing w:before="60" w:after="60"/>
      <w:jc w:val="center"/>
    </w:pPr>
    <w:rPr>
      <w:sz w:val="18"/>
    </w:rPr>
  </w:style>
  <w:style w:type="paragraph" w:customStyle="1" w:styleId="ae">
    <w:name w:val="表格正文"/>
    <w:basedOn w:val="a2"/>
    <w:rsid w:val="00BE605C"/>
    <w:pPr>
      <w:spacing w:before="20" w:after="20"/>
    </w:pPr>
    <w:rPr>
      <w:sz w:val="18"/>
    </w:rPr>
  </w:style>
  <w:style w:type="paragraph" w:styleId="a">
    <w:name w:val="List Number"/>
    <w:basedOn w:val="a2"/>
    <w:rsid w:val="00BE605C"/>
    <w:pPr>
      <w:numPr>
        <w:numId w:val="1"/>
      </w:numPr>
    </w:pPr>
  </w:style>
  <w:style w:type="paragraph" w:styleId="a0">
    <w:name w:val="List Bullet"/>
    <w:basedOn w:val="a2"/>
    <w:autoRedefine/>
    <w:rsid w:val="00BE605C"/>
    <w:pPr>
      <w:numPr>
        <w:numId w:val="2"/>
      </w:numPr>
    </w:pPr>
  </w:style>
  <w:style w:type="paragraph" w:styleId="2">
    <w:name w:val="List Number 2"/>
    <w:basedOn w:val="a2"/>
    <w:rsid w:val="00BE605C"/>
    <w:pPr>
      <w:numPr>
        <w:numId w:val="3"/>
      </w:numPr>
    </w:pPr>
  </w:style>
  <w:style w:type="paragraph" w:styleId="20">
    <w:name w:val="List Bullet 2"/>
    <w:basedOn w:val="a2"/>
    <w:autoRedefine/>
    <w:rsid w:val="00BE605C"/>
    <w:pPr>
      <w:numPr>
        <w:numId w:val="4"/>
      </w:numPr>
    </w:pPr>
  </w:style>
  <w:style w:type="paragraph" w:styleId="af">
    <w:name w:val="Title"/>
    <w:basedOn w:val="a2"/>
    <w:qFormat/>
    <w:rsid w:val="00BE605C"/>
    <w:pPr>
      <w:spacing w:before="240" w:after="60"/>
      <w:jc w:val="center"/>
      <w:outlineLvl w:val="0"/>
    </w:pPr>
    <w:rPr>
      <w:rFonts w:ascii="Arial" w:eastAsia="黑体" w:hAnsi="Arial"/>
      <w:sz w:val="30"/>
    </w:rPr>
  </w:style>
  <w:style w:type="paragraph" w:customStyle="1" w:styleId="af0">
    <w:name w:val="小标题"/>
    <w:basedOn w:val="a2"/>
    <w:rsid w:val="00BE605C"/>
    <w:rPr>
      <w:rFonts w:eastAsia="黑体"/>
    </w:rPr>
  </w:style>
  <w:style w:type="character" w:styleId="af1">
    <w:name w:val="Hyperlink"/>
    <w:uiPriority w:val="99"/>
    <w:rsid w:val="00BE605C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F1347"/>
    <w:pPr>
      <w:tabs>
        <w:tab w:val="left" w:pos="420"/>
        <w:tab w:val="right" w:leader="dot" w:pos="7262"/>
      </w:tabs>
    </w:pPr>
    <w:rPr>
      <w:sz w:val="18"/>
    </w:rPr>
  </w:style>
  <w:style w:type="paragraph" w:customStyle="1" w:styleId="a1">
    <w:name w:val="规则说明"/>
    <w:basedOn w:val="a2"/>
    <w:rsid w:val="00BE605C"/>
    <w:pPr>
      <w:keepNext/>
      <w:keepLines/>
      <w:numPr>
        <w:numId w:val="6"/>
      </w:numPr>
      <w:spacing w:before="120" w:after="60"/>
      <w:outlineLvl w:val="1"/>
    </w:pPr>
    <w:rPr>
      <w:rFonts w:eastAsia="黑体"/>
      <w:sz w:val="24"/>
    </w:rPr>
  </w:style>
  <w:style w:type="paragraph" w:customStyle="1" w:styleId="30">
    <w:name w:val="规则说明3"/>
    <w:basedOn w:val="a1"/>
    <w:next w:val="a3"/>
    <w:rsid w:val="00BE605C"/>
    <w:pPr>
      <w:numPr>
        <w:ilvl w:val="2"/>
        <w:numId w:val="0"/>
      </w:numPr>
      <w:tabs>
        <w:tab w:val="num" w:pos="780"/>
      </w:tabs>
      <w:ind w:left="420"/>
      <w:outlineLvl w:val="2"/>
    </w:pPr>
  </w:style>
  <w:style w:type="character" w:customStyle="1" w:styleId="af2">
    <w:name w:val="本次增加文字"/>
    <w:rsid w:val="00BE605C"/>
    <w:rPr>
      <w:bdr w:val="none" w:sz="0" w:space="0" w:color="auto"/>
      <w:shd w:val="clear" w:color="auto" w:fill="FFFF00"/>
    </w:rPr>
  </w:style>
  <w:style w:type="paragraph" w:styleId="af3">
    <w:name w:val="Body Text Indent"/>
    <w:basedOn w:val="a2"/>
    <w:rsid w:val="00BE605C"/>
    <w:pPr>
      <w:ind w:left="360"/>
    </w:pPr>
    <w:rPr>
      <w:color w:val="FF0000"/>
      <w:sz w:val="18"/>
      <w:szCs w:val="24"/>
    </w:rPr>
  </w:style>
  <w:style w:type="character" w:styleId="af4">
    <w:name w:val="FollowedHyperlink"/>
    <w:rsid w:val="00BE605C"/>
    <w:rPr>
      <w:color w:val="800080"/>
      <w:u w:val="single"/>
    </w:rPr>
  </w:style>
  <w:style w:type="paragraph" w:styleId="af5">
    <w:name w:val="List"/>
    <w:basedOn w:val="a2"/>
    <w:rsid w:val="00BE605C"/>
    <w:pPr>
      <w:ind w:left="480" w:hanging="480"/>
      <w:jc w:val="left"/>
    </w:pPr>
    <w:rPr>
      <w:rFonts w:eastAsia="PMingLiU"/>
      <w:sz w:val="24"/>
      <w:lang w:eastAsia="zh-TW"/>
    </w:rPr>
  </w:style>
  <w:style w:type="paragraph" w:styleId="22">
    <w:name w:val="List 2"/>
    <w:basedOn w:val="a2"/>
    <w:rsid w:val="00BE605C"/>
    <w:pPr>
      <w:ind w:left="960" w:hanging="480"/>
      <w:jc w:val="left"/>
    </w:pPr>
    <w:rPr>
      <w:rFonts w:eastAsia="PMingLiU"/>
      <w:sz w:val="24"/>
      <w:lang w:eastAsia="zh-TW"/>
    </w:rPr>
  </w:style>
  <w:style w:type="table" w:styleId="af6">
    <w:name w:val="Table Grid"/>
    <w:basedOn w:val="a6"/>
    <w:rsid w:val="0030093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2"/>
    <w:next w:val="a2"/>
    <w:hidden/>
    <w:rsid w:val="004660DF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style31">
    <w:name w:val="style31"/>
    <w:rsid w:val="004660DF"/>
    <w:rPr>
      <w:color w:val="333333"/>
      <w:sz w:val="18"/>
      <w:szCs w:val="18"/>
    </w:rPr>
  </w:style>
  <w:style w:type="paragraph" w:styleId="z-0">
    <w:name w:val="HTML Bottom of Form"/>
    <w:basedOn w:val="a2"/>
    <w:next w:val="a2"/>
    <w:hidden/>
    <w:rsid w:val="004660DF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styleId="af7">
    <w:name w:val="Strong"/>
    <w:qFormat/>
    <w:rsid w:val="004660DF"/>
    <w:rPr>
      <w:b/>
      <w:bCs/>
    </w:rPr>
  </w:style>
  <w:style w:type="character" w:customStyle="1" w:styleId="newstitle1">
    <w:name w:val="newstitle1"/>
    <w:rsid w:val="004660DF"/>
    <w:rPr>
      <w:b/>
      <w:bCs/>
      <w:strike w:val="0"/>
      <w:dstrike w:val="0"/>
      <w:color w:val="CC0000"/>
      <w:sz w:val="24"/>
      <w:szCs w:val="24"/>
      <w:u w:val="none"/>
      <w:effect w:val="none"/>
    </w:rPr>
  </w:style>
  <w:style w:type="character" w:styleId="af8">
    <w:name w:val="Intense Emphasis"/>
    <w:uiPriority w:val="21"/>
    <w:qFormat/>
    <w:rsid w:val="00905FFE"/>
    <w:rPr>
      <w:b/>
      <w:bCs/>
      <w:i/>
      <w:iCs/>
      <w:color w:val="4F81BD"/>
    </w:rPr>
  </w:style>
  <w:style w:type="character" w:styleId="af9">
    <w:name w:val="Subtle Emphasis"/>
    <w:uiPriority w:val="19"/>
    <w:qFormat/>
    <w:rsid w:val="00905FFE"/>
    <w:rPr>
      <w:i/>
      <w:iCs/>
      <w:color w:val="808080"/>
    </w:rPr>
  </w:style>
  <w:style w:type="paragraph" w:styleId="afa">
    <w:name w:val="No Spacing"/>
    <w:uiPriority w:val="1"/>
    <w:qFormat/>
    <w:rsid w:val="00905FFE"/>
    <w:pPr>
      <w:widowControl w:val="0"/>
      <w:jc w:val="both"/>
    </w:pPr>
    <w:rPr>
      <w:kern w:val="2"/>
      <w:sz w:val="21"/>
    </w:rPr>
  </w:style>
  <w:style w:type="character" w:customStyle="1" w:styleId="Char0">
    <w:name w:val="页脚 Char"/>
    <w:link w:val="a9"/>
    <w:uiPriority w:val="99"/>
    <w:rsid w:val="00DA4882"/>
    <w:rPr>
      <w:kern w:val="2"/>
      <w:sz w:val="18"/>
    </w:rPr>
  </w:style>
  <w:style w:type="paragraph" w:styleId="afb">
    <w:name w:val="Balloon Text"/>
    <w:basedOn w:val="a2"/>
    <w:link w:val="Char1"/>
    <w:rsid w:val="00DA4882"/>
    <w:rPr>
      <w:sz w:val="18"/>
      <w:szCs w:val="18"/>
    </w:rPr>
  </w:style>
  <w:style w:type="character" w:customStyle="1" w:styleId="Char1">
    <w:name w:val="批注框文本 Char"/>
    <w:link w:val="afb"/>
    <w:rsid w:val="00DA4882"/>
    <w:rPr>
      <w:kern w:val="2"/>
      <w:sz w:val="18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630B6F"/>
    <w:pPr>
      <w:keepNext/>
      <w:keepLines/>
      <w:widowControl/>
      <w:numPr>
        <w:numId w:val="0"/>
      </w:numPr>
      <w:shd w:val="clear" w:color="auto" w:fill="auto"/>
      <w:spacing w:before="480" w:line="276" w:lineRule="auto"/>
      <w:outlineLvl w:val="9"/>
    </w:pPr>
    <w:rPr>
      <w:rFonts w:ascii="Cambria" w:eastAsia="宋体" w:hAnsi="Cambria"/>
      <w:bCs/>
      <w:color w:val="365F91"/>
      <w:kern w:val="0"/>
      <w:szCs w:val="28"/>
    </w:rPr>
  </w:style>
  <w:style w:type="paragraph" w:styleId="23">
    <w:name w:val="toc 2"/>
    <w:basedOn w:val="a2"/>
    <w:next w:val="a2"/>
    <w:autoRedefine/>
    <w:uiPriority w:val="39"/>
    <w:rsid w:val="00630B6F"/>
    <w:pPr>
      <w:ind w:leftChars="200" w:left="420"/>
    </w:pPr>
  </w:style>
  <w:style w:type="paragraph" w:styleId="afc">
    <w:name w:val="List Paragraph"/>
    <w:basedOn w:val="a2"/>
    <w:uiPriority w:val="34"/>
    <w:qFormat/>
    <w:rsid w:val="009814B3"/>
    <w:pPr>
      <w:ind w:firstLineChars="200" w:firstLine="420"/>
    </w:pPr>
    <w:rPr>
      <w:rFonts w:ascii="Calibri" w:hAnsi="Calibri"/>
      <w:szCs w:val="22"/>
    </w:rPr>
  </w:style>
  <w:style w:type="character" w:styleId="afd">
    <w:name w:val="annotation reference"/>
    <w:basedOn w:val="a5"/>
    <w:rsid w:val="009814B3"/>
    <w:rPr>
      <w:sz w:val="21"/>
      <w:szCs w:val="21"/>
    </w:rPr>
  </w:style>
  <w:style w:type="paragraph" w:styleId="afe">
    <w:name w:val="annotation text"/>
    <w:basedOn w:val="a2"/>
    <w:link w:val="Char2"/>
    <w:rsid w:val="009814B3"/>
    <w:pPr>
      <w:jc w:val="left"/>
    </w:pPr>
  </w:style>
  <w:style w:type="character" w:customStyle="1" w:styleId="Char2">
    <w:name w:val="批注文字 Char"/>
    <w:basedOn w:val="a5"/>
    <w:link w:val="afe"/>
    <w:rsid w:val="009814B3"/>
    <w:rPr>
      <w:kern w:val="2"/>
      <w:sz w:val="21"/>
    </w:rPr>
  </w:style>
  <w:style w:type="paragraph" w:styleId="aff">
    <w:name w:val="annotation subject"/>
    <w:basedOn w:val="afe"/>
    <w:next w:val="afe"/>
    <w:link w:val="Char3"/>
    <w:rsid w:val="009814B3"/>
    <w:rPr>
      <w:b/>
      <w:bCs/>
    </w:rPr>
  </w:style>
  <w:style w:type="character" w:customStyle="1" w:styleId="Char3">
    <w:name w:val="批注主题 Char"/>
    <w:basedOn w:val="Char2"/>
    <w:link w:val="aff"/>
    <w:rsid w:val="009814B3"/>
    <w:rPr>
      <w:b/>
      <w:bCs/>
      <w:kern w:val="2"/>
      <w:sz w:val="21"/>
    </w:rPr>
  </w:style>
  <w:style w:type="paragraph" w:styleId="31">
    <w:name w:val="toc 3"/>
    <w:basedOn w:val="a2"/>
    <w:next w:val="a2"/>
    <w:autoRedefine/>
    <w:uiPriority w:val="39"/>
    <w:rsid w:val="00BC4CBD"/>
    <w:pPr>
      <w:ind w:leftChars="400" w:left="840"/>
    </w:pPr>
  </w:style>
  <w:style w:type="paragraph" w:styleId="aff0">
    <w:name w:val="Document Map"/>
    <w:basedOn w:val="a2"/>
    <w:link w:val="Char4"/>
    <w:rsid w:val="00094C75"/>
    <w:rPr>
      <w:rFonts w:ascii="宋体"/>
      <w:sz w:val="18"/>
      <w:szCs w:val="18"/>
    </w:rPr>
  </w:style>
  <w:style w:type="character" w:customStyle="1" w:styleId="Char4">
    <w:name w:val="文档结构图 Char"/>
    <w:basedOn w:val="a5"/>
    <w:link w:val="aff0"/>
    <w:rsid w:val="00094C75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5"/>
    <w:link w:val="1"/>
    <w:rsid w:val="00DC285D"/>
    <w:rPr>
      <w:rFonts w:ascii="Arial" w:eastAsia="黑体" w:hAnsi="Arial"/>
      <w:b/>
      <w:color w:val="FFFFFF"/>
      <w:kern w:val="44"/>
      <w:sz w:val="28"/>
      <w:shd w:val="clear" w:color="auto" w:fill="548DD4"/>
    </w:rPr>
  </w:style>
  <w:style w:type="character" w:customStyle="1" w:styleId="2Char">
    <w:name w:val="标题 2 Char"/>
    <w:basedOn w:val="a5"/>
    <w:link w:val="21"/>
    <w:rsid w:val="00DC285D"/>
    <w:rPr>
      <w:rFonts w:ascii="Arial" w:eastAsia="黑体" w:hAnsi="Arial"/>
      <w:kern w:val="2"/>
      <w:sz w:val="24"/>
    </w:rPr>
  </w:style>
  <w:style w:type="character" w:customStyle="1" w:styleId="Char">
    <w:name w:val="正文首行缩进 Char"/>
    <w:basedOn w:val="a5"/>
    <w:link w:val="a3"/>
    <w:rsid w:val="00DC285D"/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&#31616;&#21333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11BB2-CA55-4B54-B3E1-860DB737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简单文档</Template>
  <TotalTime>1573</TotalTime>
  <Pages>4</Pages>
  <Words>157</Words>
  <Characters>896</Characters>
  <Application>Microsoft Office Word</Application>
  <DocSecurity>0</DocSecurity>
  <Lines>7</Lines>
  <Paragraphs>2</Paragraphs>
  <ScaleCrop>false</ScaleCrop>
  <Company>the9.com</Company>
  <LinksUpToDate>false</LinksUpToDate>
  <CharactersWithSpaces>1051</CharactersWithSpaces>
  <SharedDoc>false</SharedDoc>
  <HLinks>
    <vt:vector size="60" baseType="variant"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_Toc388022790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_Toc388022789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_Toc388022788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_Toc388022787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_Toc388022786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_Toc388022785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_Toc388022784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_Toc388022783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_Toc388022782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_Toc388022781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第九城市</dc:title>
  <dc:creator>jianhua Zhu</dc:creator>
  <cp:lastModifiedBy>DESTINY</cp:lastModifiedBy>
  <cp:revision>64</cp:revision>
  <cp:lastPrinted>2002-10-18T06:15:00Z</cp:lastPrinted>
  <dcterms:created xsi:type="dcterms:W3CDTF">2014-11-04T05:39:00Z</dcterms:created>
  <dcterms:modified xsi:type="dcterms:W3CDTF">2016-08-12T18:34:00Z</dcterms:modified>
</cp:coreProperties>
</file>