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314" w:rsidRDefault="00745314" w:rsidP="00E45381">
      <w:pPr>
        <w:rPr>
          <w:rFonts w:hint="eastAsia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策划</w:t>
      </w:r>
    </w:p>
    <w:p w:rsidR="00DC285D" w:rsidRDefault="001F0A4A" w:rsidP="00DC285D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补充说明</w:t>
      </w:r>
      <w:r w:rsidR="00CF0632">
        <w:rPr>
          <w:rFonts w:ascii="黑体" w:eastAsia="黑体" w:hint="eastAsia"/>
          <w:sz w:val="30"/>
          <w:szCs w:val="30"/>
        </w:rPr>
        <w:t>（二）</w:t>
      </w:r>
    </w:p>
    <w:p w:rsidR="00CF0632" w:rsidRDefault="00CF0632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Pr="00756F2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/>
    <w:p w:rsidR="00DC285D" w:rsidRDefault="00DC285D" w:rsidP="00DC285D">
      <w:r>
        <w:rPr>
          <w:szCs w:val="18"/>
        </w:rPr>
        <w:br w:type="page"/>
      </w:r>
    </w:p>
    <w:p w:rsidR="00DC285D" w:rsidRDefault="00DC285D" w:rsidP="00DC285D">
      <w:pPr>
        <w:pStyle w:val="TOC"/>
      </w:pPr>
      <w:r>
        <w:rPr>
          <w:lang w:val="zh-CN"/>
        </w:rPr>
        <w:lastRenderedPageBreak/>
        <w:t>目录</w:t>
      </w:r>
    </w:p>
    <w:p w:rsidR="00083E2D" w:rsidRDefault="00F80926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DC285D">
        <w:instrText xml:space="preserve"> TOC \o "1-3" \h \z \u </w:instrText>
      </w:r>
      <w:r>
        <w:fldChar w:fldCharType="separate"/>
      </w:r>
      <w:hyperlink w:anchor="_Toc462860248" w:history="1">
        <w:r w:rsidR="00083E2D" w:rsidRPr="00C372B2">
          <w:rPr>
            <w:rStyle w:val="af1"/>
            <w:rFonts w:hint="eastAsia"/>
            <w:noProof/>
          </w:rPr>
          <w:t>一</w:t>
        </w:r>
        <w:r w:rsidR="0008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83E2D" w:rsidRPr="00C372B2">
          <w:rPr>
            <w:rStyle w:val="af1"/>
            <w:rFonts w:hint="eastAsia"/>
            <w:noProof/>
          </w:rPr>
          <w:t>设计说明</w:t>
        </w:r>
        <w:r w:rsidR="00083E2D">
          <w:rPr>
            <w:noProof/>
            <w:webHidden/>
          </w:rPr>
          <w:tab/>
        </w:r>
        <w:r w:rsidR="00083E2D">
          <w:rPr>
            <w:noProof/>
            <w:webHidden/>
          </w:rPr>
          <w:fldChar w:fldCharType="begin"/>
        </w:r>
        <w:r w:rsidR="00083E2D">
          <w:rPr>
            <w:noProof/>
            <w:webHidden/>
          </w:rPr>
          <w:instrText xml:space="preserve"> PAGEREF _Toc462860248 \h </w:instrText>
        </w:r>
        <w:r w:rsidR="00083E2D">
          <w:rPr>
            <w:noProof/>
            <w:webHidden/>
          </w:rPr>
        </w:r>
        <w:r w:rsidR="00083E2D">
          <w:rPr>
            <w:noProof/>
            <w:webHidden/>
          </w:rPr>
          <w:fldChar w:fldCharType="separate"/>
        </w:r>
        <w:r w:rsidR="00083E2D">
          <w:rPr>
            <w:noProof/>
            <w:webHidden/>
          </w:rPr>
          <w:t>3</w:t>
        </w:r>
        <w:r w:rsidR="00083E2D">
          <w:rPr>
            <w:noProof/>
            <w:webHidden/>
          </w:rPr>
          <w:fldChar w:fldCharType="end"/>
        </w:r>
      </w:hyperlink>
    </w:p>
    <w:p w:rsidR="00083E2D" w:rsidRDefault="00B9155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2860249" w:history="1">
        <w:r w:rsidR="00083E2D" w:rsidRPr="00C372B2">
          <w:rPr>
            <w:rStyle w:val="af1"/>
            <w:rFonts w:hint="eastAsia"/>
            <w:noProof/>
          </w:rPr>
          <w:t>二</w:t>
        </w:r>
        <w:r w:rsidR="0008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83E2D" w:rsidRPr="00C372B2">
          <w:rPr>
            <w:rStyle w:val="af1"/>
            <w:rFonts w:hint="eastAsia"/>
            <w:noProof/>
          </w:rPr>
          <w:t>补充说明</w:t>
        </w:r>
        <w:r w:rsidR="00083E2D">
          <w:rPr>
            <w:noProof/>
            <w:webHidden/>
          </w:rPr>
          <w:tab/>
        </w:r>
        <w:r w:rsidR="00083E2D">
          <w:rPr>
            <w:noProof/>
            <w:webHidden/>
          </w:rPr>
          <w:fldChar w:fldCharType="begin"/>
        </w:r>
        <w:r w:rsidR="00083E2D">
          <w:rPr>
            <w:noProof/>
            <w:webHidden/>
          </w:rPr>
          <w:instrText xml:space="preserve"> PAGEREF _Toc462860249 \h </w:instrText>
        </w:r>
        <w:r w:rsidR="00083E2D">
          <w:rPr>
            <w:noProof/>
            <w:webHidden/>
          </w:rPr>
        </w:r>
        <w:r w:rsidR="00083E2D">
          <w:rPr>
            <w:noProof/>
            <w:webHidden/>
          </w:rPr>
          <w:fldChar w:fldCharType="separate"/>
        </w:r>
        <w:r w:rsidR="00083E2D">
          <w:rPr>
            <w:noProof/>
            <w:webHidden/>
          </w:rPr>
          <w:t>3</w:t>
        </w:r>
        <w:r w:rsidR="00083E2D">
          <w:rPr>
            <w:noProof/>
            <w:webHidden/>
          </w:rPr>
          <w:fldChar w:fldCharType="end"/>
        </w:r>
      </w:hyperlink>
    </w:p>
    <w:p w:rsidR="00083E2D" w:rsidRDefault="00B9155F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462860250" w:history="1">
        <w:r w:rsidR="00083E2D" w:rsidRPr="00C372B2">
          <w:rPr>
            <w:rStyle w:val="af1"/>
            <w:rFonts w:ascii="黑体"/>
            <w:noProof/>
          </w:rPr>
          <w:t>2.1</w:t>
        </w:r>
        <w:r w:rsidR="00083E2D" w:rsidRPr="00C372B2">
          <w:rPr>
            <w:rStyle w:val="af1"/>
            <w:rFonts w:hint="eastAsia"/>
            <w:noProof/>
          </w:rPr>
          <w:t xml:space="preserve"> </w:t>
        </w:r>
        <w:r w:rsidR="00083E2D" w:rsidRPr="00C372B2">
          <w:rPr>
            <w:rStyle w:val="af1"/>
            <w:rFonts w:hint="eastAsia"/>
            <w:noProof/>
          </w:rPr>
          <w:t>房间规则补充说明</w:t>
        </w:r>
        <w:r w:rsidR="00083E2D">
          <w:rPr>
            <w:noProof/>
            <w:webHidden/>
          </w:rPr>
          <w:tab/>
        </w:r>
        <w:r w:rsidR="00083E2D">
          <w:rPr>
            <w:noProof/>
            <w:webHidden/>
          </w:rPr>
          <w:fldChar w:fldCharType="begin"/>
        </w:r>
        <w:r w:rsidR="00083E2D">
          <w:rPr>
            <w:noProof/>
            <w:webHidden/>
          </w:rPr>
          <w:instrText xml:space="preserve"> PAGEREF _Toc462860250 \h </w:instrText>
        </w:r>
        <w:r w:rsidR="00083E2D">
          <w:rPr>
            <w:noProof/>
            <w:webHidden/>
          </w:rPr>
        </w:r>
        <w:r w:rsidR="00083E2D">
          <w:rPr>
            <w:noProof/>
            <w:webHidden/>
          </w:rPr>
          <w:fldChar w:fldCharType="separate"/>
        </w:r>
        <w:r w:rsidR="00083E2D">
          <w:rPr>
            <w:noProof/>
            <w:webHidden/>
          </w:rPr>
          <w:t>3</w:t>
        </w:r>
        <w:r w:rsidR="00083E2D">
          <w:rPr>
            <w:noProof/>
            <w:webHidden/>
          </w:rPr>
          <w:fldChar w:fldCharType="end"/>
        </w:r>
      </w:hyperlink>
    </w:p>
    <w:p w:rsidR="00083E2D" w:rsidRDefault="00B9155F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462860251" w:history="1">
        <w:r w:rsidR="00083E2D" w:rsidRPr="00C372B2">
          <w:rPr>
            <w:rStyle w:val="af1"/>
            <w:rFonts w:ascii="黑体"/>
            <w:noProof/>
          </w:rPr>
          <w:t>2.2</w:t>
        </w:r>
        <w:r w:rsidR="00083E2D" w:rsidRPr="00C372B2">
          <w:rPr>
            <w:rStyle w:val="af1"/>
            <w:rFonts w:hint="eastAsia"/>
            <w:noProof/>
          </w:rPr>
          <w:t xml:space="preserve"> </w:t>
        </w:r>
        <w:r w:rsidR="00083E2D" w:rsidRPr="00C372B2">
          <w:rPr>
            <w:rStyle w:val="af1"/>
            <w:rFonts w:hint="eastAsia"/>
            <w:noProof/>
          </w:rPr>
          <w:t>救济金</w:t>
        </w:r>
        <w:r w:rsidR="00083E2D">
          <w:rPr>
            <w:noProof/>
            <w:webHidden/>
          </w:rPr>
          <w:tab/>
        </w:r>
        <w:r w:rsidR="00083E2D">
          <w:rPr>
            <w:noProof/>
            <w:webHidden/>
          </w:rPr>
          <w:fldChar w:fldCharType="begin"/>
        </w:r>
        <w:r w:rsidR="00083E2D">
          <w:rPr>
            <w:noProof/>
            <w:webHidden/>
          </w:rPr>
          <w:instrText xml:space="preserve"> PAGEREF _Toc462860251 \h </w:instrText>
        </w:r>
        <w:r w:rsidR="00083E2D">
          <w:rPr>
            <w:noProof/>
            <w:webHidden/>
          </w:rPr>
        </w:r>
        <w:r w:rsidR="00083E2D">
          <w:rPr>
            <w:noProof/>
            <w:webHidden/>
          </w:rPr>
          <w:fldChar w:fldCharType="separate"/>
        </w:r>
        <w:r w:rsidR="00083E2D">
          <w:rPr>
            <w:noProof/>
            <w:webHidden/>
          </w:rPr>
          <w:t>3</w:t>
        </w:r>
        <w:r w:rsidR="00083E2D">
          <w:rPr>
            <w:noProof/>
            <w:webHidden/>
          </w:rPr>
          <w:fldChar w:fldCharType="end"/>
        </w:r>
      </w:hyperlink>
    </w:p>
    <w:p w:rsidR="00083E2D" w:rsidRDefault="00B9155F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462860252" w:history="1">
        <w:r w:rsidR="00083E2D" w:rsidRPr="00C372B2">
          <w:rPr>
            <w:rStyle w:val="af1"/>
            <w:rFonts w:ascii="黑体"/>
            <w:noProof/>
          </w:rPr>
          <w:t>2.3</w:t>
        </w:r>
        <w:r w:rsidR="00083E2D" w:rsidRPr="00C372B2">
          <w:rPr>
            <w:rStyle w:val="af1"/>
            <w:rFonts w:hint="eastAsia"/>
            <w:noProof/>
          </w:rPr>
          <w:t xml:space="preserve"> </w:t>
        </w:r>
        <w:r w:rsidR="00083E2D" w:rsidRPr="00C372B2">
          <w:rPr>
            <w:rStyle w:val="af1"/>
            <w:rFonts w:hint="eastAsia"/>
            <w:noProof/>
          </w:rPr>
          <w:t>礼盒价格</w:t>
        </w:r>
        <w:r w:rsidR="00083E2D">
          <w:rPr>
            <w:noProof/>
            <w:webHidden/>
          </w:rPr>
          <w:tab/>
        </w:r>
        <w:r w:rsidR="00083E2D">
          <w:rPr>
            <w:noProof/>
            <w:webHidden/>
          </w:rPr>
          <w:fldChar w:fldCharType="begin"/>
        </w:r>
        <w:r w:rsidR="00083E2D">
          <w:rPr>
            <w:noProof/>
            <w:webHidden/>
          </w:rPr>
          <w:instrText xml:space="preserve"> PAGEREF _Toc462860252 \h </w:instrText>
        </w:r>
        <w:r w:rsidR="00083E2D">
          <w:rPr>
            <w:noProof/>
            <w:webHidden/>
          </w:rPr>
        </w:r>
        <w:r w:rsidR="00083E2D">
          <w:rPr>
            <w:noProof/>
            <w:webHidden/>
          </w:rPr>
          <w:fldChar w:fldCharType="separate"/>
        </w:r>
        <w:r w:rsidR="00083E2D">
          <w:rPr>
            <w:noProof/>
            <w:webHidden/>
          </w:rPr>
          <w:t>3</w:t>
        </w:r>
        <w:r w:rsidR="00083E2D">
          <w:rPr>
            <w:noProof/>
            <w:webHidden/>
          </w:rPr>
          <w:fldChar w:fldCharType="end"/>
        </w:r>
      </w:hyperlink>
    </w:p>
    <w:p w:rsidR="00DC285D" w:rsidRDefault="00F80926" w:rsidP="00DC285D">
      <w:r>
        <w:fldChar w:fldCharType="end"/>
      </w:r>
    </w:p>
    <w:p w:rsidR="00DC285D" w:rsidRDefault="00DC285D" w:rsidP="00DC285D">
      <w:r>
        <w:br w:type="page"/>
      </w:r>
    </w:p>
    <w:p w:rsidR="009E29B1" w:rsidRDefault="007A63BE" w:rsidP="007A63BE">
      <w:pPr>
        <w:pStyle w:val="1"/>
      </w:pPr>
      <w:bookmarkStart w:id="0" w:name="_Toc462860248"/>
      <w:r>
        <w:rPr>
          <w:rFonts w:hint="eastAsia"/>
        </w:rPr>
        <w:lastRenderedPageBreak/>
        <w:t>设计说明</w:t>
      </w:r>
      <w:bookmarkEnd w:id="0"/>
    </w:p>
    <w:p w:rsidR="00F97329" w:rsidRPr="00FA02E6" w:rsidRDefault="007A63BE" w:rsidP="007A63BE">
      <w:pPr>
        <w:pStyle w:val="a3"/>
        <w:numPr>
          <w:ilvl w:val="0"/>
          <w:numId w:val="25"/>
        </w:numPr>
        <w:rPr>
          <w:rFonts w:ascii="微软雅黑" w:eastAsia="微软雅黑" w:hAnsi="微软雅黑"/>
          <w:sz w:val="18"/>
          <w:szCs w:val="18"/>
        </w:rPr>
      </w:pPr>
      <w:r w:rsidRPr="00FA02E6">
        <w:rPr>
          <w:rFonts w:ascii="微软雅黑" w:eastAsia="微软雅黑" w:hAnsi="微软雅黑" w:hint="eastAsia"/>
          <w:sz w:val="18"/>
          <w:szCs w:val="18"/>
        </w:rPr>
        <w:t>当前文档主要讲述，</w:t>
      </w:r>
      <w:r w:rsidR="00F97329" w:rsidRPr="00FA02E6">
        <w:rPr>
          <w:rFonts w:ascii="微软雅黑" w:eastAsia="微软雅黑" w:hAnsi="微软雅黑" w:hint="eastAsia"/>
          <w:sz w:val="18"/>
          <w:szCs w:val="18"/>
        </w:rPr>
        <w:t>如下：</w:t>
      </w:r>
    </w:p>
    <w:p w:rsidR="00F97329" w:rsidRPr="00FA02E6" w:rsidRDefault="00CF0632" w:rsidP="00F97329">
      <w:pPr>
        <w:pStyle w:val="a3"/>
        <w:numPr>
          <w:ilvl w:val="1"/>
          <w:numId w:val="25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房间配置相关说明</w:t>
      </w:r>
    </w:p>
    <w:p w:rsidR="007A63BE" w:rsidRPr="00FA02E6" w:rsidRDefault="00F97329" w:rsidP="00F97329">
      <w:pPr>
        <w:pStyle w:val="a3"/>
        <w:numPr>
          <w:ilvl w:val="1"/>
          <w:numId w:val="25"/>
        </w:numPr>
        <w:rPr>
          <w:rFonts w:ascii="微软雅黑" w:eastAsia="微软雅黑" w:hAnsi="微软雅黑"/>
          <w:sz w:val="18"/>
          <w:szCs w:val="18"/>
        </w:rPr>
      </w:pPr>
      <w:r w:rsidRPr="00FA02E6">
        <w:rPr>
          <w:rFonts w:ascii="微软雅黑" w:eastAsia="微软雅黑" w:hAnsi="微软雅黑" w:hint="eastAsia"/>
          <w:sz w:val="18"/>
          <w:szCs w:val="18"/>
        </w:rPr>
        <w:t>相关设定</w:t>
      </w:r>
      <w:r w:rsidR="001F0A4A">
        <w:rPr>
          <w:rFonts w:ascii="微软雅黑" w:eastAsia="微软雅黑" w:hAnsi="微软雅黑" w:hint="eastAsia"/>
          <w:sz w:val="18"/>
          <w:szCs w:val="18"/>
        </w:rPr>
        <w:t>补充说明</w:t>
      </w:r>
    </w:p>
    <w:p w:rsidR="00F97329" w:rsidRDefault="001F0A4A" w:rsidP="004E3A19">
      <w:pPr>
        <w:pStyle w:val="1"/>
      </w:pPr>
      <w:bookmarkStart w:id="1" w:name="_Toc462860249"/>
      <w:r>
        <w:rPr>
          <w:rFonts w:hint="eastAsia"/>
        </w:rPr>
        <w:t>补充说明</w:t>
      </w:r>
      <w:bookmarkEnd w:id="1"/>
    </w:p>
    <w:p w:rsidR="00CF0632" w:rsidRPr="000E1F68" w:rsidRDefault="00CF0632" w:rsidP="00CF0632">
      <w:pPr>
        <w:pStyle w:val="21"/>
      </w:pPr>
      <w:bookmarkStart w:id="2" w:name="_Toc462860250"/>
      <w:r w:rsidRPr="000E1F68">
        <w:rPr>
          <w:rFonts w:hint="eastAsia"/>
        </w:rPr>
        <w:t>房间规则补充说明</w:t>
      </w:r>
      <w:bookmarkEnd w:id="2"/>
    </w:p>
    <w:p w:rsidR="00CF0632" w:rsidRPr="00CF0632" w:rsidRDefault="00CF0632" w:rsidP="00CF0632">
      <w:pPr>
        <w:pStyle w:val="afc"/>
        <w:numPr>
          <w:ilvl w:val="0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F0632">
        <w:rPr>
          <w:rFonts w:ascii="微软雅黑" w:eastAsia="微软雅黑" w:hAnsi="微软雅黑" w:hint="eastAsia"/>
          <w:sz w:val="18"/>
          <w:szCs w:val="18"/>
        </w:rPr>
        <w:t>当前玩家当前携带金币数少于最低押注金额时，则无法押注</w:t>
      </w:r>
    </w:p>
    <w:p w:rsidR="00CF0632" w:rsidRPr="00CF0632" w:rsidRDefault="00CF0632" w:rsidP="00CF0632">
      <w:pPr>
        <w:pStyle w:val="afc"/>
        <w:numPr>
          <w:ilvl w:val="0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F0632">
        <w:rPr>
          <w:rFonts w:ascii="微软雅黑" w:eastAsia="微软雅黑" w:hAnsi="微软雅黑" w:hint="eastAsia"/>
          <w:sz w:val="18"/>
          <w:szCs w:val="18"/>
        </w:rPr>
        <w:t>当前房间内，允许其他玩家动态加入，如当前玩家在牌局中进入游戏则需等待牌局结束后才可进行押注</w:t>
      </w:r>
    </w:p>
    <w:p w:rsidR="00CF0632" w:rsidRPr="00CF0632" w:rsidRDefault="00CF0632" w:rsidP="00CF0632">
      <w:pPr>
        <w:pStyle w:val="afc"/>
        <w:numPr>
          <w:ilvl w:val="0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F0632">
        <w:rPr>
          <w:rFonts w:ascii="微软雅黑" w:eastAsia="微软雅黑" w:hAnsi="微软雅黑" w:hint="eastAsia"/>
          <w:sz w:val="18"/>
          <w:szCs w:val="18"/>
        </w:rPr>
        <w:t>如当前玩家携带金币低于/超过，最小/最大携带数，则无法进入当前房间</w:t>
      </w:r>
    </w:p>
    <w:p w:rsidR="00CF0632" w:rsidRPr="00CF0632" w:rsidRDefault="00CF0632" w:rsidP="00CF0632">
      <w:pPr>
        <w:pStyle w:val="afc"/>
        <w:numPr>
          <w:ilvl w:val="0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F0632">
        <w:rPr>
          <w:rFonts w:ascii="微软雅黑" w:eastAsia="微软雅黑" w:hAnsi="微软雅黑" w:hint="eastAsia"/>
          <w:sz w:val="18"/>
          <w:szCs w:val="18"/>
        </w:rPr>
        <w:t>当前玩家下注金额，根据当前玩家携带金币数量而定</w:t>
      </w:r>
    </w:p>
    <w:p w:rsidR="00CF0632" w:rsidRPr="00CF0632" w:rsidRDefault="00CF0632" w:rsidP="00CF0632">
      <w:pPr>
        <w:pStyle w:val="afc"/>
        <w:numPr>
          <w:ilvl w:val="1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F0632">
        <w:rPr>
          <w:rFonts w:ascii="微软雅黑" w:eastAsia="微软雅黑" w:hAnsi="微软雅黑" w:hint="eastAsia"/>
          <w:sz w:val="18"/>
          <w:szCs w:val="18"/>
        </w:rPr>
        <w:t>如当前玩家携带金额为1000金时，下注选项为：50、80、100</w:t>
      </w:r>
    </w:p>
    <w:p w:rsidR="00CF0632" w:rsidRPr="00CF0632" w:rsidRDefault="00CF0632" w:rsidP="00CF0632">
      <w:pPr>
        <w:pStyle w:val="afc"/>
        <w:numPr>
          <w:ilvl w:val="0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F0632">
        <w:rPr>
          <w:rFonts w:ascii="微软雅黑" w:eastAsia="微软雅黑" w:hAnsi="微软雅黑" w:hint="eastAsia"/>
          <w:sz w:val="18"/>
          <w:szCs w:val="18"/>
        </w:rPr>
        <w:t>如当前玩家在牌局失败后身上金币无法支付当前全部金额时，则扣除当前玩家身上全部金币后，将玩家踢出当前房间</w:t>
      </w:r>
    </w:p>
    <w:p w:rsidR="00CF0632" w:rsidRPr="00CF0632" w:rsidRDefault="00CF0632" w:rsidP="00CF0632">
      <w:pPr>
        <w:pStyle w:val="afc"/>
        <w:numPr>
          <w:ilvl w:val="0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F0632">
        <w:rPr>
          <w:rFonts w:ascii="微软雅黑" w:eastAsia="微软雅黑" w:hAnsi="微软雅黑" w:hint="eastAsia"/>
          <w:sz w:val="18"/>
          <w:szCs w:val="18"/>
        </w:rPr>
        <w:t>当前玩家在牌局中胜利后，这扣除10%的服务费</w:t>
      </w:r>
    </w:p>
    <w:p w:rsidR="00CF0632" w:rsidRPr="00CF0632" w:rsidRDefault="00CF0632" w:rsidP="00CF0632">
      <w:pPr>
        <w:pStyle w:val="21"/>
      </w:pPr>
      <w:bookmarkStart w:id="3" w:name="_Toc462860251"/>
      <w:r w:rsidRPr="00CF0632">
        <w:rPr>
          <w:rFonts w:hint="eastAsia"/>
        </w:rPr>
        <w:t>救济金</w:t>
      </w:r>
      <w:bookmarkEnd w:id="3"/>
    </w:p>
    <w:p w:rsidR="00CF0632" w:rsidRPr="00CF0632" w:rsidRDefault="00CF0632" w:rsidP="00CF0632">
      <w:pPr>
        <w:pStyle w:val="afc"/>
        <w:numPr>
          <w:ilvl w:val="0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F0632">
        <w:rPr>
          <w:rFonts w:ascii="微软雅黑" w:eastAsia="微软雅黑" w:hAnsi="微软雅黑" w:hint="eastAsia"/>
          <w:sz w:val="18"/>
          <w:szCs w:val="18"/>
        </w:rPr>
        <w:t>当玩家身上携带金币小于5000金时，可以领取救济金，</w:t>
      </w:r>
    </w:p>
    <w:p w:rsidR="00CF0632" w:rsidRPr="00CF0632" w:rsidRDefault="00CF0632" w:rsidP="00CF0632">
      <w:pPr>
        <w:pStyle w:val="afc"/>
        <w:numPr>
          <w:ilvl w:val="0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F0632">
        <w:rPr>
          <w:rFonts w:ascii="微软雅黑" w:eastAsia="微软雅黑" w:hAnsi="微软雅黑" w:hint="eastAsia"/>
          <w:sz w:val="18"/>
          <w:szCs w:val="18"/>
        </w:rPr>
        <w:t>普通玩家每日最多可领取一次救济金5000金，VIP1-3玩家可领取2次，VIP4以上的玩家可领取3次</w:t>
      </w:r>
    </w:p>
    <w:p w:rsidR="00CF0632" w:rsidRPr="00CF0632" w:rsidRDefault="00CF0632" w:rsidP="00CF0632">
      <w:pPr>
        <w:pStyle w:val="afc"/>
        <w:numPr>
          <w:ilvl w:val="0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F0632">
        <w:rPr>
          <w:rFonts w:ascii="微软雅黑" w:eastAsia="微软雅黑" w:hAnsi="微软雅黑" w:hint="eastAsia"/>
          <w:sz w:val="18"/>
          <w:szCs w:val="18"/>
        </w:rPr>
        <w:t>初始金币数</w:t>
      </w:r>
    </w:p>
    <w:p w:rsidR="00CF0632" w:rsidRPr="00CF0632" w:rsidRDefault="00CF0632" w:rsidP="00CF0632">
      <w:pPr>
        <w:pStyle w:val="afc"/>
        <w:numPr>
          <w:ilvl w:val="0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F0632">
        <w:rPr>
          <w:rFonts w:ascii="微软雅黑" w:eastAsia="微软雅黑" w:hAnsi="微软雅黑" w:hint="eastAsia"/>
          <w:sz w:val="18"/>
          <w:szCs w:val="18"/>
        </w:rPr>
        <w:t>每位新玩家进入游戏初始金币为5000金</w:t>
      </w:r>
    </w:p>
    <w:p w:rsidR="00CF0632" w:rsidRPr="00CF0632" w:rsidRDefault="00CF0632" w:rsidP="00CF0632">
      <w:pPr>
        <w:pStyle w:val="21"/>
      </w:pPr>
      <w:bookmarkStart w:id="4" w:name="_Toc462860252"/>
      <w:r w:rsidRPr="00CF0632">
        <w:rPr>
          <w:rFonts w:hint="eastAsia"/>
        </w:rPr>
        <w:t>礼盒价格</w:t>
      </w:r>
      <w:bookmarkEnd w:id="4"/>
    </w:p>
    <w:p w:rsidR="00CF0632" w:rsidRPr="00CF0632" w:rsidRDefault="00CF0632" w:rsidP="00CF0632">
      <w:pPr>
        <w:pStyle w:val="afc"/>
        <w:numPr>
          <w:ilvl w:val="0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F0632">
        <w:rPr>
          <w:rFonts w:ascii="微软雅黑" w:eastAsia="微软雅黑" w:hAnsi="微软雅黑" w:hint="eastAsia"/>
          <w:sz w:val="18"/>
          <w:szCs w:val="18"/>
        </w:rPr>
        <w:t>当前玩家出售礼盒内的物品时，系统将自动收取</w:t>
      </w:r>
      <w:r w:rsidR="008468DD">
        <w:rPr>
          <w:rFonts w:ascii="微软雅黑" w:eastAsia="微软雅黑" w:hAnsi="微软雅黑" w:hint="eastAsia"/>
          <w:sz w:val="18"/>
          <w:szCs w:val="18"/>
        </w:rPr>
        <w:t>0.</w:t>
      </w:r>
      <w:bookmarkStart w:id="5" w:name="_GoBack"/>
      <w:bookmarkEnd w:id="5"/>
      <w:r w:rsidRPr="00CF0632">
        <w:rPr>
          <w:rFonts w:ascii="微软雅黑" w:eastAsia="微软雅黑" w:hAnsi="微软雅黑" w:hint="eastAsia"/>
          <w:sz w:val="18"/>
          <w:szCs w:val="18"/>
        </w:rPr>
        <w:t>5%的手续费</w:t>
      </w:r>
    </w:p>
    <w:p w:rsidR="00CF0632" w:rsidRPr="00CF0632" w:rsidRDefault="00CF0632" w:rsidP="00CF0632">
      <w:pPr>
        <w:pStyle w:val="afc"/>
        <w:numPr>
          <w:ilvl w:val="0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F0632">
        <w:rPr>
          <w:rFonts w:ascii="微软雅黑" w:eastAsia="微软雅黑" w:hAnsi="微软雅黑" w:hint="eastAsia"/>
          <w:sz w:val="18"/>
          <w:szCs w:val="18"/>
        </w:rPr>
        <w:t>玩家出售礼物获得的金币奖自动存入玩家账号内</w:t>
      </w:r>
    </w:p>
    <w:p w:rsidR="00875F87" w:rsidRPr="00CF0632" w:rsidRDefault="00875F87" w:rsidP="00C63F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EA4715" w:rsidRPr="003242BB" w:rsidRDefault="00EA4715" w:rsidP="00C63FA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sectPr w:rsidR="00EA4715" w:rsidRPr="003242BB" w:rsidSect="004E7488">
      <w:headerReference w:type="default" r:id="rId9"/>
      <w:footerReference w:type="default" r:id="rId10"/>
      <w:pgSz w:w="11906" w:h="16838"/>
      <w:pgMar w:top="1736" w:right="2834" w:bottom="1440" w:left="1134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55F" w:rsidRDefault="00B9155F">
      <w:r>
        <w:separator/>
      </w:r>
    </w:p>
  </w:endnote>
  <w:endnote w:type="continuationSeparator" w:id="0">
    <w:p w:rsidR="00B9155F" w:rsidRDefault="00B91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882" w:rsidRDefault="00DA4882">
    <w:pPr>
      <w:pStyle w:val="a9"/>
    </w:pP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</w:p>
  <w:p w:rsidR="004660DF" w:rsidRPr="006A13B9" w:rsidRDefault="004660DF" w:rsidP="00690E36">
    <w:pPr>
      <w:pStyle w:val="a9"/>
      <w:jc w:val="right"/>
      <w:rPr>
        <w:rFonts w:ascii="宋体" w:hAnsi="宋体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55F" w:rsidRDefault="00B9155F">
      <w:r>
        <w:separator/>
      </w:r>
    </w:p>
  </w:footnote>
  <w:footnote w:type="continuationSeparator" w:id="0">
    <w:p w:rsidR="00B9155F" w:rsidRDefault="00B915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0DF" w:rsidRDefault="004660DF" w:rsidP="00901887">
    <w:pPr>
      <w:pStyle w:val="ab"/>
      <w:pBdr>
        <w:bottom w:val="single" w:sz="6" w:space="5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430FF2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">
    <w:nsid w:val="FFFFFF83"/>
    <w:multiLevelType w:val="singleLevel"/>
    <w:tmpl w:val="B7B08DDA"/>
    <w:lvl w:ilvl="0">
      <w:start w:val="1"/>
      <w:numFmt w:val="bullet"/>
      <w:pStyle w:val="20"/>
      <w:lvlText w:val="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675EEC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15E476C"/>
    <w:lvl w:ilvl="0">
      <w:start w:val="1"/>
      <w:numFmt w:val="bullet"/>
      <w:pStyle w:val="a0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>
    <w:nsid w:val="06006C88"/>
    <w:multiLevelType w:val="hybridMultilevel"/>
    <w:tmpl w:val="DD0CCF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06FF1FCA"/>
    <w:multiLevelType w:val="hybridMultilevel"/>
    <w:tmpl w:val="8ECA5F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0AD94DA3"/>
    <w:multiLevelType w:val="hybridMultilevel"/>
    <w:tmpl w:val="426C88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B0E59DD"/>
    <w:multiLevelType w:val="singleLevel"/>
    <w:tmpl w:val="3530C102"/>
    <w:lvl w:ilvl="0">
      <w:start w:val="1"/>
      <w:numFmt w:val="decimal"/>
      <w:pStyle w:val="a1"/>
      <w:lvlText w:val="[R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8">
    <w:nsid w:val="0D260DC3"/>
    <w:multiLevelType w:val="hybridMultilevel"/>
    <w:tmpl w:val="569ABE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0ED10DBB"/>
    <w:multiLevelType w:val="hybridMultilevel"/>
    <w:tmpl w:val="0764DFA6"/>
    <w:lvl w:ilvl="0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0">
    <w:nsid w:val="0EEF2901"/>
    <w:multiLevelType w:val="hybridMultilevel"/>
    <w:tmpl w:val="E444B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2A46453"/>
    <w:multiLevelType w:val="hybridMultilevel"/>
    <w:tmpl w:val="3670D0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97A21E7"/>
    <w:multiLevelType w:val="hybridMultilevel"/>
    <w:tmpl w:val="FCD887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EB405A2"/>
    <w:multiLevelType w:val="hybridMultilevel"/>
    <w:tmpl w:val="A31E4C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281718A"/>
    <w:multiLevelType w:val="hybridMultilevel"/>
    <w:tmpl w:val="22B861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366389D"/>
    <w:multiLevelType w:val="hybridMultilevel"/>
    <w:tmpl w:val="347A8898"/>
    <w:lvl w:ilvl="0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6">
    <w:nsid w:val="25C24D3D"/>
    <w:multiLevelType w:val="hybridMultilevel"/>
    <w:tmpl w:val="CE961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AAA7D22"/>
    <w:multiLevelType w:val="hybridMultilevel"/>
    <w:tmpl w:val="B548F7C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>
    <w:nsid w:val="2AC17BE5"/>
    <w:multiLevelType w:val="hybridMultilevel"/>
    <w:tmpl w:val="FFE221AA"/>
    <w:lvl w:ilvl="0" w:tplc="B3D2257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2BAF214B"/>
    <w:multiLevelType w:val="hybridMultilevel"/>
    <w:tmpl w:val="68EA75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2E006BA8"/>
    <w:multiLevelType w:val="hybridMultilevel"/>
    <w:tmpl w:val="FE78049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2E215420"/>
    <w:multiLevelType w:val="hybridMultilevel"/>
    <w:tmpl w:val="49DE4B9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2EBA56D5"/>
    <w:multiLevelType w:val="hybridMultilevel"/>
    <w:tmpl w:val="FE5245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33D06DEC"/>
    <w:multiLevelType w:val="hybridMultilevel"/>
    <w:tmpl w:val="C9404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5A37273"/>
    <w:multiLevelType w:val="hybridMultilevel"/>
    <w:tmpl w:val="FBA8148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3817013D"/>
    <w:multiLevelType w:val="hybridMultilevel"/>
    <w:tmpl w:val="9F8E8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3BA91238"/>
    <w:multiLevelType w:val="hybridMultilevel"/>
    <w:tmpl w:val="2264C1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3CE31E83"/>
    <w:multiLevelType w:val="hybridMultilevel"/>
    <w:tmpl w:val="76A8AB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4C7C036D"/>
    <w:multiLevelType w:val="hybridMultilevel"/>
    <w:tmpl w:val="5BEE2E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4E235617"/>
    <w:multiLevelType w:val="hybridMultilevel"/>
    <w:tmpl w:val="EC4488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517A7006"/>
    <w:multiLevelType w:val="hybridMultilevel"/>
    <w:tmpl w:val="BD561F1C"/>
    <w:lvl w:ilvl="0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1">
    <w:nsid w:val="52CB03F7"/>
    <w:multiLevelType w:val="hybridMultilevel"/>
    <w:tmpl w:val="14B25C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417325E"/>
    <w:multiLevelType w:val="hybridMultilevel"/>
    <w:tmpl w:val="9404E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8C1315E"/>
    <w:multiLevelType w:val="hybridMultilevel"/>
    <w:tmpl w:val="BA96B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A7349E5"/>
    <w:multiLevelType w:val="hybridMultilevel"/>
    <w:tmpl w:val="69A43328"/>
    <w:lvl w:ilvl="0" w:tplc="04090003">
      <w:start w:val="1"/>
      <w:numFmt w:val="bullet"/>
      <w:lvlText w:val="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35">
    <w:nsid w:val="5B731A72"/>
    <w:multiLevelType w:val="multilevel"/>
    <w:tmpl w:val="CFD47688"/>
    <w:lvl w:ilvl="0">
      <w:start w:val="1"/>
      <w:numFmt w:val="chineseCountingThousand"/>
      <w:pStyle w:val="1"/>
      <w:lvlText w:val="%1"/>
      <w:lvlJc w:val="left"/>
      <w:pPr>
        <w:ind w:left="420" w:hanging="420"/>
      </w:pPr>
      <w:rPr>
        <w:rFonts w:hint="eastAsia"/>
        <w:b w:val="0"/>
        <w:i w:val="0"/>
        <w:sz w:val="28"/>
      </w:rPr>
    </w:lvl>
    <w:lvl w:ilvl="1">
      <w:start w:val="1"/>
      <w:numFmt w:val="decimal"/>
      <w:pStyle w:val="21"/>
      <w:isLgl/>
      <w:suff w:val="space"/>
      <w:lvlText w:val="%1.%2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6">
    <w:nsid w:val="6128044C"/>
    <w:multiLevelType w:val="hybridMultilevel"/>
    <w:tmpl w:val="2CBA29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5E60379"/>
    <w:multiLevelType w:val="hybridMultilevel"/>
    <w:tmpl w:val="CAEE8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61171CA"/>
    <w:multiLevelType w:val="hybridMultilevel"/>
    <w:tmpl w:val="6B48082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>
    <w:nsid w:val="684A1CE0"/>
    <w:multiLevelType w:val="hybridMultilevel"/>
    <w:tmpl w:val="60528D5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0">
    <w:nsid w:val="684F7A43"/>
    <w:multiLevelType w:val="hybridMultilevel"/>
    <w:tmpl w:val="5DDE8AC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68C34DAC"/>
    <w:multiLevelType w:val="hybridMultilevel"/>
    <w:tmpl w:val="02D4FA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>
    <w:nsid w:val="69466A8B"/>
    <w:multiLevelType w:val="hybridMultilevel"/>
    <w:tmpl w:val="30187C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7377738C"/>
    <w:multiLevelType w:val="hybridMultilevel"/>
    <w:tmpl w:val="CED6A8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35"/>
  </w:num>
  <w:num w:numId="6">
    <w:abstractNumId w:val="7"/>
  </w:num>
  <w:num w:numId="7">
    <w:abstractNumId w:val="33"/>
  </w:num>
  <w:num w:numId="8">
    <w:abstractNumId w:val="28"/>
  </w:num>
  <w:num w:numId="9">
    <w:abstractNumId w:val="16"/>
  </w:num>
  <w:num w:numId="10">
    <w:abstractNumId w:val="34"/>
  </w:num>
  <w:num w:numId="11">
    <w:abstractNumId w:val="14"/>
  </w:num>
  <w:num w:numId="12">
    <w:abstractNumId w:val="39"/>
  </w:num>
  <w:num w:numId="13">
    <w:abstractNumId w:val="9"/>
  </w:num>
  <w:num w:numId="14">
    <w:abstractNumId w:val="15"/>
  </w:num>
  <w:num w:numId="15">
    <w:abstractNumId w:val="38"/>
  </w:num>
  <w:num w:numId="16">
    <w:abstractNumId w:val="37"/>
  </w:num>
  <w:num w:numId="17">
    <w:abstractNumId w:val="11"/>
  </w:num>
  <w:num w:numId="18">
    <w:abstractNumId w:val="13"/>
  </w:num>
  <w:num w:numId="19">
    <w:abstractNumId w:val="24"/>
  </w:num>
  <w:num w:numId="20">
    <w:abstractNumId w:val="23"/>
  </w:num>
  <w:num w:numId="21">
    <w:abstractNumId w:val="8"/>
  </w:num>
  <w:num w:numId="22">
    <w:abstractNumId w:val="43"/>
  </w:num>
  <w:num w:numId="23">
    <w:abstractNumId w:val="32"/>
  </w:num>
  <w:num w:numId="24">
    <w:abstractNumId w:val="40"/>
  </w:num>
  <w:num w:numId="25">
    <w:abstractNumId w:val="20"/>
  </w:num>
  <w:num w:numId="26">
    <w:abstractNumId w:val="31"/>
  </w:num>
  <w:num w:numId="27">
    <w:abstractNumId w:val="19"/>
  </w:num>
  <w:num w:numId="28">
    <w:abstractNumId w:val="30"/>
  </w:num>
  <w:num w:numId="29">
    <w:abstractNumId w:val="22"/>
  </w:num>
  <w:num w:numId="30">
    <w:abstractNumId w:val="4"/>
  </w:num>
  <w:num w:numId="31">
    <w:abstractNumId w:val="21"/>
  </w:num>
  <w:num w:numId="32">
    <w:abstractNumId w:val="42"/>
  </w:num>
  <w:num w:numId="33">
    <w:abstractNumId w:val="29"/>
  </w:num>
  <w:num w:numId="34">
    <w:abstractNumId w:val="26"/>
  </w:num>
  <w:num w:numId="35">
    <w:abstractNumId w:val="41"/>
  </w:num>
  <w:num w:numId="36">
    <w:abstractNumId w:val="5"/>
  </w:num>
  <w:num w:numId="37">
    <w:abstractNumId w:val="27"/>
  </w:num>
  <w:num w:numId="38">
    <w:abstractNumId w:val="17"/>
  </w:num>
  <w:num w:numId="39">
    <w:abstractNumId w:val="25"/>
  </w:num>
  <w:num w:numId="40">
    <w:abstractNumId w:val="6"/>
  </w:num>
  <w:num w:numId="41">
    <w:abstractNumId w:val="10"/>
  </w:num>
  <w:num w:numId="42">
    <w:abstractNumId w:val="12"/>
  </w:num>
  <w:num w:numId="43">
    <w:abstractNumId w:val="36"/>
  </w:num>
  <w:num w:numId="44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C0681B"/>
    <w:rsid w:val="000002A5"/>
    <w:rsid w:val="00001824"/>
    <w:rsid w:val="00004A97"/>
    <w:rsid w:val="000074D4"/>
    <w:rsid w:val="00011C49"/>
    <w:rsid w:val="00012464"/>
    <w:rsid w:val="00013129"/>
    <w:rsid w:val="00014674"/>
    <w:rsid w:val="00014D0B"/>
    <w:rsid w:val="000175B8"/>
    <w:rsid w:val="0002147C"/>
    <w:rsid w:val="00024C87"/>
    <w:rsid w:val="00025E81"/>
    <w:rsid w:val="0002741E"/>
    <w:rsid w:val="00027ECE"/>
    <w:rsid w:val="000366B5"/>
    <w:rsid w:val="000406E7"/>
    <w:rsid w:val="00040B1E"/>
    <w:rsid w:val="00044E17"/>
    <w:rsid w:val="00045293"/>
    <w:rsid w:val="00047255"/>
    <w:rsid w:val="00053C13"/>
    <w:rsid w:val="00054E89"/>
    <w:rsid w:val="00061525"/>
    <w:rsid w:val="00061CD0"/>
    <w:rsid w:val="000624E3"/>
    <w:rsid w:val="000658D7"/>
    <w:rsid w:val="000716A8"/>
    <w:rsid w:val="00072C68"/>
    <w:rsid w:val="00074F01"/>
    <w:rsid w:val="00075BF8"/>
    <w:rsid w:val="00077959"/>
    <w:rsid w:val="0008009C"/>
    <w:rsid w:val="00080C67"/>
    <w:rsid w:val="00080ED2"/>
    <w:rsid w:val="00083E2D"/>
    <w:rsid w:val="000869C9"/>
    <w:rsid w:val="00087D7E"/>
    <w:rsid w:val="000926E8"/>
    <w:rsid w:val="00094C75"/>
    <w:rsid w:val="00095266"/>
    <w:rsid w:val="000B398B"/>
    <w:rsid w:val="000C2E5D"/>
    <w:rsid w:val="000C7935"/>
    <w:rsid w:val="000D3C2A"/>
    <w:rsid w:val="000D7B4F"/>
    <w:rsid w:val="000D7B7D"/>
    <w:rsid w:val="000F0D24"/>
    <w:rsid w:val="000F18C3"/>
    <w:rsid w:val="000F2B50"/>
    <w:rsid w:val="000F31F2"/>
    <w:rsid w:val="001037EB"/>
    <w:rsid w:val="001102D7"/>
    <w:rsid w:val="001157BB"/>
    <w:rsid w:val="00117643"/>
    <w:rsid w:val="00121EAE"/>
    <w:rsid w:val="00124996"/>
    <w:rsid w:val="0013060A"/>
    <w:rsid w:val="001318FE"/>
    <w:rsid w:val="001365ED"/>
    <w:rsid w:val="00137E08"/>
    <w:rsid w:val="001510FD"/>
    <w:rsid w:val="001539B4"/>
    <w:rsid w:val="0015590D"/>
    <w:rsid w:val="00166CD1"/>
    <w:rsid w:val="001701A5"/>
    <w:rsid w:val="00171B50"/>
    <w:rsid w:val="00196640"/>
    <w:rsid w:val="001A255C"/>
    <w:rsid w:val="001A2EF5"/>
    <w:rsid w:val="001A382A"/>
    <w:rsid w:val="001A3F2D"/>
    <w:rsid w:val="001A43F3"/>
    <w:rsid w:val="001C1572"/>
    <w:rsid w:val="001C25B7"/>
    <w:rsid w:val="001C3646"/>
    <w:rsid w:val="001C4CEC"/>
    <w:rsid w:val="001D1D26"/>
    <w:rsid w:val="001D3A82"/>
    <w:rsid w:val="001D3FEB"/>
    <w:rsid w:val="001D5D76"/>
    <w:rsid w:val="001D62C9"/>
    <w:rsid w:val="001D63F1"/>
    <w:rsid w:val="001E1F9D"/>
    <w:rsid w:val="001E434F"/>
    <w:rsid w:val="001F0A4A"/>
    <w:rsid w:val="001F2314"/>
    <w:rsid w:val="001F2A40"/>
    <w:rsid w:val="001F35BD"/>
    <w:rsid w:val="00203FE1"/>
    <w:rsid w:val="00211037"/>
    <w:rsid w:val="00212364"/>
    <w:rsid w:val="00221BA6"/>
    <w:rsid w:val="00221F65"/>
    <w:rsid w:val="002224A6"/>
    <w:rsid w:val="00233A8C"/>
    <w:rsid w:val="00244BEA"/>
    <w:rsid w:val="00244E85"/>
    <w:rsid w:val="00263CFD"/>
    <w:rsid w:val="00265389"/>
    <w:rsid w:val="00281906"/>
    <w:rsid w:val="00283144"/>
    <w:rsid w:val="00283FCD"/>
    <w:rsid w:val="0028663B"/>
    <w:rsid w:val="00290DCB"/>
    <w:rsid w:val="00291231"/>
    <w:rsid w:val="00292653"/>
    <w:rsid w:val="0029307F"/>
    <w:rsid w:val="0029533F"/>
    <w:rsid w:val="00296C76"/>
    <w:rsid w:val="002A2EFC"/>
    <w:rsid w:val="002A3BDC"/>
    <w:rsid w:val="002B006B"/>
    <w:rsid w:val="002B60A7"/>
    <w:rsid w:val="002B7A5C"/>
    <w:rsid w:val="002C2DD2"/>
    <w:rsid w:val="002D1561"/>
    <w:rsid w:val="002D2FF7"/>
    <w:rsid w:val="002D6E61"/>
    <w:rsid w:val="002F13F9"/>
    <w:rsid w:val="002F185B"/>
    <w:rsid w:val="002F33B3"/>
    <w:rsid w:val="002F7288"/>
    <w:rsid w:val="0030093A"/>
    <w:rsid w:val="00311A91"/>
    <w:rsid w:val="00312E3C"/>
    <w:rsid w:val="003137AF"/>
    <w:rsid w:val="003171C4"/>
    <w:rsid w:val="003175EF"/>
    <w:rsid w:val="003222E6"/>
    <w:rsid w:val="00323253"/>
    <w:rsid w:val="003242BB"/>
    <w:rsid w:val="00324865"/>
    <w:rsid w:val="00325A50"/>
    <w:rsid w:val="00332954"/>
    <w:rsid w:val="00334D24"/>
    <w:rsid w:val="003378E4"/>
    <w:rsid w:val="00343061"/>
    <w:rsid w:val="00347606"/>
    <w:rsid w:val="003618CE"/>
    <w:rsid w:val="00370CB1"/>
    <w:rsid w:val="00384D4E"/>
    <w:rsid w:val="003946A3"/>
    <w:rsid w:val="003A077C"/>
    <w:rsid w:val="003A245E"/>
    <w:rsid w:val="003A4426"/>
    <w:rsid w:val="003B0066"/>
    <w:rsid w:val="003B1CF4"/>
    <w:rsid w:val="003C417C"/>
    <w:rsid w:val="003C418F"/>
    <w:rsid w:val="003C520F"/>
    <w:rsid w:val="003D094A"/>
    <w:rsid w:val="003D2F1F"/>
    <w:rsid w:val="003D519C"/>
    <w:rsid w:val="003D5933"/>
    <w:rsid w:val="003E2812"/>
    <w:rsid w:val="003F597F"/>
    <w:rsid w:val="003F5B1D"/>
    <w:rsid w:val="004027A5"/>
    <w:rsid w:val="00402B0F"/>
    <w:rsid w:val="0040454A"/>
    <w:rsid w:val="00410F56"/>
    <w:rsid w:val="004113EF"/>
    <w:rsid w:val="0041276A"/>
    <w:rsid w:val="00416FC6"/>
    <w:rsid w:val="0042177C"/>
    <w:rsid w:val="00432F6A"/>
    <w:rsid w:val="004355CA"/>
    <w:rsid w:val="00436ACD"/>
    <w:rsid w:val="0044149A"/>
    <w:rsid w:val="0044371E"/>
    <w:rsid w:val="0044766C"/>
    <w:rsid w:val="00447C30"/>
    <w:rsid w:val="004500C8"/>
    <w:rsid w:val="00454555"/>
    <w:rsid w:val="00456B8F"/>
    <w:rsid w:val="0046073F"/>
    <w:rsid w:val="00460776"/>
    <w:rsid w:val="00460E3C"/>
    <w:rsid w:val="00461CB6"/>
    <w:rsid w:val="00462E18"/>
    <w:rsid w:val="004660DF"/>
    <w:rsid w:val="00466CF1"/>
    <w:rsid w:val="00467B8E"/>
    <w:rsid w:val="004707DE"/>
    <w:rsid w:val="00475A51"/>
    <w:rsid w:val="00475FA9"/>
    <w:rsid w:val="00481C84"/>
    <w:rsid w:val="0048672D"/>
    <w:rsid w:val="004949DC"/>
    <w:rsid w:val="00496AC8"/>
    <w:rsid w:val="00496D2E"/>
    <w:rsid w:val="004B33D1"/>
    <w:rsid w:val="004B621C"/>
    <w:rsid w:val="004C1766"/>
    <w:rsid w:val="004C534A"/>
    <w:rsid w:val="004C68C3"/>
    <w:rsid w:val="004D09D8"/>
    <w:rsid w:val="004D4BEC"/>
    <w:rsid w:val="004E1CA6"/>
    <w:rsid w:val="004E3A19"/>
    <w:rsid w:val="004E7488"/>
    <w:rsid w:val="004F1B50"/>
    <w:rsid w:val="004F3773"/>
    <w:rsid w:val="004F5AC2"/>
    <w:rsid w:val="00501DA1"/>
    <w:rsid w:val="00503E35"/>
    <w:rsid w:val="0050534D"/>
    <w:rsid w:val="00510682"/>
    <w:rsid w:val="00524FA2"/>
    <w:rsid w:val="005371AA"/>
    <w:rsid w:val="00542D5A"/>
    <w:rsid w:val="0054517C"/>
    <w:rsid w:val="0056411F"/>
    <w:rsid w:val="00565439"/>
    <w:rsid w:val="00565AAE"/>
    <w:rsid w:val="005661F1"/>
    <w:rsid w:val="00570C4C"/>
    <w:rsid w:val="00570E1E"/>
    <w:rsid w:val="00573EE7"/>
    <w:rsid w:val="0057570E"/>
    <w:rsid w:val="005771D8"/>
    <w:rsid w:val="005830CC"/>
    <w:rsid w:val="0058594A"/>
    <w:rsid w:val="00591BAA"/>
    <w:rsid w:val="00596695"/>
    <w:rsid w:val="005A2D8F"/>
    <w:rsid w:val="005A3635"/>
    <w:rsid w:val="005B0A81"/>
    <w:rsid w:val="005B1036"/>
    <w:rsid w:val="005B47C3"/>
    <w:rsid w:val="005B5B1F"/>
    <w:rsid w:val="005C570E"/>
    <w:rsid w:val="005C5714"/>
    <w:rsid w:val="005D1046"/>
    <w:rsid w:val="005D356E"/>
    <w:rsid w:val="005D3B0E"/>
    <w:rsid w:val="005D47A9"/>
    <w:rsid w:val="005D635A"/>
    <w:rsid w:val="005D6F3E"/>
    <w:rsid w:val="005E160D"/>
    <w:rsid w:val="005E4048"/>
    <w:rsid w:val="005E4A28"/>
    <w:rsid w:val="005E688C"/>
    <w:rsid w:val="005F28B3"/>
    <w:rsid w:val="005F77AE"/>
    <w:rsid w:val="00601EBF"/>
    <w:rsid w:val="00605845"/>
    <w:rsid w:val="0060706B"/>
    <w:rsid w:val="006105C7"/>
    <w:rsid w:val="0061132E"/>
    <w:rsid w:val="00614746"/>
    <w:rsid w:val="00622A46"/>
    <w:rsid w:val="006279F4"/>
    <w:rsid w:val="00630B6F"/>
    <w:rsid w:val="00630EA2"/>
    <w:rsid w:val="00632E27"/>
    <w:rsid w:val="00633318"/>
    <w:rsid w:val="00634ECD"/>
    <w:rsid w:val="006366D8"/>
    <w:rsid w:val="0065093B"/>
    <w:rsid w:val="0065193D"/>
    <w:rsid w:val="00653B24"/>
    <w:rsid w:val="006544EE"/>
    <w:rsid w:val="00654F45"/>
    <w:rsid w:val="006639F9"/>
    <w:rsid w:val="00665172"/>
    <w:rsid w:val="00665360"/>
    <w:rsid w:val="006656F8"/>
    <w:rsid w:val="00667F8B"/>
    <w:rsid w:val="00673001"/>
    <w:rsid w:val="00690E36"/>
    <w:rsid w:val="00694C70"/>
    <w:rsid w:val="00696197"/>
    <w:rsid w:val="006A275E"/>
    <w:rsid w:val="006B1AC0"/>
    <w:rsid w:val="006B3A8D"/>
    <w:rsid w:val="006B556E"/>
    <w:rsid w:val="006C06C1"/>
    <w:rsid w:val="006D125A"/>
    <w:rsid w:val="006D1CB7"/>
    <w:rsid w:val="006D35DC"/>
    <w:rsid w:val="006D5F2D"/>
    <w:rsid w:val="006D78FD"/>
    <w:rsid w:val="006E075E"/>
    <w:rsid w:val="006E23C3"/>
    <w:rsid w:val="006E261B"/>
    <w:rsid w:val="006E4C85"/>
    <w:rsid w:val="006F34C2"/>
    <w:rsid w:val="006F758C"/>
    <w:rsid w:val="0070009B"/>
    <w:rsid w:val="00702D09"/>
    <w:rsid w:val="0070747F"/>
    <w:rsid w:val="00711195"/>
    <w:rsid w:val="007144B7"/>
    <w:rsid w:val="00716D64"/>
    <w:rsid w:val="0072070C"/>
    <w:rsid w:val="00721156"/>
    <w:rsid w:val="00721CC6"/>
    <w:rsid w:val="00724422"/>
    <w:rsid w:val="007260D3"/>
    <w:rsid w:val="00745314"/>
    <w:rsid w:val="007465AB"/>
    <w:rsid w:val="00747069"/>
    <w:rsid w:val="00752FA7"/>
    <w:rsid w:val="007550B7"/>
    <w:rsid w:val="00756EF5"/>
    <w:rsid w:val="00767C66"/>
    <w:rsid w:val="00772DE9"/>
    <w:rsid w:val="00777AA0"/>
    <w:rsid w:val="007834C1"/>
    <w:rsid w:val="007852E1"/>
    <w:rsid w:val="00791E0A"/>
    <w:rsid w:val="00792F10"/>
    <w:rsid w:val="0079313D"/>
    <w:rsid w:val="007951C6"/>
    <w:rsid w:val="007A17DB"/>
    <w:rsid w:val="007A63BE"/>
    <w:rsid w:val="007A7F89"/>
    <w:rsid w:val="007B14BB"/>
    <w:rsid w:val="007B7064"/>
    <w:rsid w:val="007C1F52"/>
    <w:rsid w:val="007C2783"/>
    <w:rsid w:val="007C3D97"/>
    <w:rsid w:val="007C69D8"/>
    <w:rsid w:val="007D521B"/>
    <w:rsid w:val="007E1120"/>
    <w:rsid w:val="007E2A09"/>
    <w:rsid w:val="007E3932"/>
    <w:rsid w:val="007E48A0"/>
    <w:rsid w:val="007E5458"/>
    <w:rsid w:val="007E54B4"/>
    <w:rsid w:val="007F1105"/>
    <w:rsid w:val="007F711E"/>
    <w:rsid w:val="007F78DA"/>
    <w:rsid w:val="00800A66"/>
    <w:rsid w:val="00800CBC"/>
    <w:rsid w:val="00806766"/>
    <w:rsid w:val="0081105F"/>
    <w:rsid w:val="00821096"/>
    <w:rsid w:val="00821248"/>
    <w:rsid w:val="00821701"/>
    <w:rsid w:val="00824B58"/>
    <w:rsid w:val="008257BE"/>
    <w:rsid w:val="008261CB"/>
    <w:rsid w:val="0083134D"/>
    <w:rsid w:val="008333C1"/>
    <w:rsid w:val="00836814"/>
    <w:rsid w:val="0084268D"/>
    <w:rsid w:val="0084300A"/>
    <w:rsid w:val="0084566D"/>
    <w:rsid w:val="008468DD"/>
    <w:rsid w:val="00850D4C"/>
    <w:rsid w:val="00857FB1"/>
    <w:rsid w:val="00860653"/>
    <w:rsid w:val="00862879"/>
    <w:rsid w:val="008651F1"/>
    <w:rsid w:val="008709C3"/>
    <w:rsid w:val="00872B66"/>
    <w:rsid w:val="00875F87"/>
    <w:rsid w:val="00876D57"/>
    <w:rsid w:val="00886206"/>
    <w:rsid w:val="00894B5B"/>
    <w:rsid w:val="00895B1B"/>
    <w:rsid w:val="008962AD"/>
    <w:rsid w:val="008A1677"/>
    <w:rsid w:val="008A364D"/>
    <w:rsid w:val="008A5716"/>
    <w:rsid w:val="008B12CA"/>
    <w:rsid w:val="008B305C"/>
    <w:rsid w:val="008C146D"/>
    <w:rsid w:val="008C391F"/>
    <w:rsid w:val="008D271D"/>
    <w:rsid w:val="008D3456"/>
    <w:rsid w:val="008D64F4"/>
    <w:rsid w:val="008D7606"/>
    <w:rsid w:val="008D76F9"/>
    <w:rsid w:val="008E4366"/>
    <w:rsid w:val="008E4979"/>
    <w:rsid w:val="008E52EA"/>
    <w:rsid w:val="008E7467"/>
    <w:rsid w:val="008F18F4"/>
    <w:rsid w:val="008F2C2F"/>
    <w:rsid w:val="008F72A3"/>
    <w:rsid w:val="00901887"/>
    <w:rsid w:val="009035C9"/>
    <w:rsid w:val="00905FFE"/>
    <w:rsid w:val="0091202A"/>
    <w:rsid w:val="0091429F"/>
    <w:rsid w:val="00914D3F"/>
    <w:rsid w:val="00921F64"/>
    <w:rsid w:val="009231AD"/>
    <w:rsid w:val="00927D2D"/>
    <w:rsid w:val="009311EF"/>
    <w:rsid w:val="00932979"/>
    <w:rsid w:val="00933D9C"/>
    <w:rsid w:val="00935131"/>
    <w:rsid w:val="00935EDA"/>
    <w:rsid w:val="00937D8D"/>
    <w:rsid w:val="00942967"/>
    <w:rsid w:val="00942B1E"/>
    <w:rsid w:val="00945C62"/>
    <w:rsid w:val="009642D7"/>
    <w:rsid w:val="00966B81"/>
    <w:rsid w:val="009675FC"/>
    <w:rsid w:val="00972251"/>
    <w:rsid w:val="0097282A"/>
    <w:rsid w:val="00974568"/>
    <w:rsid w:val="009814B3"/>
    <w:rsid w:val="00996267"/>
    <w:rsid w:val="00996E07"/>
    <w:rsid w:val="009973BD"/>
    <w:rsid w:val="009B033D"/>
    <w:rsid w:val="009B1B89"/>
    <w:rsid w:val="009B4AC4"/>
    <w:rsid w:val="009B789D"/>
    <w:rsid w:val="009C173A"/>
    <w:rsid w:val="009C55AA"/>
    <w:rsid w:val="009D18A5"/>
    <w:rsid w:val="009D18D7"/>
    <w:rsid w:val="009D779B"/>
    <w:rsid w:val="009E00FD"/>
    <w:rsid w:val="009E29B1"/>
    <w:rsid w:val="009E6EB7"/>
    <w:rsid w:val="00A06A6D"/>
    <w:rsid w:val="00A1267D"/>
    <w:rsid w:val="00A160B3"/>
    <w:rsid w:val="00A16A42"/>
    <w:rsid w:val="00A2149C"/>
    <w:rsid w:val="00A2457B"/>
    <w:rsid w:val="00A27E38"/>
    <w:rsid w:val="00A3070E"/>
    <w:rsid w:val="00A3248B"/>
    <w:rsid w:val="00A36688"/>
    <w:rsid w:val="00A40332"/>
    <w:rsid w:val="00A42A79"/>
    <w:rsid w:val="00A431FE"/>
    <w:rsid w:val="00A450F6"/>
    <w:rsid w:val="00A54A88"/>
    <w:rsid w:val="00A54E26"/>
    <w:rsid w:val="00A60BC6"/>
    <w:rsid w:val="00A6480E"/>
    <w:rsid w:val="00A75A0E"/>
    <w:rsid w:val="00A77482"/>
    <w:rsid w:val="00A77E47"/>
    <w:rsid w:val="00A80BAE"/>
    <w:rsid w:val="00A87ABA"/>
    <w:rsid w:val="00A9366E"/>
    <w:rsid w:val="00AA0561"/>
    <w:rsid w:val="00AA0DB9"/>
    <w:rsid w:val="00AA0F9B"/>
    <w:rsid w:val="00AA21B0"/>
    <w:rsid w:val="00AB02AF"/>
    <w:rsid w:val="00AB1A99"/>
    <w:rsid w:val="00AB4C50"/>
    <w:rsid w:val="00AB5D19"/>
    <w:rsid w:val="00AB5F71"/>
    <w:rsid w:val="00AB6D9C"/>
    <w:rsid w:val="00AC1DB2"/>
    <w:rsid w:val="00AC1DEE"/>
    <w:rsid w:val="00AC2CAC"/>
    <w:rsid w:val="00AC3114"/>
    <w:rsid w:val="00AC7397"/>
    <w:rsid w:val="00AD0861"/>
    <w:rsid w:val="00AD1381"/>
    <w:rsid w:val="00AD695A"/>
    <w:rsid w:val="00AD7552"/>
    <w:rsid w:val="00AE00FB"/>
    <w:rsid w:val="00AE2AB7"/>
    <w:rsid w:val="00AE2DCC"/>
    <w:rsid w:val="00AE6267"/>
    <w:rsid w:val="00AF60C4"/>
    <w:rsid w:val="00B013B0"/>
    <w:rsid w:val="00B0590C"/>
    <w:rsid w:val="00B06814"/>
    <w:rsid w:val="00B30568"/>
    <w:rsid w:val="00B31C33"/>
    <w:rsid w:val="00B32525"/>
    <w:rsid w:val="00B42451"/>
    <w:rsid w:val="00B464AD"/>
    <w:rsid w:val="00B523F5"/>
    <w:rsid w:val="00B54F76"/>
    <w:rsid w:val="00B56E8B"/>
    <w:rsid w:val="00B62847"/>
    <w:rsid w:val="00B736DF"/>
    <w:rsid w:val="00B76113"/>
    <w:rsid w:val="00B76404"/>
    <w:rsid w:val="00B9155F"/>
    <w:rsid w:val="00B94FAA"/>
    <w:rsid w:val="00BA519A"/>
    <w:rsid w:val="00BA5B7A"/>
    <w:rsid w:val="00BB30EE"/>
    <w:rsid w:val="00BB4B2A"/>
    <w:rsid w:val="00BC3629"/>
    <w:rsid w:val="00BC4CBD"/>
    <w:rsid w:val="00BC6E2A"/>
    <w:rsid w:val="00BD0937"/>
    <w:rsid w:val="00BD181B"/>
    <w:rsid w:val="00BD366E"/>
    <w:rsid w:val="00BD65CF"/>
    <w:rsid w:val="00BE09DC"/>
    <w:rsid w:val="00BE21ED"/>
    <w:rsid w:val="00BE2FF4"/>
    <w:rsid w:val="00BE34AE"/>
    <w:rsid w:val="00BE605C"/>
    <w:rsid w:val="00BF384E"/>
    <w:rsid w:val="00C01114"/>
    <w:rsid w:val="00C02679"/>
    <w:rsid w:val="00C0681B"/>
    <w:rsid w:val="00C13415"/>
    <w:rsid w:val="00C17466"/>
    <w:rsid w:val="00C2005A"/>
    <w:rsid w:val="00C229FE"/>
    <w:rsid w:val="00C27815"/>
    <w:rsid w:val="00C34C5D"/>
    <w:rsid w:val="00C35339"/>
    <w:rsid w:val="00C359FD"/>
    <w:rsid w:val="00C36E94"/>
    <w:rsid w:val="00C4212F"/>
    <w:rsid w:val="00C46354"/>
    <w:rsid w:val="00C4732E"/>
    <w:rsid w:val="00C5079F"/>
    <w:rsid w:val="00C517D0"/>
    <w:rsid w:val="00C519D5"/>
    <w:rsid w:val="00C528D7"/>
    <w:rsid w:val="00C61432"/>
    <w:rsid w:val="00C63FA5"/>
    <w:rsid w:val="00C65850"/>
    <w:rsid w:val="00C6793A"/>
    <w:rsid w:val="00C7117F"/>
    <w:rsid w:val="00C72B27"/>
    <w:rsid w:val="00C7531A"/>
    <w:rsid w:val="00C75AF6"/>
    <w:rsid w:val="00C81B09"/>
    <w:rsid w:val="00C835CF"/>
    <w:rsid w:val="00C864BE"/>
    <w:rsid w:val="00C87C0E"/>
    <w:rsid w:val="00C933A8"/>
    <w:rsid w:val="00C941FD"/>
    <w:rsid w:val="00C97AB6"/>
    <w:rsid w:val="00CA1E5D"/>
    <w:rsid w:val="00CA58C4"/>
    <w:rsid w:val="00CA6BD6"/>
    <w:rsid w:val="00CB1C0C"/>
    <w:rsid w:val="00CB59A3"/>
    <w:rsid w:val="00CB5DAE"/>
    <w:rsid w:val="00CB6303"/>
    <w:rsid w:val="00CC1052"/>
    <w:rsid w:val="00CC24B8"/>
    <w:rsid w:val="00CC4E3E"/>
    <w:rsid w:val="00CC6CDB"/>
    <w:rsid w:val="00CD1EA5"/>
    <w:rsid w:val="00CD564A"/>
    <w:rsid w:val="00CE0031"/>
    <w:rsid w:val="00CE11A4"/>
    <w:rsid w:val="00CE1FB4"/>
    <w:rsid w:val="00CE31AA"/>
    <w:rsid w:val="00CF0632"/>
    <w:rsid w:val="00CF179B"/>
    <w:rsid w:val="00CF3815"/>
    <w:rsid w:val="00CF488D"/>
    <w:rsid w:val="00D055CA"/>
    <w:rsid w:val="00D10830"/>
    <w:rsid w:val="00D11D9C"/>
    <w:rsid w:val="00D12BEE"/>
    <w:rsid w:val="00D23E5B"/>
    <w:rsid w:val="00D24631"/>
    <w:rsid w:val="00D24EA4"/>
    <w:rsid w:val="00D25540"/>
    <w:rsid w:val="00D25A9D"/>
    <w:rsid w:val="00D25EE8"/>
    <w:rsid w:val="00D26183"/>
    <w:rsid w:val="00D26223"/>
    <w:rsid w:val="00D325D9"/>
    <w:rsid w:val="00D3386A"/>
    <w:rsid w:val="00D41B48"/>
    <w:rsid w:val="00D42EBD"/>
    <w:rsid w:val="00D503E9"/>
    <w:rsid w:val="00D5170B"/>
    <w:rsid w:val="00D53A6E"/>
    <w:rsid w:val="00D60CA0"/>
    <w:rsid w:val="00D63139"/>
    <w:rsid w:val="00D640BA"/>
    <w:rsid w:val="00D72EFD"/>
    <w:rsid w:val="00D75973"/>
    <w:rsid w:val="00D82989"/>
    <w:rsid w:val="00DA0B56"/>
    <w:rsid w:val="00DA4882"/>
    <w:rsid w:val="00DB2EA7"/>
    <w:rsid w:val="00DB32A0"/>
    <w:rsid w:val="00DB3C54"/>
    <w:rsid w:val="00DB477A"/>
    <w:rsid w:val="00DC285D"/>
    <w:rsid w:val="00DD12BC"/>
    <w:rsid w:val="00DD2026"/>
    <w:rsid w:val="00DD7CD7"/>
    <w:rsid w:val="00DF06D6"/>
    <w:rsid w:val="00DF1D61"/>
    <w:rsid w:val="00DF1FC8"/>
    <w:rsid w:val="00DF3ACD"/>
    <w:rsid w:val="00E00CB3"/>
    <w:rsid w:val="00E04317"/>
    <w:rsid w:val="00E13274"/>
    <w:rsid w:val="00E145BE"/>
    <w:rsid w:val="00E1487C"/>
    <w:rsid w:val="00E1510E"/>
    <w:rsid w:val="00E15B3C"/>
    <w:rsid w:val="00E210C1"/>
    <w:rsid w:val="00E36671"/>
    <w:rsid w:val="00E37208"/>
    <w:rsid w:val="00E40E7B"/>
    <w:rsid w:val="00E4474F"/>
    <w:rsid w:val="00E45381"/>
    <w:rsid w:val="00E46333"/>
    <w:rsid w:val="00E47437"/>
    <w:rsid w:val="00E50168"/>
    <w:rsid w:val="00E5046A"/>
    <w:rsid w:val="00E51BD1"/>
    <w:rsid w:val="00E63859"/>
    <w:rsid w:val="00E646BA"/>
    <w:rsid w:val="00E6554B"/>
    <w:rsid w:val="00E6602D"/>
    <w:rsid w:val="00E66816"/>
    <w:rsid w:val="00E671EC"/>
    <w:rsid w:val="00E67D15"/>
    <w:rsid w:val="00E67FA9"/>
    <w:rsid w:val="00E7363F"/>
    <w:rsid w:val="00E74683"/>
    <w:rsid w:val="00E812CD"/>
    <w:rsid w:val="00E83CF5"/>
    <w:rsid w:val="00E87B2F"/>
    <w:rsid w:val="00E9544A"/>
    <w:rsid w:val="00E95937"/>
    <w:rsid w:val="00EA0B90"/>
    <w:rsid w:val="00EA33AB"/>
    <w:rsid w:val="00EA4715"/>
    <w:rsid w:val="00EA73D6"/>
    <w:rsid w:val="00EB23B7"/>
    <w:rsid w:val="00EB2AE7"/>
    <w:rsid w:val="00EB4A1A"/>
    <w:rsid w:val="00EC1150"/>
    <w:rsid w:val="00EC37AA"/>
    <w:rsid w:val="00EC49E5"/>
    <w:rsid w:val="00EC4FE2"/>
    <w:rsid w:val="00ED17C9"/>
    <w:rsid w:val="00ED3671"/>
    <w:rsid w:val="00EE3CBE"/>
    <w:rsid w:val="00EE400C"/>
    <w:rsid w:val="00EE411C"/>
    <w:rsid w:val="00EE65E7"/>
    <w:rsid w:val="00EF0DD2"/>
    <w:rsid w:val="00EF1347"/>
    <w:rsid w:val="00EF305F"/>
    <w:rsid w:val="00EF7F4E"/>
    <w:rsid w:val="00F06102"/>
    <w:rsid w:val="00F2452B"/>
    <w:rsid w:val="00F25183"/>
    <w:rsid w:val="00F31809"/>
    <w:rsid w:val="00F36199"/>
    <w:rsid w:val="00F424DB"/>
    <w:rsid w:val="00F42B28"/>
    <w:rsid w:val="00F47984"/>
    <w:rsid w:val="00F50960"/>
    <w:rsid w:val="00F515C1"/>
    <w:rsid w:val="00F542D4"/>
    <w:rsid w:val="00F56118"/>
    <w:rsid w:val="00F61248"/>
    <w:rsid w:val="00F613CF"/>
    <w:rsid w:val="00F633D4"/>
    <w:rsid w:val="00F709FA"/>
    <w:rsid w:val="00F72F9F"/>
    <w:rsid w:val="00F74FF5"/>
    <w:rsid w:val="00F80926"/>
    <w:rsid w:val="00F822CD"/>
    <w:rsid w:val="00F8249D"/>
    <w:rsid w:val="00F82ED9"/>
    <w:rsid w:val="00F83880"/>
    <w:rsid w:val="00F97329"/>
    <w:rsid w:val="00FA02E6"/>
    <w:rsid w:val="00FA3858"/>
    <w:rsid w:val="00FA6E8F"/>
    <w:rsid w:val="00FB0B51"/>
    <w:rsid w:val="00FB47E3"/>
    <w:rsid w:val="00FB51CC"/>
    <w:rsid w:val="00FB71AE"/>
    <w:rsid w:val="00FC4A6A"/>
    <w:rsid w:val="00FC7362"/>
    <w:rsid w:val="00FD115D"/>
    <w:rsid w:val="00FD5CA6"/>
    <w:rsid w:val="00FE6685"/>
    <w:rsid w:val="00FE710B"/>
    <w:rsid w:val="00FF0A00"/>
    <w:rsid w:val="00FF0FA9"/>
    <w:rsid w:val="00FF2F0B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BE605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2"/>
    <w:next w:val="21"/>
    <w:link w:val="1Char"/>
    <w:qFormat/>
    <w:rsid w:val="00A77E47"/>
    <w:pPr>
      <w:numPr>
        <w:numId w:val="5"/>
      </w:numPr>
      <w:shd w:val="clear" w:color="auto" w:fill="548DD4"/>
      <w:spacing w:before="60" w:line="578" w:lineRule="auto"/>
      <w:jc w:val="left"/>
      <w:outlineLvl w:val="0"/>
    </w:pPr>
    <w:rPr>
      <w:rFonts w:ascii="Arial" w:eastAsia="黑体" w:hAnsi="Arial"/>
      <w:b/>
      <w:color w:val="FFFFFF"/>
      <w:kern w:val="44"/>
      <w:sz w:val="28"/>
    </w:rPr>
  </w:style>
  <w:style w:type="paragraph" w:styleId="21">
    <w:name w:val="heading 2"/>
    <w:basedOn w:val="a2"/>
    <w:next w:val="a3"/>
    <w:link w:val="2Char"/>
    <w:qFormat/>
    <w:rsid w:val="00905FFE"/>
    <w:pPr>
      <w:numPr>
        <w:ilvl w:val="1"/>
        <w:numId w:val="5"/>
      </w:numPr>
      <w:spacing w:before="60" w:line="415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2"/>
    <w:next w:val="a3"/>
    <w:qFormat/>
    <w:rsid w:val="00905FFE"/>
    <w:pPr>
      <w:numPr>
        <w:ilvl w:val="2"/>
        <w:numId w:val="5"/>
      </w:numPr>
      <w:spacing w:before="60" w:line="415" w:lineRule="auto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2"/>
    <w:next w:val="a3"/>
    <w:qFormat/>
    <w:rsid w:val="00905FFE"/>
    <w:pPr>
      <w:numPr>
        <w:ilvl w:val="3"/>
        <w:numId w:val="5"/>
      </w:numPr>
      <w:spacing w:before="20" w:line="377" w:lineRule="auto"/>
      <w:outlineLvl w:val="3"/>
    </w:pPr>
    <w:rPr>
      <w:rFonts w:ascii="Arial" w:eastAsia="黑体" w:hAnsi="Arial"/>
    </w:rPr>
  </w:style>
  <w:style w:type="paragraph" w:styleId="5">
    <w:name w:val="heading 5"/>
    <w:basedOn w:val="a2"/>
    <w:next w:val="a4"/>
    <w:qFormat/>
    <w:rsid w:val="00905FFE"/>
    <w:pPr>
      <w:numPr>
        <w:ilvl w:val="4"/>
        <w:numId w:val="5"/>
      </w:numPr>
      <w:spacing w:before="280" w:after="290" w:line="377" w:lineRule="auto"/>
      <w:outlineLvl w:val="4"/>
    </w:pPr>
    <w:rPr>
      <w:b/>
      <w:sz w:val="28"/>
    </w:rPr>
  </w:style>
  <w:style w:type="paragraph" w:styleId="6">
    <w:name w:val="heading 6"/>
    <w:basedOn w:val="a2"/>
    <w:next w:val="a4"/>
    <w:qFormat/>
    <w:rsid w:val="00905FFE"/>
    <w:pPr>
      <w:numPr>
        <w:ilvl w:val="5"/>
        <w:numId w:val="5"/>
      </w:numPr>
      <w:spacing w:before="240" w:after="64" w:line="319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2"/>
    <w:next w:val="a4"/>
    <w:qFormat/>
    <w:rsid w:val="00905FFE"/>
    <w:pPr>
      <w:numPr>
        <w:ilvl w:val="6"/>
        <w:numId w:val="5"/>
      </w:numPr>
      <w:spacing w:before="240" w:after="64" w:line="319" w:lineRule="auto"/>
      <w:outlineLvl w:val="6"/>
    </w:pPr>
    <w:rPr>
      <w:b/>
      <w:sz w:val="24"/>
    </w:rPr>
  </w:style>
  <w:style w:type="paragraph" w:styleId="8">
    <w:name w:val="heading 8"/>
    <w:basedOn w:val="a2"/>
    <w:next w:val="a4"/>
    <w:qFormat/>
    <w:rsid w:val="00905FFE"/>
    <w:pPr>
      <w:numPr>
        <w:ilvl w:val="7"/>
        <w:numId w:val="5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4"/>
    <w:qFormat/>
    <w:rsid w:val="00905FFE"/>
    <w:pPr>
      <w:numPr>
        <w:ilvl w:val="8"/>
        <w:numId w:val="5"/>
      </w:numPr>
      <w:spacing w:before="240" w:after="64" w:line="319" w:lineRule="auto"/>
      <w:outlineLvl w:val="8"/>
    </w:pPr>
    <w:rPr>
      <w:rFonts w:ascii="Arial" w:eastAsia="黑体" w:hAnsi="Aria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3">
    <w:name w:val="Body Text First Indent"/>
    <w:basedOn w:val="a8"/>
    <w:link w:val="Char"/>
    <w:rsid w:val="00BE605C"/>
    <w:pPr>
      <w:spacing w:after="60"/>
      <w:ind w:firstLine="420"/>
    </w:pPr>
  </w:style>
  <w:style w:type="paragraph" w:styleId="a8">
    <w:name w:val="Body Text"/>
    <w:basedOn w:val="a2"/>
    <w:rsid w:val="00BE605C"/>
    <w:pPr>
      <w:spacing w:after="120"/>
    </w:pPr>
  </w:style>
  <w:style w:type="paragraph" w:styleId="a4">
    <w:name w:val="Normal Indent"/>
    <w:basedOn w:val="a2"/>
    <w:rsid w:val="00BE605C"/>
    <w:pPr>
      <w:ind w:firstLine="420"/>
    </w:pPr>
  </w:style>
  <w:style w:type="paragraph" w:styleId="a9">
    <w:name w:val="footer"/>
    <w:basedOn w:val="a2"/>
    <w:link w:val="Char0"/>
    <w:uiPriority w:val="99"/>
    <w:rsid w:val="00BE605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a">
    <w:name w:val="page number"/>
    <w:basedOn w:val="a5"/>
    <w:rsid w:val="00BE605C"/>
  </w:style>
  <w:style w:type="paragraph" w:styleId="ab">
    <w:name w:val="header"/>
    <w:basedOn w:val="a2"/>
    <w:rsid w:val="00BE6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黑体"/>
      <w:sz w:val="18"/>
    </w:rPr>
  </w:style>
  <w:style w:type="paragraph" w:styleId="ac">
    <w:name w:val="caption"/>
    <w:basedOn w:val="a2"/>
    <w:next w:val="a3"/>
    <w:qFormat/>
    <w:rsid w:val="00BE605C"/>
    <w:pPr>
      <w:spacing w:before="152" w:after="160"/>
      <w:jc w:val="center"/>
    </w:pPr>
    <w:rPr>
      <w:rFonts w:ascii="Arial" w:eastAsia="黑体" w:hAnsi="Arial"/>
      <w:sz w:val="18"/>
    </w:rPr>
  </w:style>
  <w:style w:type="paragraph" w:customStyle="1" w:styleId="ad">
    <w:name w:val="表头"/>
    <w:basedOn w:val="a2"/>
    <w:rsid w:val="00BE605C"/>
    <w:pPr>
      <w:spacing w:before="60" w:after="60"/>
      <w:jc w:val="center"/>
    </w:pPr>
    <w:rPr>
      <w:sz w:val="18"/>
    </w:rPr>
  </w:style>
  <w:style w:type="paragraph" w:customStyle="1" w:styleId="ae">
    <w:name w:val="表格正文"/>
    <w:basedOn w:val="a2"/>
    <w:rsid w:val="00BE605C"/>
    <w:pPr>
      <w:spacing w:before="20" w:after="20"/>
    </w:pPr>
    <w:rPr>
      <w:sz w:val="18"/>
    </w:rPr>
  </w:style>
  <w:style w:type="paragraph" w:styleId="a">
    <w:name w:val="List Number"/>
    <w:basedOn w:val="a2"/>
    <w:rsid w:val="00BE605C"/>
    <w:pPr>
      <w:numPr>
        <w:numId w:val="1"/>
      </w:numPr>
    </w:pPr>
  </w:style>
  <w:style w:type="paragraph" w:styleId="a0">
    <w:name w:val="List Bullet"/>
    <w:basedOn w:val="a2"/>
    <w:autoRedefine/>
    <w:rsid w:val="00BE605C"/>
    <w:pPr>
      <w:numPr>
        <w:numId w:val="2"/>
      </w:numPr>
    </w:pPr>
  </w:style>
  <w:style w:type="paragraph" w:styleId="2">
    <w:name w:val="List Number 2"/>
    <w:basedOn w:val="a2"/>
    <w:rsid w:val="00BE605C"/>
    <w:pPr>
      <w:numPr>
        <w:numId w:val="3"/>
      </w:numPr>
    </w:pPr>
  </w:style>
  <w:style w:type="paragraph" w:styleId="20">
    <w:name w:val="List Bullet 2"/>
    <w:basedOn w:val="a2"/>
    <w:autoRedefine/>
    <w:rsid w:val="00BE605C"/>
    <w:pPr>
      <w:numPr>
        <w:numId w:val="4"/>
      </w:numPr>
    </w:pPr>
  </w:style>
  <w:style w:type="paragraph" w:styleId="af">
    <w:name w:val="Title"/>
    <w:basedOn w:val="a2"/>
    <w:qFormat/>
    <w:rsid w:val="00BE605C"/>
    <w:pPr>
      <w:spacing w:before="240" w:after="60"/>
      <w:jc w:val="center"/>
      <w:outlineLvl w:val="0"/>
    </w:pPr>
    <w:rPr>
      <w:rFonts w:ascii="Arial" w:eastAsia="黑体" w:hAnsi="Arial"/>
      <w:sz w:val="30"/>
    </w:rPr>
  </w:style>
  <w:style w:type="paragraph" w:customStyle="1" w:styleId="af0">
    <w:name w:val="小标题"/>
    <w:basedOn w:val="a2"/>
    <w:rsid w:val="00BE605C"/>
    <w:rPr>
      <w:rFonts w:eastAsia="黑体"/>
    </w:rPr>
  </w:style>
  <w:style w:type="character" w:styleId="af1">
    <w:name w:val="Hyperlink"/>
    <w:uiPriority w:val="99"/>
    <w:rsid w:val="00BE605C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C941FD"/>
    <w:pPr>
      <w:tabs>
        <w:tab w:val="left" w:pos="420"/>
        <w:tab w:val="right" w:leader="dot" w:pos="7262"/>
      </w:tabs>
    </w:pPr>
    <w:rPr>
      <w:sz w:val="18"/>
    </w:rPr>
  </w:style>
  <w:style w:type="paragraph" w:customStyle="1" w:styleId="a1">
    <w:name w:val="规则说明"/>
    <w:basedOn w:val="a2"/>
    <w:rsid w:val="00BE605C"/>
    <w:pPr>
      <w:keepNext/>
      <w:keepLines/>
      <w:numPr>
        <w:numId w:val="6"/>
      </w:numPr>
      <w:spacing w:before="120" w:after="60"/>
      <w:outlineLvl w:val="1"/>
    </w:pPr>
    <w:rPr>
      <w:rFonts w:eastAsia="黑体"/>
      <w:sz w:val="24"/>
    </w:rPr>
  </w:style>
  <w:style w:type="paragraph" w:customStyle="1" w:styleId="30">
    <w:name w:val="规则说明3"/>
    <w:basedOn w:val="a1"/>
    <w:next w:val="a3"/>
    <w:rsid w:val="00BE605C"/>
    <w:pPr>
      <w:numPr>
        <w:ilvl w:val="2"/>
        <w:numId w:val="0"/>
      </w:numPr>
      <w:tabs>
        <w:tab w:val="num" w:pos="780"/>
      </w:tabs>
      <w:ind w:left="420"/>
      <w:outlineLvl w:val="2"/>
    </w:pPr>
  </w:style>
  <w:style w:type="character" w:customStyle="1" w:styleId="af2">
    <w:name w:val="本次增加文字"/>
    <w:rsid w:val="00BE605C"/>
    <w:rPr>
      <w:bdr w:val="none" w:sz="0" w:space="0" w:color="auto"/>
      <w:shd w:val="clear" w:color="auto" w:fill="FFFF00"/>
    </w:rPr>
  </w:style>
  <w:style w:type="paragraph" w:styleId="af3">
    <w:name w:val="Body Text Indent"/>
    <w:basedOn w:val="a2"/>
    <w:rsid w:val="00BE605C"/>
    <w:pPr>
      <w:ind w:left="360"/>
    </w:pPr>
    <w:rPr>
      <w:color w:val="FF0000"/>
      <w:sz w:val="18"/>
      <w:szCs w:val="24"/>
    </w:rPr>
  </w:style>
  <w:style w:type="character" w:styleId="af4">
    <w:name w:val="FollowedHyperlink"/>
    <w:rsid w:val="00BE605C"/>
    <w:rPr>
      <w:color w:val="800080"/>
      <w:u w:val="single"/>
    </w:rPr>
  </w:style>
  <w:style w:type="paragraph" w:styleId="af5">
    <w:name w:val="List"/>
    <w:basedOn w:val="a2"/>
    <w:rsid w:val="00BE605C"/>
    <w:pPr>
      <w:ind w:left="480" w:hanging="480"/>
      <w:jc w:val="left"/>
    </w:pPr>
    <w:rPr>
      <w:rFonts w:eastAsia="PMingLiU"/>
      <w:sz w:val="24"/>
      <w:lang w:eastAsia="zh-TW"/>
    </w:rPr>
  </w:style>
  <w:style w:type="paragraph" w:styleId="22">
    <w:name w:val="List 2"/>
    <w:basedOn w:val="a2"/>
    <w:rsid w:val="00BE605C"/>
    <w:pPr>
      <w:ind w:left="960" w:hanging="480"/>
      <w:jc w:val="left"/>
    </w:pPr>
    <w:rPr>
      <w:rFonts w:eastAsia="PMingLiU"/>
      <w:sz w:val="24"/>
      <w:lang w:eastAsia="zh-TW"/>
    </w:rPr>
  </w:style>
  <w:style w:type="table" w:styleId="af6">
    <w:name w:val="Table Grid"/>
    <w:basedOn w:val="a6"/>
    <w:rsid w:val="003009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2"/>
    <w:next w:val="a2"/>
    <w:hidden/>
    <w:rsid w:val="004660DF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style31">
    <w:name w:val="style31"/>
    <w:rsid w:val="004660DF"/>
    <w:rPr>
      <w:color w:val="333333"/>
      <w:sz w:val="18"/>
      <w:szCs w:val="18"/>
    </w:rPr>
  </w:style>
  <w:style w:type="paragraph" w:styleId="z-0">
    <w:name w:val="HTML Bottom of Form"/>
    <w:basedOn w:val="a2"/>
    <w:next w:val="a2"/>
    <w:hidden/>
    <w:rsid w:val="004660DF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styleId="af7">
    <w:name w:val="Strong"/>
    <w:uiPriority w:val="22"/>
    <w:qFormat/>
    <w:rsid w:val="004660DF"/>
    <w:rPr>
      <w:b/>
      <w:bCs/>
    </w:rPr>
  </w:style>
  <w:style w:type="character" w:customStyle="1" w:styleId="newstitle1">
    <w:name w:val="newstitle1"/>
    <w:rsid w:val="004660DF"/>
    <w:rPr>
      <w:b/>
      <w:bCs/>
      <w:strike w:val="0"/>
      <w:dstrike w:val="0"/>
      <w:color w:val="CC0000"/>
      <w:sz w:val="24"/>
      <w:szCs w:val="24"/>
      <w:u w:val="none"/>
      <w:effect w:val="none"/>
    </w:rPr>
  </w:style>
  <w:style w:type="character" w:styleId="af8">
    <w:name w:val="Intense Emphasis"/>
    <w:uiPriority w:val="21"/>
    <w:qFormat/>
    <w:rsid w:val="00905FFE"/>
    <w:rPr>
      <w:b/>
      <w:bCs/>
      <w:i/>
      <w:iCs/>
      <w:color w:val="4F81BD"/>
    </w:rPr>
  </w:style>
  <w:style w:type="character" w:styleId="af9">
    <w:name w:val="Subtle Emphasis"/>
    <w:uiPriority w:val="19"/>
    <w:qFormat/>
    <w:rsid w:val="00905FFE"/>
    <w:rPr>
      <w:i/>
      <w:iCs/>
      <w:color w:val="808080"/>
    </w:rPr>
  </w:style>
  <w:style w:type="paragraph" w:styleId="afa">
    <w:name w:val="No Spacing"/>
    <w:uiPriority w:val="1"/>
    <w:qFormat/>
    <w:rsid w:val="00905FFE"/>
    <w:pPr>
      <w:widowControl w:val="0"/>
      <w:jc w:val="both"/>
    </w:pPr>
    <w:rPr>
      <w:kern w:val="2"/>
      <w:sz w:val="21"/>
    </w:rPr>
  </w:style>
  <w:style w:type="character" w:customStyle="1" w:styleId="Char0">
    <w:name w:val="页脚 Char"/>
    <w:link w:val="a9"/>
    <w:uiPriority w:val="99"/>
    <w:rsid w:val="00DA4882"/>
    <w:rPr>
      <w:kern w:val="2"/>
      <w:sz w:val="18"/>
    </w:rPr>
  </w:style>
  <w:style w:type="paragraph" w:styleId="afb">
    <w:name w:val="Balloon Text"/>
    <w:basedOn w:val="a2"/>
    <w:link w:val="Char1"/>
    <w:rsid w:val="00DA4882"/>
    <w:rPr>
      <w:sz w:val="18"/>
      <w:szCs w:val="18"/>
    </w:rPr>
  </w:style>
  <w:style w:type="character" w:customStyle="1" w:styleId="Char1">
    <w:name w:val="批注框文本 Char"/>
    <w:link w:val="afb"/>
    <w:rsid w:val="00DA4882"/>
    <w:rPr>
      <w:kern w:val="2"/>
      <w:sz w:val="18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630B6F"/>
    <w:pPr>
      <w:keepNext/>
      <w:keepLines/>
      <w:widowControl/>
      <w:numPr>
        <w:numId w:val="0"/>
      </w:numPr>
      <w:shd w:val="clear" w:color="auto" w:fill="auto"/>
      <w:spacing w:before="480" w:line="276" w:lineRule="auto"/>
      <w:outlineLvl w:val="9"/>
    </w:pPr>
    <w:rPr>
      <w:rFonts w:ascii="Cambria" w:eastAsia="宋体" w:hAnsi="Cambria"/>
      <w:bCs/>
      <w:color w:val="365F91"/>
      <w:kern w:val="0"/>
      <w:szCs w:val="28"/>
    </w:rPr>
  </w:style>
  <w:style w:type="paragraph" w:styleId="23">
    <w:name w:val="toc 2"/>
    <w:basedOn w:val="a2"/>
    <w:next w:val="a2"/>
    <w:autoRedefine/>
    <w:uiPriority w:val="39"/>
    <w:rsid w:val="00C941FD"/>
    <w:pPr>
      <w:tabs>
        <w:tab w:val="right" w:leader="dot" w:pos="7928"/>
      </w:tabs>
      <w:ind w:leftChars="200" w:left="420"/>
    </w:pPr>
  </w:style>
  <w:style w:type="paragraph" w:styleId="afc">
    <w:name w:val="List Paragraph"/>
    <w:basedOn w:val="a2"/>
    <w:uiPriority w:val="34"/>
    <w:qFormat/>
    <w:rsid w:val="009814B3"/>
    <w:pPr>
      <w:ind w:firstLineChars="200" w:firstLine="420"/>
    </w:pPr>
    <w:rPr>
      <w:rFonts w:ascii="Calibri" w:hAnsi="Calibri"/>
      <w:szCs w:val="22"/>
    </w:rPr>
  </w:style>
  <w:style w:type="character" w:styleId="afd">
    <w:name w:val="annotation reference"/>
    <w:basedOn w:val="a5"/>
    <w:rsid w:val="009814B3"/>
    <w:rPr>
      <w:sz w:val="21"/>
      <w:szCs w:val="21"/>
    </w:rPr>
  </w:style>
  <w:style w:type="paragraph" w:styleId="afe">
    <w:name w:val="annotation text"/>
    <w:basedOn w:val="a2"/>
    <w:link w:val="Char2"/>
    <w:rsid w:val="009814B3"/>
    <w:pPr>
      <w:jc w:val="left"/>
    </w:pPr>
  </w:style>
  <w:style w:type="character" w:customStyle="1" w:styleId="Char2">
    <w:name w:val="批注文字 Char"/>
    <w:basedOn w:val="a5"/>
    <w:link w:val="afe"/>
    <w:rsid w:val="009814B3"/>
    <w:rPr>
      <w:kern w:val="2"/>
      <w:sz w:val="21"/>
    </w:rPr>
  </w:style>
  <w:style w:type="paragraph" w:styleId="aff">
    <w:name w:val="annotation subject"/>
    <w:basedOn w:val="afe"/>
    <w:next w:val="afe"/>
    <w:link w:val="Char3"/>
    <w:rsid w:val="009814B3"/>
    <w:rPr>
      <w:b/>
      <w:bCs/>
    </w:rPr>
  </w:style>
  <w:style w:type="character" w:customStyle="1" w:styleId="Char3">
    <w:name w:val="批注主题 Char"/>
    <w:basedOn w:val="Char2"/>
    <w:link w:val="aff"/>
    <w:rsid w:val="009814B3"/>
    <w:rPr>
      <w:b/>
      <w:bCs/>
      <w:kern w:val="2"/>
      <w:sz w:val="21"/>
    </w:rPr>
  </w:style>
  <w:style w:type="paragraph" w:styleId="31">
    <w:name w:val="toc 3"/>
    <w:basedOn w:val="a2"/>
    <w:next w:val="a2"/>
    <w:autoRedefine/>
    <w:uiPriority w:val="39"/>
    <w:rsid w:val="00BC4CBD"/>
    <w:pPr>
      <w:ind w:leftChars="400" w:left="840"/>
    </w:pPr>
  </w:style>
  <w:style w:type="paragraph" w:styleId="aff0">
    <w:name w:val="Document Map"/>
    <w:basedOn w:val="a2"/>
    <w:link w:val="Char4"/>
    <w:rsid w:val="00094C75"/>
    <w:rPr>
      <w:rFonts w:ascii="宋体"/>
      <w:sz w:val="18"/>
      <w:szCs w:val="18"/>
    </w:rPr>
  </w:style>
  <w:style w:type="character" w:customStyle="1" w:styleId="Char4">
    <w:name w:val="文档结构图 Char"/>
    <w:basedOn w:val="a5"/>
    <w:link w:val="aff0"/>
    <w:rsid w:val="00094C75"/>
    <w:rPr>
      <w:rFonts w:ascii="宋体"/>
      <w:kern w:val="2"/>
      <w:sz w:val="18"/>
      <w:szCs w:val="18"/>
    </w:rPr>
  </w:style>
  <w:style w:type="character" w:customStyle="1" w:styleId="1Char">
    <w:name w:val="标题 1 Char"/>
    <w:basedOn w:val="a5"/>
    <w:link w:val="1"/>
    <w:rsid w:val="00DC285D"/>
    <w:rPr>
      <w:rFonts w:ascii="Arial" w:eastAsia="黑体" w:hAnsi="Arial"/>
      <w:b/>
      <w:color w:val="FFFFFF"/>
      <w:kern w:val="44"/>
      <w:sz w:val="28"/>
      <w:shd w:val="clear" w:color="auto" w:fill="548DD4"/>
    </w:rPr>
  </w:style>
  <w:style w:type="character" w:customStyle="1" w:styleId="2Char">
    <w:name w:val="标题 2 Char"/>
    <w:basedOn w:val="a5"/>
    <w:link w:val="21"/>
    <w:rsid w:val="00DC285D"/>
    <w:rPr>
      <w:rFonts w:ascii="Arial" w:eastAsia="黑体" w:hAnsi="Arial"/>
      <w:kern w:val="2"/>
      <w:sz w:val="24"/>
    </w:rPr>
  </w:style>
  <w:style w:type="character" w:customStyle="1" w:styleId="Char">
    <w:name w:val="正文首行缩进 Char"/>
    <w:basedOn w:val="a5"/>
    <w:link w:val="a3"/>
    <w:rsid w:val="00DC285D"/>
    <w:rPr>
      <w:kern w:val="2"/>
      <w:sz w:val="21"/>
    </w:rPr>
  </w:style>
  <w:style w:type="paragraph" w:styleId="aff1">
    <w:name w:val="Normal (Web)"/>
    <w:basedOn w:val="a2"/>
    <w:uiPriority w:val="99"/>
    <w:unhideWhenUsed/>
    <w:rsid w:val="00AA0D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BE605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2"/>
    <w:next w:val="21"/>
    <w:link w:val="1Char"/>
    <w:qFormat/>
    <w:rsid w:val="00A77E47"/>
    <w:pPr>
      <w:numPr>
        <w:numId w:val="5"/>
      </w:numPr>
      <w:shd w:val="clear" w:color="auto" w:fill="548DD4"/>
      <w:spacing w:before="60" w:line="578" w:lineRule="auto"/>
      <w:jc w:val="left"/>
      <w:outlineLvl w:val="0"/>
    </w:pPr>
    <w:rPr>
      <w:rFonts w:ascii="Arial" w:eastAsia="黑体" w:hAnsi="Arial"/>
      <w:b/>
      <w:color w:val="FFFFFF"/>
      <w:kern w:val="44"/>
      <w:sz w:val="28"/>
    </w:rPr>
  </w:style>
  <w:style w:type="paragraph" w:styleId="21">
    <w:name w:val="heading 2"/>
    <w:basedOn w:val="a2"/>
    <w:next w:val="a3"/>
    <w:link w:val="2Char"/>
    <w:qFormat/>
    <w:rsid w:val="00905FFE"/>
    <w:pPr>
      <w:numPr>
        <w:ilvl w:val="1"/>
        <w:numId w:val="5"/>
      </w:numPr>
      <w:spacing w:before="60" w:line="415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2"/>
    <w:next w:val="a3"/>
    <w:qFormat/>
    <w:rsid w:val="00905FFE"/>
    <w:pPr>
      <w:numPr>
        <w:ilvl w:val="2"/>
        <w:numId w:val="5"/>
      </w:numPr>
      <w:spacing w:before="60" w:line="415" w:lineRule="auto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2"/>
    <w:next w:val="a3"/>
    <w:qFormat/>
    <w:rsid w:val="00905FFE"/>
    <w:pPr>
      <w:numPr>
        <w:ilvl w:val="3"/>
        <w:numId w:val="5"/>
      </w:numPr>
      <w:spacing w:before="20" w:line="377" w:lineRule="auto"/>
      <w:outlineLvl w:val="3"/>
    </w:pPr>
    <w:rPr>
      <w:rFonts w:ascii="Arial" w:eastAsia="黑体" w:hAnsi="Arial"/>
    </w:rPr>
  </w:style>
  <w:style w:type="paragraph" w:styleId="5">
    <w:name w:val="heading 5"/>
    <w:basedOn w:val="a2"/>
    <w:next w:val="a4"/>
    <w:qFormat/>
    <w:rsid w:val="00905FFE"/>
    <w:pPr>
      <w:numPr>
        <w:ilvl w:val="4"/>
        <w:numId w:val="5"/>
      </w:numPr>
      <w:spacing w:before="280" w:after="290" w:line="377" w:lineRule="auto"/>
      <w:outlineLvl w:val="4"/>
    </w:pPr>
    <w:rPr>
      <w:b/>
      <w:sz w:val="28"/>
    </w:rPr>
  </w:style>
  <w:style w:type="paragraph" w:styleId="6">
    <w:name w:val="heading 6"/>
    <w:basedOn w:val="a2"/>
    <w:next w:val="a4"/>
    <w:qFormat/>
    <w:rsid w:val="00905FFE"/>
    <w:pPr>
      <w:numPr>
        <w:ilvl w:val="5"/>
        <w:numId w:val="5"/>
      </w:numPr>
      <w:spacing w:before="240" w:after="64" w:line="319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2"/>
    <w:next w:val="a4"/>
    <w:qFormat/>
    <w:rsid w:val="00905FFE"/>
    <w:pPr>
      <w:numPr>
        <w:ilvl w:val="6"/>
        <w:numId w:val="5"/>
      </w:numPr>
      <w:spacing w:before="240" w:after="64" w:line="319" w:lineRule="auto"/>
      <w:outlineLvl w:val="6"/>
    </w:pPr>
    <w:rPr>
      <w:b/>
      <w:sz w:val="24"/>
    </w:rPr>
  </w:style>
  <w:style w:type="paragraph" w:styleId="8">
    <w:name w:val="heading 8"/>
    <w:basedOn w:val="a2"/>
    <w:next w:val="a4"/>
    <w:qFormat/>
    <w:rsid w:val="00905FFE"/>
    <w:pPr>
      <w:numPr>
        <w:ilvl w:val="7"/>
        <w:numId w:val="5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4"/>
    <w:qFormat/>
    <w:rsid w:val="00905FFE"/>
    <w:pPr>
      <w:numPr>
        <w:ilvl w:val="8"/>
        <w:numId w:val="5"/>
      </w:numPr>
      <w:spacing w:before="240" w:after="64" w:line="319" w:lineRule="auto"/>
      <w:outlineLvl w:val="8"/>
    </w:pPr>
    <w:rPr>
      <w:rFonts w:ascii="Arial" w:eastAsia="黑体" w:hAnsi="Aria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3">
    <w:name w:val="Body Text First Indent"/>
    <w:basedOn w:val="a8"/>
    <w:link w:val="Char"/>
    <w:rsid w:val="00BE605C"/>
    <w:pPr>
      <w:spacing w:after="60"/>
      <w:ind w:firstLine="420"/>
    </w:pPr>
  </w:style>
  <w:style w:type="paragraph" w:styleId="a8">
    <w:name w:val="Body Text"/>
    <w:basedOn w:val="a2"/>
    <w:rsid w:val="00BE605C"/>
    <w:pPr>
      <w:spacing w:after="120"/>
    </w:pPr>
  </w:style>
  <w:style w:type="paragraph" w:styleId="a4">
    <w:name w:val="Normal Indent"/>
    <w:basedOn w:val="a2"/>
    <w:rsid w:val="00BE605C"/>
    <w:pPr>
      <w:ind w:firstLine="420"/>
    </w:pPr>
  </w:style>
  <w:style w:type="paragraph" w:styleId="a9">
    <w:name w:val="footer"/>
    <w:basedOn w:val="a2"/>
    <w:link w:val="Char0"/>
    <w:uiPriority w:val="99"/>
    <w:rsid w:val="00BE605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a">
    <w:name w:val="page number"/>
    <w:basedOn w:val="a5"/>
    <w:rsid w:val="00BE605C"/>
  </w:style>
  <w:style w:type="paragraph" w:styleId="ab">
    <w:name w:val="header"/>
    <w:basedOn w:val="a2"/>
    <w:rsid w:val="00BE6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黑体"/>
      <w:sz w:val="18"/>
    </w:rPr>
  </w:style>
  <w:style w:type="paragraph" w:styleId="ac">
    <w:name w:val="caption"/>
    <w:basedOn w:val="a2"/>
    <w:next w:val="a3"/>
    <w:qFormat/>
    <w:rsid w:val="00BE605C"/>
    <w:pPr>
      <w:spacing w:before="152" w:after="160"/>
      <w:jc w:val="center"/>
    </w:pPr>
    <w:rPr>
      <w:rFonts w:ascii="Arial" w:eastAsia="黑体" w:hAnsi="Arial"/>
      <w:sz w:val="18"/>
    </w:rPr>
  </w:style>
  <w:style w:type="paragraph" w:customStyle="1" w:styleId="ad">
    <w:name w:val="表头"/>
    <w:basedOn w:val="a2"/>
    <w:rsid w:val="00BE605C"/>
    <w:pPr>
      <w:spacing w:before="60" w:after="60"/>
      <w:jc w:val="center"/>
    </w:pPr>
    <w:rPr>
      <w:sz w:val="18"/>
    </w:rPr>
  </w:style>
  <w:style w:type="paragraph" w:customStyle="1" w:styleId="ae">
    <w:name w:val="表格正文"/>
    <w:basedOn w:val="a2"/>
    <w:rsid w:val="00BE605C"/>
    <w:pPr>
      <w:spacing w:before="20" w:after="20"/>
    </w:pPr>
    <w:rPr>
      <w:sz w:val="18"/>
    </w:rPr>
  </w:style>
  <w:style w:type="paragraph" w:styleId="a">
    <w:name w:val="List Number"/>
    <w:basedOn w:val="a2"/>
    <w:rsid w:val="00BE605C"/>
    <w:pPr>
      <w:numPr>
        <w:numId w:val="1"/>
      </w:numPr>
    </w:pPr>
  </w:style>
  <w:style w:type="paragraph" w:styleId="a0">
    <w:name w:val="List Bullet"/>
    <w:basedOn w:val="a2"/>
    <w:autoRedefine/>
    <w:rsid w:val="00BE605C"/>
    <w:pPr>
      <w:numPr>
        <w:numId w:val="2"/>
      </w:numPr>
    </w:pPr>
  </w:style>
  <w:style w:type="paragraph" w:styleId="2">
    <w:name w:val="List Number 2"/>
    <w:basedOn w:val="a2"/>
    <w:rsid w:val="00BE605C"/>
    <w:pPr>
      <w:numPr>
        <w:numId w:val="3"/>
      </w:numPr>
    </w:pPr>
  </w:style>
  <w:style w:type="paragraph" w:styleId="20">
    <w:name w:val="List Bullet 2"/>
    <w:basedOn w:val="a2"/>
    <w:autoRedefine/>
    <w:rsid w:val="00BE605C"/>
    <w:pPr>
      <w:numPr>
        <w:numId w:val="4"/>
      </w:numPr>
    </w:pPr>
  </w:style>
  <w:style w:type="paragraph" w:styleId="af">
    <w:name w:val="Title"/>
    <w:basedOn w:val="a2"/>
    <w:qFormat/>
    <w:rsid w:val="00BE605C"/>
    <w:pPr>
      <w:spacing w:before="240" w:after="60"/>
      <w:jc w:val="center"/>
      <w:outlineLvl w:val="0"/>
    </w:pPr>
    <w:rPr>
      <w:rFonts w:ascii="Arial" w:eastAsia="黑体" w:hAnsi="Arial"/>
      <w:sz w:val="30"/>
    </w:rPr>
  </w:style>
  <w:style w:type="paragraph" w:customStyle="1" w:styleId="af0">
    <w:name w:val="小标题"/>
    <w:basedOn w:val="a2"/>
    <w:rsid w:val="00BE605C"/>
    <w:rPr>
      <w:rFonts w:eastAsia="黑体"/>
    </w:rPr>
  </w:style>
  <w:style w:type="character" w:styleId="af1">
    <w:name w:val="Hyperlink"/>
    <w:uiPriority w:val="99"/>
    <w:rsid w:val="00BE605C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EF1347"/>
    <w:pPr>
      <w:tabs>
        <w:tab w:val="left" w:pos="420"/>
        <w:tab w:val="right" w:leader="dot" w:pos="7262"/>
      </w:tabs>
    </w:pPr>
    <w:rPr>
      <w:sz w:val="18"/>
    </w:rPr>
  </w:style>
  <w:style w:type="paragraph" w:customStyle="1" w:styleId="a1">
    <w:name w:val="规则说明"/>
    <w:basedOn w:val="a2"/>
    <w:rsid w:val="00BE605C"/>
    <w:pPr>
      <w:keepNext/>
      <w:keepLines/>
      <w:numPr>
        <w:numId w:val="6"/>
      </w:numPr>
      <w:spacing w:before="120" w:after="60"/>
      <w:outlineLvl w:val="1"/>
    </w:pPr>
    <w:rPr>
      <w:rFonts w:eastAsia="黑体"/>
      <w:sz w:val="24"/>
    </w:rPr>
  </w:style>
  <w:style w:type="paragraph" w:customStyle="1" w:styleId="30">
    <w:name w:val="规则说明3"/>
    <w:basedOn w:val="a1"/>
    <w:next w:val="a3"/>
    <w:rsid w:val="00BE605C"/>
    <w:pPr>
      <w:numPr>
        <w:ilvl w:val="2"/>
        <w:numId w:val="0"/>
      </w:numPr>
      <w:tabs>
        <w:tab w:val="num" w:pos="780"/>
      </w:tabs>
      <w:ind w:left="420"/>
      <w:outlineLvl w:val="2"/>
    </w:pPr>
  </w:style>
  <w:style w:type="character" w:customStyle="1" w:styleId="af2">
    <w:name w:val="本次增加文字"/>
    <w:rsid w:val="00BE605C"/>
    <w:rPr>
      <w:bdr w:val="none" w:sz="0" w:space="0" w:color="auto"/>
      <w:shd w:val="clear" w:color="auto" w:fill="FFFF00"/>
    </w:rPr>
  </w:style>
  <w:style w:type="paragraph" w:styleId="af3">
    <w:name w:val="Body Text Indent"/>
    <w:basedOn w:val="a2"/>
    <w:rsid w:val="00BE605C"/>
    <w:pPr>
      <w:ind w:left="360"/>
    </w:pPr>
    <w:rPr>
      <w:color w:val="FF0000"/>
      <w:sz w:val="18"/>
      <w:szCs w:val="24"/>
    </w:rPr>
  </w:style>
  <w:style w:type="character" w:styleId="af4">
    <w:name w:val="FollowedHyperlink"/>
    <w:rsid w:val="00BE605C"/>
    <w:rPr>
      <w:color w:val="800080"/>
      <w:u w:val="single"/>
    </w:rPr>
  </w:style>
  <w:style w:type="paragraph" w:styleId="af5">
    <w:name w:val="List"/>
    <w:basedOn w:val="a2"/>
    <w:rsid w:val="00BE605C"/>
    <w:pPr>
      <w:ind w:left="480" w:hanging="480"/>
      <w:jc w:val="left"/>
    </w:pPr>
    <w:rPr>
      <w:rFonts w:eastAsia="PMingLiU"/>
      <w:sz w:val="24"/>
      <w:lang w:eastAsia="zh-TW"/>
    </w:rPr>
  </w:style>
  <w:style w:type="paragraph" w:styleId="22">
    <w:name w:val="List 2"/>
    <w:basedOn w:val="a2"/>
    <w:rsid w:val="00BE605C"/>
    <w:pPr>
      <w:ind w:left="960" w:hanging="480"/>
      <w:jc w:val="left"/>
    </w:pPr>
    <w:rPr>
      <w:rFonts w:eastAsia="PMingLiU"/>
      <w:sz w:val="24"/>
      <w:lang w:eastAsia="zh-TW"/>
    </w:rPr>
  </w:style>
  <w:style w:type="table" w:styleId="af6">
    <w:name w:val="Table Grid"/>
    <w:basedOn w:val="a6"/>
    <w:rsid w:val="003009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2"/>
    <w:next w:val="a2"/>
    <w:hidden/>
    <w:rsid w:val="004660DF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style31">
    <w:name w:val="style31"/>
    <w:rsid w:val="004660DF"/>
    <w:rPr>
      <w:color w:val="333333"/>
      <w:sz w:val="18"/>
      <w:szCs w:val="18"/>
    </w:rPr>
  </w:style>
  <w:style w:type="paragraph" w:styleId="z-0">
    <w:name w:val="HTML Bottom of Form"/>
    <w:basedOn w:val="a2"/>
    <w:next w:val="a2"/>
    <w:hidden/>
    <w:rsid w:val="004660DF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styleId="af7">
    <w:name w:val="Strong"/>
    <w:qFormat/>
    <w:rsid w:val="004660DF"/>
    <w:rPr>
      <w:b/>
      <w:bCs/>
    </w:rPr>
  </w:style>
  <w:style w:type="character" w:customStyle="1" w:styleId="newstitle1">
    <w:name w:val="newstitle1"/>
    <w:rsid w:val="004660DF"/>
    <w:rPr>
      <w:b/>
      <w:bCs/>
      <w:strike w:val="0"/>
      <w:dstrike w:val="0"/>
      <w:color w:val="CC0000"/>
      <w:sz w:val="24"/>
      <w:szCs w:val="24"/>
      <w:u w:val="none"/>
      <w:effect w:val="none"/>
    </w:rPr>
  </w:style>
  <w:style w:type="character" w:styleId="af8">
    <w:name w:val="Intense Emphasis"/>
    <w:uiPriority w:val="21"/>
    <w:qFormat/>
    <w:rsid w:val="00905FFE"/>
    <w:rPr>
      <w:b/>
      <w:bCs/>
      <w:i/>
      <w:iCs/>
      <w:color w:val="4F81BD"/>
    </w:rPr>
  </w:style>
  <w:style w:type="character" w:styleId="af9">
    <w:name w:val="Subtle Emphasis"/>
    <w:uiPriority w:val="19"/>
    <w:qFormat/>
    <w:rsid w:val="00905FFE"/>
    <w:rPr>
      <w:i/>
      <w:iCs/>
      <w:color w:val="808080"/>
    </w:rPr>
  </w:style>
  <w:style w:type="paragraph" w:styleId="afa">
    <w:name w:val="No Spacing"/>
    <w:uiPriority w:val="1"/>
    <w:qFormat/>
    <w:rsid w:val="00905FFE"/>
    <w:pPr>
      <w:widowControl w:val="0"/>
      <w:jc w:val="both"/>
    </w:pPr>
    <w:rPr>
      <w:kern w:val="2"/>
      <w:sz w:val="21"/>
    </w:rPr>
  </w:style>
  <w:style w:type="character" w:customStyle="1" w:styleId="Char0">
    <w:name w:val="页脚 Char"/>
    <w:link w:val="a9"/>
    <w:uiPriority w:val="99"/>
    <w:rsid w:val="00DA4882"/>
    <w:rPr>
      <w:kern w:val="2"/>
      <w:sz w:val="18"/>
    </w:rPr>
  </w:style>
  <w:style w:type="paragraph" w:styleId="afb">
    <w:name w:val="Balloon Text"/>
    <w:basedOn w:val="a2"/>
    <w:link w:val="Char1"/>
    <w:rsid w:val="00DA4882"/>
    <w:rPr>
      <w:sz w:val="18"/>
      <w:szCs w:val="18"/>
    </w:rPr>
  </w:style>
  <w:style w:type="character" w:customStyle="1" w:styleId="Char1">
    <w:name w:val="批注框文本 Char"/>
    <w:link w:val="afb"/>
    <w:rsid w:val="00DA4882"/>
    <w:rPr>
      <w:kern w:val="2"/>
      <w:sz w:val="18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630B6F"/>
    <w:pPr>
      <w:keepNext/>
      <w:keepLines/>
      <w:widowControl/>
      <w:numPr>
        <w:numId w:val="0"/>
      </w:numPr>
      <w:shd w:val="clear" w:color="auto" w:fill="auto"/>
      <w:spacing w:before="480" w:line="276" w:lineRule="auto"/>
      <w:outlineLvl w:val="9"/>
    </w:pPr>
    <w:rPr>
      <w:rFonts w:ascii="Cambria" w:eastAsia="宋体" w:hAnsi="Cambria"/>
      <w:bCs/>
      <w:color w:val="365F91"/>
      <w:kern w:val="0"/>
      <w:szCs w:val="28"/>
    </w:rPr>
  </w:style>
  <w:style w:type="paragraph" w:styleId="23">
    <w:name w:val="toc 2"/>
    <w:basedOn w:val="a2"/>
    <w:next w:val="a2"/>
    <w:autoRedefine/>
    <w:uiPriority w:val="39"/>
    <w:rsid w:val="00630B6F"/>
    <w:pPr>
      <w:ind w:leftChars="200" w:left="420"/>
    </w:pPr>
  </w:style>
  <w:style w:type="paragraph" w:styleId="afc">
    <w:name w:val="List Paragraph"/>
    <w:basedOn w:val="a2"/>
    <w:uiPriority w:val="34"/>
    <w:qFormat/>
    <w:rsid w:val="009814B3"/>
    <w:pPr>
      <w:ind w:firstLineChars="200" w:firstLine="420"/>
    </w:pPr>
    <w:rPr>
      <w:rFonts w:ascii="Calibri" w:hAnsi="Calibri"/>
      <w:szCs w:val="22"/>
    </w:rPr>
  </w:style>
  <w:style w:type="character" w:styleId="afd">
    <w:name w:val="annotation reference"/>
    <w:basedOn w:val="a5"/>
    <w:rsid w:val="009814B3"/>
    <w:rPr>
      <w:sz w:val="21"/>
      <w:szCs w:val="21"/>
    </w:rPr>
  </w:style>
  <w:style w:type="paragraph" w:styleId="afe">
    <w:name w:val="annotation text"/>
    <w:basedOn w:val="a2"/>
    <w:link w:val="Char2"/>
    <w:rsid w:val="009814B3"/>
    <w:pPr>
      <w:jc w:val="left"/>
    </w:pPr>
  </w:style>
  <w:style w:type="character" w:customStyle="1" w:styleId="Char2">
    <w:name w:val="批注文字 Char"/>
    <w:basedOn w:val="a5"/>
    <w:link w:val="afe"/>
    <w:rsid w:val="009814B3"/>
    <w:rPr>
      <w:kern w:val="2"/>
      <w:sz w:val="21"/>
    </w:rPr>
  </w:style>
  <w:style w:type="paragraph" w:styleId="aff">
    <w:name w:val="annotation subject"/>
    <w:basedOn w:val="afe"/>
    <w:next w:val="afe"/>
    <w:link w:val="Char3"/>
    <w:rsid w:val="009814B3"/>
    <w:rPr>
      <w:b/>
      <w:bCs/>
    </w:rPr>
  </w:style>
  <w:style w:type="character" w:customStyle="1" w:styleId="Char3">
    <w:name w:val="批注主题 Char"/>
    <w:basedOn w:val="Char2"/>
    <w:link w:val="aff"/>
    <w:rsid w:val="009814B3"/>
    <w:rPr>
      <w:b/>
      <w:bCs/>
      <w:kern w:val="2"/>
      <w:sz w:val="21"/>
    </w:rPr>
  </w:style>
  <w:style w:type="paragraph" w:styleId="31">
    <w:name w:val="toc 3"/>
    <w:basedOn w:val="a2"/>
    <w:next w:val="a2"/>
    <w:autoRedefine/>
    <w:uiPriority w:val="39"/>
    <w:rsid w:val="00BC4CBD"/>
    <w:pPr>
      <w:ind w:leftChars="400" w:left="840"/>
    </w:pPr>
  </w:style>
  <w:style w:type="paragraph" w:styleId="aff0">
    <w:name w:val="Document Map"/>
    <w:basedOn w:val="a2"/>
    <w:link w:val="Char4"/>
    <w:rsid w:val="00094C75"/>
    <w:rPr>
      <w:rFonts w:ascii="宋体"/>
      <w:sz w:val="18"/>
      <w:szCs w:val="18"/>
    </w:rPr>
  </w:style>
  <w:style w:type="character" w:customStyle="1" w:styleId="Char4">
    <w:name w:val="文档结构图 Char"/>
    <w:basedOn w:val="a5"/>
    <w:link w:val="aff0"/>
    <w:rsid w:val="00094C75"/>
    <w:rPr>
      <w:rFonts w:ascii="宋体"/>
      <w:kern w:val="2"/>
      <w:sz w:val="18"/>
      <w:szCs w:val="18"/>
    </w:rPr>
  </w:style>
  <w:style w:type="character" w:customStyle="1" w:styleId="1Char">
    <w:name w:val="标题 1 Char"/>
    <w:basedOn w:val="a5"/>
    <w:link w:val="1"/>
    <w:rsid w:val="00DC285D"/>
    <w:rPr>
      <w:rFonts w:ascii="Arial" w:eastAsia="黑体" w:hAnsi="Arial"/>
      <w:b/>
      <w:color w:val="FFFFFF"/>
      <w:kern w:val="44"/>
      <w:sz w:val="28"/>
      <w:shd w:val="clear" w:color="auto" w:fill="548DD4"/>
    </w:rPr>
  </w:style>
  <w:style w:type="character" w:customStyle="1" w:styleId="2Char">
    <w:name w:val="标题 2 Char"/>
    <w:basedOn w:val="a5"/>
    <w:link w:val="21"/>
    <w:rsid w:val="00DC285D"/>
    <w:rPr>
      <w:rFonts w:ascii="Arial" w:eastAsia="黑体" w:hAnsi="Arial"/>
      <w:kern w:val="2"/>
      <w:sz w:val="24"/>
    </w:rPr>
  </w:style>
  <w:style w:type="character" w:customStyle="1" w:styleId="Char">
    <w:name w:val="正文首行缩进 Char"/>
    <w:basedOn w:val="a5"/>
    <w:link w:val="a3"/>
    <w:rsid w:val="00DC285D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&#31616;&#21333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9DE8F-E812-4184-97DF-1446495C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简单文档</Template>
  <TotalTime>1479</TotalTime>
  <Pages>3</Pages>
  <Words>131</Words>
  <Characters>748</Characters>
  <Application>Microsoft Office Word</Application>
  <DocSecurity>0</DocSecurity>
  <Lines>6</Lines>
  <Paragraphs>1</Paragraphs>
  <ScaleCrop>false</ScaleCrop>
  <Company>the9.com</Company>
  <LinksUpToDate>false</LinksUpToDate>
  <CharactersWithSpaces>878</CharactersWithSpaces>
  <SharedDoc>false</SharedDoc>
  <HLinks>
    <vt:vector size="60" baseType="variant"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_Toc388022790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_Toc388022789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_Toc388022788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_Toc388022787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_Toc388022786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_Toc388022785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_Toc388022784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_Toc388022783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_Toc388022782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_Toc388022781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第九城市</dc:title>
  <dc:creator>jianhua Zhu</dc:creator>
  <cp:lastModifiedBy>jin shi yu</cp:lastModifiedBy>
  <cp:revision>60</cp:revision>
  <cp:lastPrinted>2002-10-18T06:15:00Z</cp:lastPrinted>
  <dcterms:created xsi:type="dcterms:W3CDTF">2014-11-04T05:39:00Z</dcterms:created>
  <dcterms:modified xsi:type="dcterms:W3CDTF">2016-09-29T01:23:00Z</dcterms:modified>
</cp:coreProperties>
</file>